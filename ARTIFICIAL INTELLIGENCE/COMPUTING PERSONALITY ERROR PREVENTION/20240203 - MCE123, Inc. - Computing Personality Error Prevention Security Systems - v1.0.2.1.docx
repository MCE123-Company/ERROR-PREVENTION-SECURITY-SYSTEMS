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0AFCD266" w:rsidR="003D59FC" w:rsidRDefault="0030382C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COMPUTING PERSONALITY</w:t>
      </w:r>
      <w:r w:rsidR="0058718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354A9A5E" w:rsidR="003D59FC" w:rsidRDefault="0030382C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4:05:55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49C0BE8D" w:rsidR="0062053B" w:rsidRDefault="0030382C" w:rsidP="000839BB">
      <w:pPr>
        <w:rPr>
          <w:u w:val="single"/>
        </w:rPr>
      </w:pPr>
      <w:r>
        <w:rPr>
          <w:b/>
          <w:sz w:val="24"/>
        </w:rPr>
        <w:lastRenderedPageBreak/>
        <w:t>COMPUTING PERSONALITY</w:t>
      </w:r>
      <w:r w:rsidR="00587185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283015E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0382C">
        <w:rPr>
          <w:u w:val="single"/>
        </w:rPr>
        <w:t>COMPUTING PERSONALITY</w:t>
      </w:r>
      <w:r w:rsidR="00587185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4D1622" w:rsidRPr="000839BB">
        <w:rPr>
          <w:b/>
          <w:bCs/>
          <w:color w:val="0070C0"/>
        </w:rPr>
        <w:t>THAT</w:t>
      </w:r>
      <w:r w:rsidR="004D1622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30382C">
        <w:rPr>
          <w:b/>
          <w:bCs/>
          <w:color w:val="FF0000"/>
        </w:rPr>
        <w:t>COMPUTING PERSONALITY</w:t>
      </w:r>
      <w:r w:rsidR="00587185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5E2E38">
        <w:t xml:space="preserve">, </w:t>
      </w:r>
      <w:r w:rsidR="000C70E1">
        <w:t xml:space="preserve">  </w:t>
      </w:r>
      <w:proofErr w:type="gramEnd"/>
      <w:r w:rsidR="000C70E1">
        <w:t xml:space="preserve">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A3263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DF0BC" w14:textId="77777777" w:rsidR="00A32635" w:rsidRDefault="00A32635" w:rsidP="005B7682">
      <w:pPr>
        <w:spacing w:after="0" w:line="240" w:lineRule="auto"/>
      </w:pPr>
      <w:r>
        <w:separator/>
      </w:r>
    </w:p>
  </w:endnote>
  <w:endnote w:type="continuationSeparator" w:id="0">
    <w:p w14:paraId="5C3F0B8E" w14:textId="77777777" w:rsidR="00A32635" w:rsidRDefault="00A326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C0E1E" w14:textId="77777777" w:rsidR="00A32635" w:rsidRDefault="00A32635" w:rsidP="005B7682">
      <w:pPr>
        <w:spacing w:after="0" w:line="240" w:lineRule="auto"/>
      </w:pPr>
      <w:r>
        <w:separator/>
      </w:r>
    </w:p>
  </w:footnote>
  <w:footnote w:type="continuationSeparator" w:id="0">
    <w:p w14:paraId="116D4A1D" w14:textId="77777777" w:rsidR="00A32635" w:rsidRDefault="00A326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163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0E1"/>
    <w:rsid w:val="000C7A1A"/>
    <w:rsid w:val="000D0A3C"/>
    <w:rsid w:val="000D23A1"/>
    <w:rsid w:val="000D27E6"/>
    <w:rsid w:val="000D2E41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0DC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D01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3D8A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12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2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438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622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2DE4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112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7185"/>
    <w:rsid w:val="00590AA7"/>
    <w:rsid w:val="005920B0"/>
    <w:rsid w:val="0059451D"/>
    <w:rsid w:val="00596BE5"/>
    <w:rsid w:val="005A08E0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2E3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3BB5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4EFF"/>
    <w:rsid w:val="00695E73"/>
    <w:rsid w:val="006A0BC5"/>
    <w:rsid w:val="006A1256"/>
    <w:rsid w:val="006A1ACD"/>
    <w:rsid w:val="006A2F06"/>
    <w:rsid w:val="006A357D"/>
    <w:rsid w:val="006A5218"/>
    <w:rsid w:val="006A56D7"/>
    <w:rsid w:val="006B0E7D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3E9F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07BDA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8C5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3F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2635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355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39F8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75"/>
    <w:rsid w:val="00BD11FF"/>
    <w:rsid w:val="00BD1617"/>
    <w:rsid w:val="00BD5DAA"/>
    <w:rsid w:val="00BD676C"/>
    <w:rsid w:val="00BD6CFD"/>
    <w:rsid w:val="00BE136F"/>
    <w:rsid w:val="00BE2DC8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F21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6F69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00C6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6E1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0D2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5DB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2024-02-03T09:06:00Z</dcterms:created>
  <dcterms:modified xsi:type="dcterms:W3CDTF">2024-02-03T09:06:00Z</dcterms:modified>
</cp:coreProperties>
</file>