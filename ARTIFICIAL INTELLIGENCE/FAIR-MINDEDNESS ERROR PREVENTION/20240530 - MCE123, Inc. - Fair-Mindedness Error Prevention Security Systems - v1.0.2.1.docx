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7839C59" w:rsidR="003D59FC" w:rsidRDefault="00E4307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FAIR-MINDEDNESS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7F76060" w:rsidR="003D59FC" w:rsidRDefault="00E4307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2:22:10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B0E5EBA" w:rsidR="0062053B" w:rsidRDefault="00E4307A" w:rsidP="000839BB">
      <w:pPr>
        <w:rPr>
          <w:u w:val="single"/>
        </w:rPr>
      </w:pPr>
      <w:r>
        <w:rPr>
          <w:b/>
          <w:sz w:val="24"/>
        </w:rPr>
        <w:lastRenderedPageBreak/>
        <w:t>FAIR-MINDEDNESS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778B1E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4307A">
        <w:rPr>
          <w:u w:val="single"/>
        </w:rPr>
        <w:t>FAIR-MINDEDNESS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B345EE">
        <w:rPr>
          <w:b/>
          <w:bCs/>
        </w:rPr>
        <w:t>2020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0E2570" w:rsidRPr="000839BB">
        <w:rPr>
          <w:b/>
          <w:bCs/>
          <w:color w:val="0070C0"/>
        </w:rPr>
        <w:t>THAT</w:t>
      </w:r>
      <w:r w:rsidR="000E2570">
        <w:t xml:space="preserve"> </w:t>
      </w:r>
      <w:r w:rsidR="00B345EE">
        <w:t xml:space="preserve">                  </w:t>
      </w:r>
      <w:r w:rsidR="00153024" w:rsidRPr="00153024">
        <w:rPr>
          <w:b/>
          <w:bCs/>
          <w:color w:val="FF0000"/>
        </w:rPr>
        <w:t xml:space="preserve">ANY </w:t>
      </w:r>
      <w:r w:rsidR="00E4307A">
        <w:rPr>
          <w:b/>
          <w:bCs/>
          <w:color w:val="FF0000"/>
        </w:rPr>
        <w:t>FAIR-MINDEDNESS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A340B">
        <w:t>,</w:t>
      </w:r>
      <w:r w:rsidR="00CF7426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77D0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0574C" w14:textId="77777777" w:rsidR="00645B42" w:rsidRDefault="00645B42" w:rsidP="005B7682">
      <w:pPr>
        <w:spacing w:after="0" w:line="240" w:lineRule="auto"/>
      </w:pPr>
      <w:r>
        <w:separator/>
      </w:r>
    </w:p>
  </w:endnote>
  <w:endnote w:type="continuationSeparator" w:id="0">
    <w:p w14:paraId="21387C24" w14:textId="77777777" w:rsidR="00645B42" w:rsidRDefault="00645B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3388A" w14:textId="77777777" w:rsidR="00645B42" w:rsidRDefault="00645B42" w:rsidP="005B7682">
      <w:pPr>
        <w:spacing w:after="0" w:line="240" w:lineRule="auto"/>
      </w:pPr>
      <w:r>
        <w:separator/>
      </w:r>
    </w:p>
  </w:footnote>
  <w:footnote w:type="continuationSeparator" w:id="0">
    <w:p w14:paraId="587CACE3" w14:textId="77777777" w:rsidR="00645B42" w:rsidRDefault="00645B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16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6B5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5B42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1874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BCA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5EE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7642E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7A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C62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2024-05-30T06:21:00Z</dcterms:created>
  <dcterms:modified xsi:type="dcterms:W3CDTF">2024-05-30T06:22:00Z</dcterms:modified>
</cp:coreProperties>
</file>