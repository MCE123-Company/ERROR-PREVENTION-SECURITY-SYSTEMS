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6E13EAC9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</w:t>
      </w:r>
      <w:r w:rsidR="00706037">
        <w:rPr>
          <w:rFonts w:ascii="Miriam Fixed" w:hAnsi="Miriam Fixed" w:cs="Miriam Fixed"/>
          <w:b/>
          <w:color w:val="002060"/>
          <w:sz w:val="44"/>
          <w:szCs w:val="36"/>
        </w:rPr>
        <w:t>SECURITY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ABD4679" w:rsidR="003D59FC" w:rsidRDefault="0020184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TIMELY</w:t>
      </w:r>
      <w:r w:rsidR="0058718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23C2757" w:rsidR="003D59FC" w:rsidRDefault="0020184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4:09:40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8BDFA5C" w:rsidR="0062053B" w:rsidRDefault="0020184F" w:rsidP="000839BB">
      <w:pPr>
        <w:rPr>
          <w:u w:val="single"/>
        </w:rPr>
      </w:pPr>
      <w:r>
        <w:rPr>
          <w:b/>
          <w:sz w:val="24"/>
        </w:rPr>
        <w:lastRenderedPageBreak/>
        <w:t>TIMELY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</w:t>
      </w:r>
      <w:r w:rsidR="00706037">
        <w:rPr>
          <w:b/>
          <w:sz w:val="24"/>
        </w:rPr>
        <w:t>SECURITY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7F72810F" w14:textId="5874EF1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0184F">
        <w:rPr>
          <w:u w:val="single"/>
        </w:rPr>
        <w:t>TIMELY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</w:t>
      </w:r>
      <w:r w:rsidR="00ED717A">
        <w:rPr>
          <w:u w:val="single"/>
        </w:rPr>
        <w:t>SECURITY</w:t>
      </w:r>
      <w:r w:rsidR="00ED717A" w:rsidRPr="00477EDF">
        <w:rPr>
          <w:u w:val="single"/>
        </w:rPr>
        <w:t xml:space="preserve"> </w:t>
      </w:r>
      <w:r w:rsidRPr="00477EDF">
        <w:rPr>
          <w:u w:val="single"/>
        </w:rPr>
        <w:t>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706037" w:rsidRPr="000839BB">
        <w:rPr>
          <w:b/>
          <w:bCs/>
          <w:color w:val="0070C0"/>
        </w:rPr>
        <w:t>THAT</w:t>
      </w:r>
      <w:r w:rsidR="00706037">
        <w:t xml:space="preserve"> </w:t>
      </w:r>
      <w:r w:rsidR="0020184F">
        <w:t xml:space="preserve">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20184F">
        <w:rPr>
          <w:b/>
          <w:bCs/>
          <w:color w:val="FF0000"/>
        </w:rPr>
        <w:t>TIMELY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5E2E38">
        <w:t>,</w:t>
      </w:r>
      <w:r w:rsidR="00706037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CB4F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A743" w14:textId="77777777" w:rsidR="00CB4F5C" w:rsidRDefault="00CB4F5C" w:rsidP="005B7682">
      <w:pPr>
        <w:spacing w:after="0" w:line="240" w:lineRule="auto"/>
      </w:pPr>
      <w:r>
        <w:separator/>
      </w:r>
    </w:p>
  </w:endnote>
  <w:endnote w:type="continuationSeparator" w:id="0">
    <w:p w14:paraId="444844F8" w14:textId="77777777" w:rsidR="00CB4F5C" w:rsidRDefault="00CB4F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23C9" w14:textId="77777777" w:rsidR="00CB4F5C" w:rsidRDefault="00CB4F5C" w:rsidP="005B7682">
      <w:pPr>
        <w:spacing w:after="0" w:line="240" w:lineRule="auto"/>
      </w:pPr>
      <w:r>
        <w:separator/>
      </w:r>
    </w:p>
  </w:footnote>
  <w:footnote w:type="continuationSeparator" w:id="0">
    <w:p w14:paraId="50F4B4B4" w14:textId="77777777" w:rsidR="00CB4F5C" w:rsidRDefault="00CB4F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84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71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111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03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46DF"/>
    <w:rsid w:val="00924B83"/>
    <w:rsid w:val="00926408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F5C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D07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17A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2024-02-03T09:10:00Z</dcterms:created>
  <dcterms:modified xsi:type="dcterms:W3CDTF">2024-02-03T09:15:00Z</dcterms:modified>
</cp:coreProperties>
</file>