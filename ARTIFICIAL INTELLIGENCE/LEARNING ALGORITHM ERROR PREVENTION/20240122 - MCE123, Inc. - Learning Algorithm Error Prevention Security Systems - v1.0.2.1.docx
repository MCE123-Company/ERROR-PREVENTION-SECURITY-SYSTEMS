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E16214E" w:rsidR="003D59FC" w:rsidRDefault="0058718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LEARNING ALGORITHM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0403C28" w:rsidR="003D59FC" w:rsidRDefault="0058718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12:45:00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074A91E" w:rsidR="0062053B" w:rsidRDefault="00587185" w:rsidP="000839BB">
      <w:pPr>
        <w:rPr>
          <w:u w:val="single"/>
        </w:rPr>
      </w:pPr>
      <w:r>
        <w:rPr>
          <w:b/>
          <w:sz w:val="24"/>
        </w:rPr>
        <w:lastRenderedPageBreak/>
        <w:t>LEARNING ALGORITHM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32363B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87185">
        <w:rPr>
          <w:u w:val="single"/>
        </w:rPr>
        <w:t>LEARNING ALGORITHM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587185" w:rsidRPr="000839BB">
        <w:rPr>
          <w:b/>
          <w:bCs/>
          <w:color w:val="0070C0"/>
        </w:rPr>
        <w:t>THAT</w:t>
      </w:r>
      <w:r w:rsidR="00587185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587185">
        <w:rPr>
          <w:b/>
          <w:bCs/>
          <w:color w:val="FF0000"/>
        </w:rPr>
        <w:t>LEARNING ALGORITHM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6B0E7D">
        <w:t xml:space="preserve">, </w:t>
      </w:r>
      <w:r w:rsidR="00587185">
        <w:t xml:space="preserve">  </w:t>
      </w:r>
      <w:proofErr w:type="gramEnd"/>
      <w:r w:rsidR="00587185">
        <w:t xml:space="preserve">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C23F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A4166" w14:textId="77777777" w:rsidR="00C23F21" w:rsidRDefault="00C23F21" w:rsidP="005B7682">
      <w:pPr>
        <w:spacing w:after="0" w:line="240" w:lineRule="auto"/>
      </w:pPr>
      <w:r>
        <w:separator/>
      </w:r>
    </w:p>
  </w:endnote>
  <w:endnote w:type="continuationSeparator" w:id="0">
    <w:p w14:paraId="329D64D5" w14:textId="77777777" w:rsidR="00C23F21" w:rsidRDefault="00C23F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72B2" w14:textId="77777777" w:rsidR="00C23F21" w:rsidRDefault="00C23F21" w:rsidP="005B7682">
      <w:pPr>
        <w:spacing w:after="0" w:line="240" w:lineRule="auto"/>
      </w:pPr>
      <w:r>
        <w:separator/>
      </w:r>
    </w:p>
  </w:footnote>
  <w:footnote w:type="continuationSeparator" w:id="0">
    <w:p w14:paraId="4E7DF829" w14:textId="77777777" w:rsidR="00C23F21" w:rsidRDefault="00C23F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2024-01-22T17:46:00Z</dcterms:created>
  <dcterms:modified xsi:type="dcterms:W3CDTF">2024-01-22T17:46:00Z</dcterms:modified>
</cp:coreProperties>
</file>