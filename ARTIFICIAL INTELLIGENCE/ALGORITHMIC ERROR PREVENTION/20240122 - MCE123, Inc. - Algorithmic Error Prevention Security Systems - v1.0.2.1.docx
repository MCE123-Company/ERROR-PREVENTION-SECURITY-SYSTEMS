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8F044BD" w:rsidR="003D59FC" w:rsidRDefault="00630DE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ALGORITHMIC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428DF66" w:rsidR="003D59FC" w:rsidRDefault="00DE5CF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11:32:03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28097A9" w:rsidR="0062053B" w:rsidRDefault="00630DE2" w:rsidP="000839BB">
      <w:pPr>
        <w:rPr>
          <w:u w:val="single"/>
        </w:rPr>
      </w:pPr>
      <w:r>
        <w:rPr>
          <w:b/>
          <w:sz w:val="24"/>
        </w:rPr>
        <w:lastRenderedPageBreak/>
        <w:t>ALGORITHMIC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F36EDC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0DE2">
        <w:rPr>
          <w:u w:val="single"/>
        </w:rPr>
        <w:t>ALGORITHMIC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30DE2">
        <w:rPr>
          <w:b/>
          <w:bCs/>
          <w:color w:val="FF0000"/>
        </w:rPr>
        <w:t>ALGORITHMIC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30DE2">
        <w:t>,</w:t>
      </w:r>
      <w:r w:rsidR="00630DE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476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E96E" w14:textId="77777777" w:rsidR="00D47690" w:rsidRDefault="00D47690" w:rsidP="005B7682">
      <w:pPr>
        <w:spacing w:after="0" w:line="240" w:lineRule="auto"/>
      </w:pPr>
      <w:r>
        <w:separator/>
      </w:r>
    </w:p>
  </w:endnote>
  <w:endnote w:type="continuationSeparator" w:id="0">
    <w:p w14:paraId="10E74B98" w14:textId="77777777" w:rsidR="00D47690" w:rsidRDefault="00D47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4FED" w14:textId="77777777" w:rsidR="00D47690" w:rsidRDefault="00D47690" w:rsidP="005B7682">
      <w:pPr>
        <w:spacing w:after="0" w:line="240" w:lineRule="auto"/>
      </w:pPr>
      <w:r>
        <w:separator/>
      </w:r>
    </w:p>
  </w:footnote>
  <w:footnote w:type="continuationSeparator" w:id="0">
    <w:p w14:paraId="06EE08D4" w14:textId="77777777" w:rsidR="00D47690" w:rsidRDefault="00D47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2024-01-22T17:21:00Z</dcterms:created>
  <dcterms:modified xsi:type="dcterms:W3CDTF">2024-01-22T17:21:00Z</dcterms:modified>
</cp:coreProperties>
</file>