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2FE4AC5C" w:rsidR="003D59FC" w:rsidRDefault="00926408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SECURITY</w:t>
      </w:r>
      <w:r w:rsidR="0058718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D607293" w:rsidR="003D59FC" w:rsidRDefault="00926408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4:06:53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78187E0A" w:rsidR="0062053B" w:rsidRDefault="00926408" w:rsidP="000839BB">
      <w:pPr>
        <w:rPr>
          <w:u w:val="single"/>
        </w:rPr>
      </w:pPr>
      <w:r>
        <w:rPr>
          <w:b/>
          <w:sz w:val="24"/>
        </w:rPr>
        <w:lastRenderedPageBreak/>
        <w:t>SECURITY</w:t>
      </w:r>
      <w:r w:rsidR="00587185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65C4BDE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26408">
        <w:rPr>
          <w:u w:val="single"/>
        </w:rPr>
        <w:t>SECURITY</w:t>
      </w:r>
      <w:r w:rsidR="00587185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4D1622" w:rsidRPr="000839BB">
        <w:rPr>
          <w:b/>
          <w:bCs/>
          <w:color w:val="0070C0"/>
        </w:rPr>
        <w:t>THAT</w:t>
      </w:r>
      <w:r w:rsidR="004D1622">
        <w:t xml:space="preserve"> </w:t>
      </w:r>
      <w:r w:rsidR="00926408">
        <w:t xml:space="preserve">           </w:t>
      </w:r>
      <w:r w:rsidR="00153024" w:rsidRPr="00153024">
        <w:rPr>
          <w:b/>
          <w:bCs/>
          <w:color w:val="FF0000"/>
        </w:rPr>
        <w:t xml:space="preserve">ANY </w:t>
      </w:r>
      <w:r w:rsidR="00926408">
        <w:rPr>
          <w:b/>
          <w:bCs/>
          <w:color w:val="FF0000"/>
        </w:rPr>
        <w:t>SECURITY</w:t>
      </w:r>
      <w:r w:rsidR="00587185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5E2E38">
        <w:t>,</w:t>
      </w:r>
      <w:r w:rsidR="000C70E1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39647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83F73" w14:textId="77777777" w:rsidR="00396471" w:rsidRDefault="00396471" w:rsidP="005B7682">
      <w:pPr>
        <w:spacing w:after="0" w:line="240" w:lineRule="auto"/>
      </w:pPr>
      <w:r>
        <w:separator/>
      </w:r>
    </w:p>
  </w:endnote>
  <w:endnote w:type="continuationSeparator" w:id="0">
    <w:p w14:paraId="7B2B4D71" w14:textId="77777777" w:rsidR="00396471" w:rsidRDefault="003964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45844" w14:textId="77777777" w:rsidR="00396471" w:rsidRDefault="00396471" w:rsidP="005B7682">
      <w:pPr>
        <w:spacing w:after="0" w:line="240" w:lineRule="auto"/>
      </w:pPr>
      <w:r>
        <w:separator/>
      </w:r>
    </w:p>
  </w:footnote>
  <w:footnote w:type="continuationSeparator" w:id="0">
    <w:p w14:paraId="6D7719A5" w14:textId="77777777" w:rsidR="00396471" w:rsidRDefault="003964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163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0E1"/>
    <w:rsid w:val="000C7A1A"/>
    <w:rsid w:val="000D0A3C"/>
    <w:rsid w:val="000D23A1"/>
    <w:rsid w:val="000D27E6"/>
    <w:rsid w:val="000D2E41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0DC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D01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3D8A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12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2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438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471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622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2DE4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112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7185"/>
    <w:rsid w:val="00590AA7"/>
    <w:rsid w:val="005920B0"/>
    <w:rsid w:val="0059451D"/>
    <w:rsid w:val="00596BE5"/>
    <w:rsid w:val="005A08E0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2E3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3BB5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4EFF"/>
    <w:rsid w:val="00695E73"/>
    <w:rsid w:val="006A0BC5"/>
    <w:rsid w:val="006A1256"/>
    <w:rsid w:val="006A1ACD"/>
    <w:rsid w:val="006A2F06"/>
    <w:rsid w:val="006A357D"/>
    <w:rsid w:val="006A5218"/>
    <w:rsid w:val="006A56D7"/>
    <w:rsid w:val="006B0E7D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3E9F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07BDA"/>
    <w:rsid w:val="00914987"/>
    <w:rsid w:val="0092052B"/>
    <w:rsid w:val="00922270"/>
    <w:rsid w:val="0092348B"/>
    <w:rsid w:val="009246DF"/>
    <w:rsid w:val="00924B83"/>
    <w:rsid w:val="00926408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8C5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3F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2635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355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39F8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75"/>
    <w:rsid w:val="00BD11FF"/>
    <w:rsid w:val="00BD1617"/>
    <w:rsid w:val="00BD5DAA"/>
    <w:rsid w:val="00BD676C"/>
    <w:rsid w:val="00BD6CFD"/>
    <w:rsid w:val="00BE136F"/>
    <w:rsid w:val="00BE2DC8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F21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6F69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00C6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6E1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0D2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5DB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2024-02-03T09:07:00Z</dcterms:created>
  <dcterms:modified xsi:type="dcterms:W3CDTF">2024-02-03T09:07:00Z</dcterms:modified>
</cp:coreProperties>
</file>