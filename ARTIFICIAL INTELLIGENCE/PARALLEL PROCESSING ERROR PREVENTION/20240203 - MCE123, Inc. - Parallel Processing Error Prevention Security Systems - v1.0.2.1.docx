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9D8D4BE" w:rsidR="003D59FC" w:rsidRDefault="000C70E1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PARALLEL PROCESSING</w:t>
      </w:r>
      <w:r w:rsidR="0058718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085B709" w:rsidR="003D59FC" w:rsidRDefault="000C70E1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4:04:31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4CBCD48" w:rsidR="0062053B" w:rsidRDefault="000C70E1" w:rsidP="000839BB">
      <w:pPr>
        <w:rPr>
          <w:u w:val="single"/>
        </w:rPr>
      </w:pPr>
      <w:r>
        <w:rPr>
          <w:b/>
          <w:sz w:val="24"/>
        </w:rPr>
        <w:lastRenderedPageBreak/>
        <w:t>PARALLEL PROCESSING</w:t>
      </w:r>
      <w:r w:rsidR="0058718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65AC91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C70E1">
        <w:rPr>
          <w:u w:val="single"/>
        </w:rPr>
        <w:t>PARALLEL PROCESSING</w:t>
      </w:r>
      <w:r w:rsidR="0058718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D1622" w:rsidRPr="000839BB">
        <w:rPr>
          <w:b/>
          <w:bCs/>
          <w:color w:val="0070C0"/>
        </w:rPr>
        <w:t>THAT</w:t>
      </w:r>
      <w:r w:rsidR="004D1622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0C70E1">
        <w:rPr>
          <w:b/>
          <w:bCs/>
          <w:color w:val="FF0000"/>
        </w:rPr>
        <w:t>PARALLEL PROCESSING</w:t>
      </w:r>
      <w:r w:rsidR="0058718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5E2E38">
        <w:t xml:space="preserve">, </w:t>
      </w:r>
      <w:r w:rsidR="000C70E1">
        <w:t xml:space="preserve">  </w:t>
      </w:r>
      <w:proofErr w:type="gramEnd"/>
      <w:r w:rsidR="000C70E1">
        <w:t xml:space="preserve">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694EF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5C74" w14:textId="77777777" w:rsidR="00694EFF" w:rsidRDefault="00694EFF" w:rsidP="005B7682">
      <w:pPr>
        <w:spacing w:after="0" w:line="240" w:lineRule="auto"/>
      </w:pPr>
      <w:r>
        <w:separator/>
      </w:r>
    </w:p>
  </w:endnote>
  <w:endnote w:type="continuationSeparator" w:id="0">
    <w:p w14:paraId="647789A6" w14:textId="77777777" w:rsidR="00694EFF" w:rsidRDefault="00694E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E66F" w14:textId="77777777" w:rsidR="00694EFF" w:rsidRDefault="00694EFF" w:rsidP="005B7682">
      <w:pPr>
        <w:spacing w:after="0" w:line="240" w:lineRule="auto"/>
      </w:pPr>
      <w:r>
        <w:separator/>
      </w:r>
    </w:p>
  </w:footnote>
  <w:footnote w:type="continuationSeparator" w:id="0">
    <w:p w14:paraId="4DE14192" w14:textId="77777777" w:rsidR="00694EFF" w:rsidRDefault="00694E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0E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EFF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2024-02-03T09:05:00Z</dcterms:created>
  <dcterms:modified xsi:type="dcterms:W3CDTF">2024-02-03T09:05:00Z</dcterms:modified>
</cp:coreProperties>
</file>