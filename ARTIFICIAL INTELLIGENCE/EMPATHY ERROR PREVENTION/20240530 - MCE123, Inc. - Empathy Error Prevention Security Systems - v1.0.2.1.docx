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F07A02E" w:rsidR="003D59FC" w:rsidRDefault="005D6CF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EMPATHY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D03C679" w:rsidR="003D59FC" w:rsidRDefault="005D6CF6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2:18:35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9C6272A" w:rsidR="0062053B" w:rsidRDefault="005D6CF6" w:rsidP="000839BB">
      <w:pPr>
        <w:rPr>
          <w:u w:val="single"/>
        </w:rPr>
      </w:pPr>
      <w:r>
        <w:rPr>
          <w:b/>
          <w:sz w:val="24"/>
        </w:rPr>
        <w:lastRenderedPageBreak/>
        <w:t>EMPATHY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9E31A8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D6CF6">
        <w:rPr>
          <w:u w:val="single"/>
        </w:rPr>
        <w:t>EMPATHY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B345EE">
        <w:rPr>
          <w:b/>
          <w:bCs/>
        </w:rPr>
        <w:t>2020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B345EE">
        <w:t xml:space="preserve">              </w:t>
      </w:r>
      <w:r w:rsidR="005D6CF6">
        <w:t xml:space="preserve">       </w:t>
      </w:r>
      <w:r w:rsidR="00B345EE">
        <w:t xml:space="preserve">    </w:t>
      </w:r>
      <w:r w:rsidR="00153024" w:rsidRPr="00153024">
        <w:rPr>
          <w:b/>
          <w:bCs/>
          <w:color w:val="FF0000"/>
        </w:rPr>
        <w:t xml:space="preserve">ANY </w:t>
      </w:r>
      <w:r w:rsidR="005D6CF6">
        <w:rPr>
          <w:b/>
          <w:bCs/>
          <w:color w:val="FF0000"/>
        </w:rPr>
        <w:t>EMPATHY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A340B">
        <w:t>,</w:t>
      </w:r>
      <w:r w:rsidR="00CF7426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77D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E84FC" w14:textId="77777777" w:rsidR="00B70F9C" w:rsidRDefault="00B70F9C" w:rsidP="005B7682">
      <w:pPr>
        <w:spacing w:after="0" w:line="240" w:lineRule="auto"/>
      </w:pPr>
      <w:r>
        <w:separator/>
      </w:r>
    </w:p>
  </w:endnote>
  <w:endnote w:type="continuationSeparator" w:id="0">
    <w:p w14:paraId="02D16C8D" w14:textId="77777777" w:rsidR="00B70F9C" w:rsidRDefault="00B70F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501F7" w14:textId="77777777" w:rsidR="00B70F9C" w:rsidRDefault="00B70F9C" w:rsidP="005B7682">
      <w:pPr>
        <w:spacing w:after="0" w:line="240" w:lineRule="auto"/>
      </w:pPr>
      <w:r>
        <w:separator/>
      </w:r>
    </w:p>
  </w:footnote>
  <w:footnote w:type="continuationSeparator" w:id="0">
    <w:p w14:paraId="7FEE8A9A" w14:textId="77777777" w:rsidR="00B70F9C" w:rsidRDefault="00B70F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26A2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16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CF6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36C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BCA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5EE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0F9C"/>
    <w:rsid w:val="00B71BE8"/>
    <w:rsid w:val="00B71DCD"/>
    <w:rsid w:val="00B72AA9"/>
    <w:rsid w:val="00B72BE2"/>
    <w:rsid w:val="00B72C0D"/>
    <w:rsid w:val="00B72E52"/>
    <w:rsid w:val="00B74FAD"/>
    <w:rsid w:val="00B7642E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2024-05-30T06:19:00Z</dcterms:created>
  <dcterms:modified xsi:type="dcterms:W3CDTF">2024-05-30T06:19:00Z</dcterms:modified>
</cp:coreProperties>
</file>