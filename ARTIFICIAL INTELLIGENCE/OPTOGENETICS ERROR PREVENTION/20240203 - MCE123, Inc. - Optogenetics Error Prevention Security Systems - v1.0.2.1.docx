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39FD034" w:rsidR="003D59FC" w:rsidRDefault="00907BD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OPTOGENETICS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DF3D834" w:rsidR="003D59FC" w:rsidRDefault="00907BD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4:03:31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7EBBF4C" w:rsidR="0062053B" w:rsidRDefault="00907BDA" w:rsidP="000839BB">
      <w:pPr>
        <w:rPr>
          <w:u w:val="single"/>
        </w:rPr>
      </w:pPr>
      <w:r>
        <w:rPr>
          <w:b/>
          <w:sz w:val="24"/>
        </w:rPr>
        <w:lastRenderedPageBreak/>
        <w:t>OPTOGENETICS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0566C4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07BDA">
        <w:rPr>
          <w:u w:val="single"/>
        </w:rPr>
        <w:t>OPTOGENETICS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D1622" w:rsidRPr="000839BB">
        <w:rPr>
          <w:b/>
          <w:bCs/>
          <w:color w:val="0070C0"/>
        </w:rPr>
        <w:t>THAT</w:t>
      </w:r>
      <w:r w:rsidR="004D1622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907BDA">
        <w:rPr>
          <w:b/>
          <w:bCs/>
          <w:color w:val="FF0000"/>
        </w:rPr>
        <w:t>OPTOGENETICS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A08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03349" w14:textId="77777777" w:rsidR="005A08E0" w:rsidRDefault="005A08E0" w:rsidP="005B7682">
      <w:pPr>
        <w:spacing w:after="0" w:line="240" w:lineRule="auto"/>
      </w:pPr>
      <w:r>
        <w:separator/>
      </w:r>
    </w:p>
  </w:endnote>
  <w:endnote w:type="continuationSeparator" w:id="0">
    <w:p w14:paraId="6B5D9E81" w14:textId="77777777" w:rsidR="005A08E0" w:rsidRDefault="005A08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1947" w14:textId="77777777" w:rsidR="005A08E0" w:rsidRDefault="005A08E0" w:rsidP="005B7682">
      <w:pPr>
        <w:spacing w:after="0" w:line="240" w:lineRule="auto"/>
      </w:pPr>
      <w:r>
        <w:separator/>
      </w:r>
    </w:p>
  </w:footnote>
  <w:footnote w:type="continuationSeparator" w:id="0">
    <w:p w14:paraId="37B08604" w14:textId="77777777" w:rsidR="005A08E0" w:rsidRDefault="005A08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2024-02-03T09:03:00Z</dcterms:created>
  <dcterms:modified xsi:type="dcterms:W3CDTF">2024-02-03T09:03:00Z</dcterms:modified>
</cp:coreProperties>
</file>