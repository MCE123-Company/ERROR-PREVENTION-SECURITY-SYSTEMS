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52F47F07" w:rsidR="003D59FC" w:rsidRDefault="00630DE2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ARTIFICIAL INTELLIGENCE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75B008BB" w:rsidR="003D59FC" w:rsidRDefault="004D1622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MACHINE LEARNING</w:t>
      </w:r>
      <w:r w:rsidR="00587185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62400280" w:rsidR="003D59FC" w:rsidRDefault="005E2E38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1/22/2024 12:47:10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19266767" w:rsidR="0062053B" w:rsidRDefault="004D1622" w:rsidP="000839BB">
      <w:pPr>
        <w:rPr>
          <w:u w:val="single"/>
        </w:rPr>
      </w:pPr>
      <w:r>
        <w:rPr>
          <w:b/>
          <w:sz w:val="24"/>
        </w:rPr>
        <w:lastRenderedPageBreak/>
        <w:t>MACHINE LEARNING</w:t>
      </w:r>
      <w:r w:rsidR="00587185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5350D14A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4D1622">
        <w:rPr>
          <w:u w:val="single"/>
        </w:rPr>
        <w:t>MACHINE LEARNING</w:t>
      </w:r>
      <w:r w:rsidR="00587185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4D1622" w:rsidRPr="000839BB">
        <w:rPr>
          <w:b/>
          <w:bCs/>
          <w:color w:val="0070C0"/>
        </w:rPr>
        <w:t>THAT</w:t>
      </w:r>
      <w:r w:rsidR="004D1622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4D1622">
        <w:rPr>
          <w:b/>
          <w:bCs/>
          <w:color w:val="FF0000"/>
        </w:rPr>
        <w:t>MACHINE LEARNING</w:t>
      </w:r>
      <w:r w:rsidR="00587185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5E2E38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9758C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3A997" w14:textId="77777777" w:rsidR="009758C5" w:rsidRDefault="009758C5" w:rsidP="005B7682">
      <w:pPr>
        <w:spacing w:after="0" w:line="240" w:lineRule="auto"/>
      </w:pPr>
      <w:r>
        <w:separator/>
      </w:r>
    </w:p>
  </w:endnote>
  <w:endnote w:type="continuationSeparator" w:id="0">
    <w:p w14:paraId="061E3173" w14:textId="77777777" w:rsidR="009758C5" w:rsidRDefault="009758C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130F1" w14:textId="77777777" w:rsidR="009758C5" w:rsidRDefault="009758C5" w:rsidP="005B7682">
      <w:pPr>
        <w:spacing w:after="0" w:line="240" w:lineRule="auto"/>
      </w:pPr>
      <w:r>
        <w:separator/>
      </w:r>
    </w:p>
  </w:footnote>
  <w:footnote w:type="continuationSeparator" w:id="0">
    <w:p w14:paraId="6BE2DEE0" w14:textId="77777777" w:rsidR="009758C5" w:rsidRDefault="009758C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2E41"/>
    <w:rsid w:val="000D37B6"/>
    <w:rsid w:val="000D451A"/>
    <w:rsid w:val="000D62DF"/>
    <w:rsid w:val="000E0E77"/>
    <w:rsid w:val="000E1392"/>
    <w:rsid w:val="000E13E9"/>
    <w:rsid w:val="000E1FBD"/>
    <w:rsid w:val="000E2570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77D01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12"/>
    <w:rsid w:val="002A7D89"/>
    <w:rsid w:val="002B1069"/>
    <w:rsid w:val="002B1B6B"/>
    <w:rsid w:val="002B1DC5"/>
    <w:rsid w:val="002B6354"/>
    <w:rsid w:val="002B6A45"/>
    <w:rsid w:val="002B771B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438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622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5C96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2DE4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112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87185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2E3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3BB5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0E7D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8C5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3F3B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1355"/>
    <w:rsid w:val="00AC2CD6"/>
    <w:rsid w:val="00AC5476"/>
    <w:rsid w:val="00AD0454"/>
    <w:rsid w:val="00AD4320"/>
    <w:rsid w:val="00AD4BF0"/>
    <w:rsid w:val="00AE0508"/>
    <w:rsid w:val="00AE0F2F"/>
    <w:rsid w:val="00AE1150"/>
    <w:rsid w:val="00AE198A"/>
    <w:rsid w:val="00AE39F8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7CE8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C6C75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F21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6F69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0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426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6E1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0D2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5DB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2024-01-22T17:49:00Z</dcterms:created>
  <dcterms:modified xsi:type="dcterms:W3CDTF">2024-01-22T17:49:00Z</dcterms:modified>
</cp:coreProperties>
</file>