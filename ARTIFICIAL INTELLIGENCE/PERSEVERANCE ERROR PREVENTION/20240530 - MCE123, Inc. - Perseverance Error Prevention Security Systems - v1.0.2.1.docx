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B3C8271" w:rsidR="003D59FC" w:rsidRDefault="002605F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PERSEVERANCE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985256F" w:rsidR="003D59FC" w:rsidRDefault="002605F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2:16:11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031C853" w:rsidR="0062053B" w:rsidRDefault="002605FD" w:rsidP="000839BB">
      <w:pPr>
        <w:rPr>
          <w:u w:val="single"/>
        </w:rPr>
      </w:pPr>
      <w:r>
        <w:rPr>
          <w:b/>
          <w:sz w:val="24"/>
        </w:rPr>
        <w:lastRenderedPageBreak/>
        <w:t>PERSEVERANCE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794321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605FD">
        <w:rPr>
          <w:u w:val="single"/>
        </w:rPr>
        <w:t>PERSEVERANCE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345EE">
        <w:rPr>
          <w:b/>
          <w:bCs/>
        </w:rPr>
        <w:t>2020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B345EE">
        <w:t xml:space="preserve">                  </w:t>
      </w:r>
      <w:r w:rsidR="00153024" w:rsidRPr="00153024">
        <w:rPr>
          <w:b/>
          <w:bCs/>
          <w:color w:val="FF0000"/>
        </w:rPr>
        <w:t xml:space="preserve">ANY </w:t>
      </w:r>
      <w:r w:rsidR="002605FD">
        <w:rPr>
          <w:b/>
          <w:bCs/>
          <w:color w:val="FF0000"/>
        </w:rPr>
        <w:t>PERSEVERANCE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A340B">
        <w:t>,</w:t>
      </w:r>
      <w:r w:rsidR="00CF7426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77D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5C9DF" w14:textId="77777777" w:rsidR="00764BC4" w:rsidRDefault="00764BC4" w:rsidP="005B7682">
      <w:pPr>
        <w:spacing w:after="0" w:line="240" w:lineRule="auto"/>
      </w:pPr>
      <w:r>
        <w:separator/>
      </w:r>
    </w:p>
  </w:endnote>
  <w:endnote w:type="continuationSeparator" w:id="0">
    <w:p w14:paraId="79536A87" w14:textId="77777777" w:rsidR="00764BC4" w:rsidRDefault="00764B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D6143" w14:textId="77777777" w:rsidR="00764BC4" w:rsidRDefault="00764BC4" w:rsidP="005B7682">
      <w:pPr>
        <w:spacing w:after="0" w:line="240" w:lineRule="auto"/>
      </w:pPr>
      <w:r>
        <w:separator/>
      </w:r>
    </w:p>
  </w:footnote>
  <w:footnote w:type="continuationSeparator" w:id="0">
    <w:p w14:paraId="15AF892C" w14:textId="77777777" w:rsidR="00764BC4" w:rsidRDefault="00764B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1276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FD"/>
    <w:rsid w:val="00265EB7"/>
    <w:rsid w:val="0026744B"/>
    <w:rsid w:val="00267672"/>
    <w:rsid w:val="0027015C"/>
    <w:rsid w:val="00276656"/>
    <w:rsid w:val="00277D01"/>
    <w:rsid w:val="00280DD8"/>
    <w:rsid w:val="00283B16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BC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BCA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5EE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7642E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08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2024-01-22T17:24:00Z</dcterms:created>
  <dcterms:modified xsi:type="dcterms:W3CDTF">2024-05-30T06:16:00Z</dcterms:modified>
</cp:coreProperties>
</file>