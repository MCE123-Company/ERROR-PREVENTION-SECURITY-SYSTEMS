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9ECA0FF" w:rsidR="003D59FC" w:rsidRDefault="00436CC7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HUMILITY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FDAD8B9" w:rsidR="003D59FC" w:rsidRDefault="00436CC7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2:20:33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05C8729" w:rsidR="0062053B" w:rsidRDefault="00436CC7" w:rsidP="000839BB">
      <w:pPr>
        <w:rPr>
          <w:u w:val="single"/>
        </w:rPr>
      </w:pPr>
      <w:r>
        <w:rPr>
          <w:b/>
          <w:sz w:val="24"/>
        </w:rPr>
        <w:lastRenderedPageBreak/>
        <w:t>HUMILITY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9A2E0E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36CC7">
        <w:rPr>
          <w:u w:val="single"/>
        </w:rPr>
        <w:t>HUMILITY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B345EE">
        <w:rPr>
          <w:b/>
          <w:bCs/>
        </w:rPr>
        <w:t>2020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0E2570" w:rsidRPr="000839BB">
        <w:rPr>
          <w:b/>
          <w:bCs/>
          <w:color w:val="0070C0"/>
        </w:rPr>
        <w:t>THAT</w:t>
      </w:r>
      <w:r w:rsidR="000E2570">
        <w:t xml:space="preserve"> </w:t>
      </w:r>
      <w:r w:rsidR="00B345EE">
        <w:t xml:space="preserve">     </w:t>
      </w:r>
      <w:r w:rsidR="00436CC7">
        <w:t xml:space="preserve">       </w:t>
      </w:r>
      <w:r w:rsidR="00B345EE">
        <w:t xml:space="preserve">             </w:t>
      </w:r>
      <w:r w:rsidR="00153024" w:rsidRPr="00153024">
        <w:rPr>
          <w:b/>
          <w:bCs/>
          <w:color w:val="FF0000"/>
        </w:rPr>
        <w:t xml:space="preserve">ANY </w:t>
      </w:r>
      <w:r w:rsidR="00436CC7">
        <w:rPr>
          <w:b/>
          <w:bCs/>
          <w:color w:val="FF0000"/>
        </w:rPr>
        <w:t>HUMILITY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A340B">
        <w:t>,</w:t>
      </w:r>
      <w:r w:rsidR="00CF7426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77D0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17300" w14:textId="77777777" w:rsidR="00B174BF" w:rsidRDefault="00B174BF" w:rsidP="005B7682">
      <w:pPr>
        <w:spacing w:after="0" w:line="240" w:lineRule="auto"/>
      </w:pPr>
      <w:r>
        <w:separator/>
      </w:r>
    </w:p>
  </w:endnote>
  <w:endnote w:type="continuationSeparator" w:id="0">
    <w:p w14:paraId="3598A1E8" w14:textId="77777777" w:rsidR="00B174BF" w:rsidRDefault="00B174B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217D5" w14:textId="77777777" w:rsidR="00B174BF" w:rsidRDefault="00B174BF" w:rsidP="005B7682">
      <w:pPr>
        <w:spacing w:after="0" w:line="240" w:lineRule="auto"/>
      </w:pPr>
      <w:r>
        <w:separator/>
      </w:r>
    </w:p>
  </w:footnote>
  <w:footnote w:type="continuationSeparator" w:id="0">
    <w:p w14:paraId="037F1945" w14:textId="77777777" w:rsidR="00B174BF" w:rsidRDefault="00B174B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478A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16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499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CC7"/>
    <w:rsid w:val="00436EF7"/>
    <w:rsid w:val="0043700F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BCA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4BF"/>
    <w:rsid w:val="00B24580"/>
    <w:rsid w:val="00B3201A"/>
    <w:rsid w:val="00B336F9"/>
    <w:rsid w:val="00B345EE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7642E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2024-05-30T06:20:00Z</dcterms:created>
  <dcterms:modified xsi:type="dcterms:W3CDTF">2024-05-30T06:20:00Z</dcterms:modified>
</cp:coreProperties>
</file>