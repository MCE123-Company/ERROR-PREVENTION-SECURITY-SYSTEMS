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96ADB72" w:rsidR="003D59FC" w:rsidRDefault="003716B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IDENTIFICATION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D84C389" w:rsidR="003D59FC" w:rsidRDefault="003716B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6:12:02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DFB8A15" w:rsidR="0062053B" w:rsidRDefault="003716BF" w:rsidP="000839BB">
      <w:pPr>
        <w:rPr>
          <w:u w:val="single"/>
        </w:rPr>
      </w:pPr>
      <w:r>
        <w:rPr>
          <w:b/>
          <w:sz w:val="24"/>
        </w:rPr>
        <w:lastRenderedPageBreak/>
        <w:t>IDENTIFICATION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A81D14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716BF">
        <w:rPr>
          <w:u w:val="single"/>
        </w:rPr>
        <w:t>IDENTIFICATION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65112" w:rsidRPr="000839BB">
        <w:rPr>
          <w:b/>
          <w:bCs/>
          <w:color w:val="0070C0"/>
        </w:rPr>
        <w:t>THAT</w:t>
      </w:r>
      <w:r w:rsidR="00565112">
        <w:t xml:space="preserve"> </w:t>
      </w:r>
      <w:r w:rsidR="006B0E7D">
        <w:t xml:space="preserve">    </w:t>
      </w:r>
      <w:r w:rsidR="003716BF">
        <w:t xml:space="preserve">    </w:t>
      </w:r>
      <w:r w:rsidR="006B0E7D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3716BF">
        <w:rPr>
          <w:b/>
          <w:bCs/>
          <w:color w:val="FF0000"/>
        </w:rPr>
        <w:t>IDENTIFICATION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B0E7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716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0B1EC" w14:textId="77777777" w:rsidR="00E70091" w:rsidRDefault="00E70091" w:rsidP="005B7682">
      <w:pPr>
        <w:spacing w:after="0" w:line="240" w:lineRule="auto"/>
      </w:pPr>
      <w:r>
        <w:separator/>
      </w:r>
    </w:p>
  </w:endnote>
  <w:endnote w:type="continuationSeparator" w:id="0">
    <w:p w14:paraId="5C706546" w14:textId="77777777" w:rsidR="00E70091" w:rsidRDefault="00E700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4D15F" w14:textId="77777777" w:rsidR="00E70091" w:rsidRDefault="00E70091" w:rsidP="005B7682">
      <w:pPr>
        <w:spacing w:after="0" w:line="240" w:lineRule="auto"/>
      </w:pPr>
      <w:r>
        <w:separator/>
      </w:r>
    </w:p>
  </w:footnote>
  <w:footnote w:type="continuationSeparator" w:id="0">
    <w:p w14:paraId="645C5C45" w14:textId="77777777" w:rsidR="00E70091" w:rsidRDefault="00E700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16BF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B21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C2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09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2024-01-22T17:44:00Z</dcterms:created>
  <dcterms:modified xsi:type="dcterms:W3CDTF">2024-08-04T10:12:00Z</dcterms:modified>
</cp:coreProperties>
</file>