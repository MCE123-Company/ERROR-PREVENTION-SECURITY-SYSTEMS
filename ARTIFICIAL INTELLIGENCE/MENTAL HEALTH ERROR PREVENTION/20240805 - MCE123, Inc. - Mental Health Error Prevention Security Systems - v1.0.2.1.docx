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FAD4324" w:rsidR="003D59FC" w:rsidRDefault="004E0CA3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MENTAL HEALTH</w:t>
      </w:r>
      <w:r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3EE5F96A" w:rsidR="003D59FC" w:rsidRDefault="004E0CA3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8/5/2024 8:04:31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67105F6C" w:rsidR="0062053B" w:rsidRDefault="004E0CA3" w:rsidP="000839BB">
      <w:pPr>
        <w:rPr>
          <w:u w:val="single"/>
        </w:rPr>
      </w:pPr>
      <w:r>
        <w:rPr>
          <w:b/>
          <w:sz w:val="24"/>
        </w:rPr>
        <w:lastRenderedPageBreak/>
        <w:t>MENTAL HEALTH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827080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E0CA3">
        <w:rPr>
          <w:u w:val="single"/>
        </w:rPr>
        <w:t>MENTAL HEALTH</w:t>
      </w:r>
      <w:r w:rsidR="004E0CA3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4E0CA3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4E0CA3">
        <w:rPr>
          <w:b/>
          <w:bCs/>
          <w:color w:val="FF0000"/>
        </w:rPr>
        <w:t>MENTAL HEALTH</w:t>
      </w:r>
      <w:r w:rsidR="004E0CA3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630DE2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D4769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98E2C2" w14:textId="77777777" w:rsidR="00DE374C" w:rsidRDefault="00DE374C" w:rsidP="005B7682">
      <w:pPr>
        <w:spacing w:after="0" w:line="240" w:lineRule="auto"/>
      </w:pPr>
      <w:r>
        <w:separator/>
      </w:r>
    </w:p>
  </w:endnote>
  <w:endnote w:type="continuationSeparator" w:id="0">
    <w:p w14:paraId="216AC3B1" w14:textId="77777777" w:rsidR="00DE374C" w:rsidRDefault="00DE37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76352" w14:textId="77777777" w:rsidR="00DE374C" w:rsidRDefault="00DE374C" w:rsidP="005B7682">
      <w:pPr>
        <w:spacing w:after="0" w:line="240" w:lineRule="auto"/>
      </w:pPr>
      <w:r>
        <w:separator/>
      </w:r>
    </w:p>
  </w:footnote>
  <w:footnote w:type="continuationSeparator" w:id="0">
    <w:p w14:paraId="6D7CE6B0" w14:textId="77777777" w:rsidR="00DE374C" w:rsidRDefault="00DE37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0CA3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9719E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577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74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2024-01-22T17:21:00Z</dcterms:created>
  <dcterms:modified xsi:type="dcterms:W3CDTF">2024-08-05T12:04:00Z</dcterms:modified>
</cp:coreProperties>
</file>