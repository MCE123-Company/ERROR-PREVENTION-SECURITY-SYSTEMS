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9D9E32C" w:rsidR="003D59FC" w:rsidRDefault="00F90D6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</w:t>
      </w:r>
      <w:r w:rsidR="004E0CA3">
        <w:rPr>
          <w:rFonts w:ascii="Arial Black" w:hAnsi="Arial Black"/>
          <w:color w:val="0070C0"/>
          <w:sz w:val="28"/>
          <w:szCs w:val="28"/>
        </w:rPr>
        <w:t xml:space="preserve"> HEALTH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D7758E7" w:rsidR="003D59FC" w:rsidRDefault="00F90D6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8:05:20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72E63DA" w:rsidR="0062053B" w:rsidRDefault="00F90D66" w:rsidP="000839BB">
      <w:pPr>
        <w:rPr>
          <w:u w:val="single"/>
        </w:rPr>
      </w:pPr>
      <w:r>
        <w:rPr>
          <w:b/>
          <w:sz w:val="24"/>
        </w:rPr>
        <w:lastRenderedPageBreak/>
        <w:t>SYSTEM</w:t>
      </w:r>
      <w:r w:rsidR="004E0CA3">
        <w:rPr>
          <w:b/>
          <w:sz w:val="24"/>
        </w:rPr>
        <w:t xml:space="preserve"> HEALTH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75A9F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90D66">
        <w:rPr>
          <w:u w:val="single"/>
        </w:rPr>
        <w:t>SYSTEM</w:t>
      </w:r>
      <w:r w:rsidR="004E0CA3">
        <w:rPr>
          <w:u w:val="single"/>
        </w:rPr>
        <w:t xml:space="preserve"> HEALTH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4E0CA3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F90D66">
        <w:rPr>
          <w:b/>
          <w:bCs/>
          <w:color w:val="FF0000"/>
        </w:rPr>
        <w:t>SYSTEM</w:t>
      </w:r>
      <w:r w:rsidR="004E0CA3">
        <w:rPr>
          <w:b/>
          <w:bCs/>
          <w:color w:val="FF0000"/>
        </w:rPr>
        <w:t xml:space="preserve"> HEALTH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30DE2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476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EB7B8" w14:textId="77777777" w:rsidR="00904358" w:rsidRDefault="00904358" w:rsidP="005B7682">
      <w:pPr>
        <w:spacing w:after="0" w:line="240" w:lineRule="auto"/>
      </w:pPr>
      <w:r>
        <w:separator/>
      </w:r>
    </w:p>
  </w:endnote>
  <w:endnote w:type="continuationSeparator" w:id="0">
    <w:p w14:paraId="58E75DD2" w14:textId="77777777" w:rsidR="00904358" w:rsidRDefault="009043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A6645" w14:textId="77777777" w:rsidR="00904358" w:rsidRDefault="00904358" w:rsidP="005B7682">
      <w:pPr>
        <w:spacing w:after="0" w:line="240" w:lineRule="auto"/>
      </w:pPr>
      <w:r>
        <w:separator/>
      </w:r>
    </w:p>
  </w:footnote>
  <w:footnote w:type="continuationSeparator" w:id="0">
    <w:p w14:paraId="0D04EF5B" w14:textId="77777777" w:rsidR="00904358" w:rsidRDefault="009043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5A93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CA3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9719E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4D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4358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77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74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6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2024-01-22T17:21:00Z</dcterms:created>
  <dcterms:modified xsi:type="dcterms:W3CDTF">2024-08-05T12:05:00Z</dcterms:modified>
</cp:coreProperties>
</file>