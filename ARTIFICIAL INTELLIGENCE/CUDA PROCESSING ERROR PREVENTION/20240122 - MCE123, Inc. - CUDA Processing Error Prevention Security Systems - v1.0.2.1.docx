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52F47F07" w:rsidR="003D59FC" w:rsidRDefault="00630DE2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ARTIFICIAL INTELLIGENCE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7A961F51" w:rsidR="003D59FC" w:rsidRDefault="00FC75DB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CUDA PROCESSING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731530FE" w:rsidR="003D59FC" w:rsidRDefault="00FC75DB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1/22/2024 12:29:28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D9667EE" w:rsidR="0062053B" w:rsidRDefault="00FC75DB" w:rsidP="000839BB">
      <w:pPr>
        <w:rPr>
          <w:u w:val="single"/>
        </w:rPr>
      </w:pPr>
      <w:r>
        <w:rPr>
          <w:b/>
          <w:sz w:val="24"/>
        </w:rPr>
        <w:lastRenderedPageBreak/>
        <w:t>CUDA PROCESSING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68EF3A2A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C75DB">
        <w:rPr>
          <w:u w:val="single"/>
        </w:rPr>
        <w:t>CUDA PROCESSING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0E2570" w:rsidRPr="000839BB">
        <w:rPr>
          <w:b/>
          <w:bCs/>
          <w:color w:val="0070C0"/>
        </w:rPr>
        <w:t>THAT</w:t>
      </w:r>
      <w:r w:rsidR="000E2570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FC75DB">
        <w:rPr>
          <w:b/>
          <w:bCs/>
          <w:color w:val="FF0000"/>
        </w:rPr>
        <w:t>CUDA PROCESSING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CA340B">
        <w:t xml:space="preserve">, </w:t>
      </w:r>
      <w:r w:rsidR="00CF7426">
        <w:t xml:space="preserve">  </w:t>
      </w:r>
      <w:proofErr w:type="gramEnd"/>
      <w:r w:rsidR="00CF7426">
        <w:t xml:space="preserve">                                           </w:t>
      </w:r>
      <w:r w:rsidR="00FC75DB">
        <w:t xml:space="preserve">                                           </w:t>
      </w:r>
      <w:r w:rsidR="00CF7426">
        <w:t xml:space="preserve">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643BB5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34B171" w14:textId="77777777" w:rsidR="00643BB5" w:rsidRDefault="00643BB5" w:rsidP="005B7682">
      <w:pPr>
        <w:spacing w:after="0" w:line="240" w:lineRule="auto"/>
      </w:pPr>
      <w:r>
        <w:separator/>
      </w:r>
    </w:p>
  </w:endnote>
  <w:endnote w:type="continuationSeparator" w:id="0">
    <w:p w14:paraId="0949CE30" w14:textId="77777777" w:rsidR="00643BB5" w:rsidRDefault="00643BB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7613F" w14:textId="77777777" w:rsidR="00643BB5" w:rsidRDefault="00643BB5" w:rsidP="005B7682">
      <w:pPr>
        <w:spacing w:after="0" w:line="240" w:lineRule="auto"/>
      </w:pPr>
      <w:r>
        <w:separator/>
      </w:r>
    </w:p>
  </w:footnote>
  <w:footnote w:type="continuationSeparator" w:id="0">
    <w:p w14:paraId="2BFD528B" w14:textId="77777777" w:rsidR="00643BB5" w:rsidRDefault="00643BB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2570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77D01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71B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C96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3BB5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67CE8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0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CF7426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5DB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2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2024-01-22T17:30:00Z</dcterms:created>
  <dcterms:modified xsi:type="dcterms:W3CDTF">2024-01-22T17:30:00Z</dcterms:modified>
</cp:coreProperties>
</file>