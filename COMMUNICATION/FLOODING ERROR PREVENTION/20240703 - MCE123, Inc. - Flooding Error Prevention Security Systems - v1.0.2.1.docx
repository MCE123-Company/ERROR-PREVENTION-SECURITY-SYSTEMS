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EAE5A49" w:rsidR="003D59FC" w:rsidRDefault="003933B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COMMUNICATION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0CBF50F" w:rsidR="003D59FC" w:rsidRDefault="00000B9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FLOODING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EE93138" w:rsidR="003D59FC" w:rsidRDefault="003933B5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6:16:05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B310532" w:rsidR="0062053B" w:rsidRDefault="00000B95" w:rsidP="000839BB">
      <w:pPr>
        <w:rPr>
          <w:u w:val="single"/>
        </w:rPr>
      </w:pPr>
      <w:r>
        <w:rPr>
          <w:b/>
          <w:sz w:val="24"/>
        </w:rPr>
        <w:lastRenderedPageBreak/>
        <w:t>FLOODING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61F8A2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00B95">
        <w:rPr>
          <w:u w:val="single"/>
        </w:rPr>
        <w:t>FLOODING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8C0D15">
        <w:t xml:space="preserve">           </w:t>
      </w:r>
      <w:r w:rsidR="00000B95">
        <w:t xml:space="preserve">   </w:t>
      </w:r>
      <w:r w:rsidR="008C0D15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000B95">
        <w:rPr>
          <w:b/>
          <w:bCs/>
          <w:color w:val="FF0000"/>
        </w:rPr>
        <w:t>FLOODING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9A3DE" w14:textId="77777777" w:rsidR="009D1158" w:rsidRDefault="009D1158" w:rsidP="005B7682">
      <w:pPr>
        <w:spacing w:after="0" w:line="240" w:lineRule="auto"/>
      </w:pPr>
      <w:r>
        <w:separator/>
      </w:r>
    </w:p>
  </w:endnote>
  <w:endnote w:type="continuationSeparator" w:id="0">
    <w:p w14:paraId="25CE35FD" w14:textId="77777777" w:rsidR="009D1158" w:rsidRDefault="009D11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0C13B" w14:textId="77777777" w:rsidR="009D1158" w:rsidRDefault="009D1158" w:rsidP="005B7682">
      <w:pPr>
        <w:spacing w:after="0" w:line="240" w:lineRule="auto"/>
      </w:pPr>
      <w:r>
        <w:separator/>
      </w:r>
    </w:p>
  </w:footnote>
  <w:footnote w:type="continuationSeparator" w:id="0">
    <w:p w14:paraId="01FD76DE" w14:textId="77777777" w:rsidR="009D1158" w:rsidRDefault="009D11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0B9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A49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19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02B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33B5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A26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1800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6139"/>
    <w:rsid w:val="006F0228"/>
    <w:rsid w:val="006F0FFE"/>
    <w:rsid w:val="006F3E69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9E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0CE"/>
    <w:rsid w:val="009C71FC"/>
    <w:rsid w:val="009D0941"/>
    <w:rsid w:val="009D0ACA"/>
    <w:rsid w:val="009D0ACB"/>
    <w:rsid w:val="009D1158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AE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6457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9CA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D6E4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2024-07-03T10:16:00Z</dcterms:created>
  <dcterms:modified xsi:type="dcterms:W3CDTF">2024-07-03T10:17:00Z</dcterms:modified>
</cp:coreProperties>
</file>