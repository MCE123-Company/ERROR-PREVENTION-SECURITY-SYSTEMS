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6CE906E" w:rsidR="003D59FC" w:rsidRDefault="00EA7C2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CHARISMA</w:t>
      </w:r>
      <w:r w:rsidR="002A511F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E2D831B" w:rsidR="003D59FC" w:rsidRDefault="00EA7C2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6:46:03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003A147" w:rsidR="0062053B" w:rsidRDefault="00EA7C2D" w:rsidP="000839BB">
      <w:pPr>
        <w:rPr>
          <w:u w:val="single"/>
        </w:rPr>
      </w:pPr>
      <w:r>
        <w:rPr>
          <w:b/>
          <w:sz w:val="24"/>
        </w:rPr>
        <w:lastRenderedPageBreak/>
        <w:t>CHARISMA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7767E2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A7C2D">
        <w:rPr>
          <w:u w:val="single"/>
        </w:rPr>
        <w:t>CHARISMA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</w:t>
      </w:r>
      <w:r w:rsidR="002A511F">
        <w:t xml:space="preserve">     </w:t>
      </w:r>
      <w:r w:rsidR="00000B95">
        <w:t xml:space="preserve">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A7C2D">
        <w:rPr>
          <w:b/>
          <w:bCs/>
          <w:color w:val="FF0000"/>
        </w:rPr>
        <w:t>CHARISMA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ED577" w14:textId="77777777" w:rsidR="006102E0" w:rsidRDefault="006102E0" w:rsidP="005B7682">
      <w:pPr>
        <w:spacing w:after="0" w:line="240" w:lineRule="auto"/>
      </w:pPr>
      <w:r>
        <w:separator/>
      </w:r>
    </w:p>
  </w:endnote>
  <w:endnote w:type="continuationSeparator" w:id="0">
    <w:p w14:paraId="5DDC5513" w14:textId="77777777" w:rsidR="006102E0" w:rsidRDefault="006102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0488E" w14:textId="77777777" w:rsidR="006102E0" w:rsidRDefault="006102E0" w:rsidP="005B7682">
      <w:pPr>
        <w:spacing w:after="0" w:line="240" w:lineRule="auto"/>
      </w:pPr>
      <w:r>
        <w:separator/>
      </w:r>
    </w:p>
  </w:footnote>
  <w:footnote w:type="continuationSeparator" w:id="0">
    <w:p w14:paraId="3BFF4707" w14:textId="77777777" w:rsidR="006102E0" w:rsidRDefault="006102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82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17066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11F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348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2E0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50F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6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A7C2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2024-07-03T10:16:00Z</dcterms:created>
  <dcterms:modified xsi:type="dcterms:W3CDTF">2024-07-03T10:46:00Z</dcterms:modified>
</cp:coreProperties>
</file>