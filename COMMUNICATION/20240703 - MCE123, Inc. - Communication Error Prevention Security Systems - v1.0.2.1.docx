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4E9F9CA2" w:rsidR="003D59FC" w:rsidRDefault="00E47E65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COMMUNICATION</w:t>
      </w:r>
      <w:r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5349DBA5" w:rsidR="003D59FC" w:rsidRDefault="003D59FC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59E4B25F" w:rsidR="003D59FC" w:rsidRDefault="00E47E65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7/3/2024 6:15:08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0446F413" w:rsidR="0062053B" w:rsidRDefault="0048247F" w:rsidP="000839BB">
      <w:pPr>
        <w:rPr>
          <w:u w:val="single"/>
        </w:rPr>
      </w:pPr>
      <w:r>
        <w:rPr>
          <w:b/>
          <w:sz w:val="24"/>
        </w:rPr>
        <w:lastRenderedPageBreak/>
        <w:t>COMMUNICATION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3B27254B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48247F">
        <w:rPr>
          <w:u w:val="single"/>
        </w:rPr>
        <w:t>COMMUNICATION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8C0D15">
        <w:t xml:space="preserve">                   </w:t>
      </w:r>
      <w:r w:rsidR="00153024" w:rsidRPr="00153024">
        <w:rPr>
          <w:b/>
          <w:bCs/>
          <w:color w:val="FF0000"/>
        </w:rPr>
        <w:t xml:space="preserve">ANY </w:t>
      </w:r>
      <w:r w:rsidR="0048247F">
        <w:rPr>
          <w:b/>
          <w:bCs/>
          <w:color w:val="FF0000"/>
        </w:rPr>
        <w:t>COMMUNICATION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8C0D1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132C0CA7" w14:textId="6E83C9D0" w:rsidR="0048247F" w:rsidRPr="00477EDF" w:rsidRDefault="0048247F" w:rsidP="0048247F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AUTHORITATIVE COMMUNICATION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AUTHORITATIVE COMMUNICATION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4734389A" w14:textId="08682C76" w:rsidR="008C0D15" w:rsidRPr="00477EDF" w:rsidRDefault="008C0D15" w:rsidP="008C0D15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CONCURRENT </w:t>
      </w:r>
      <w:r w:rsidR="0048247F">
        <w:rPr>
          <w:u w:val="single"/>
        </w:rPr>
        <w:t>COMMUNICATION</w:t>
      </w:r>
      <w:r>
        <w:rPr>
          <w:u w:val="single"/>
        </w:rPr>
        <w:t xml:space="preserve">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CONCURRENT </w:t>
      </w:r>
      <w:r w:rsidR="0048247F">
        <w:rPr>
          <w:b/>
          <w:bCs/>
          <w:color w:val="FF0000"/>
        </w:rPr>
        <w:t>COMMUNICATION</w:t>
      </w:r>
      <w:r>
        <w:rPr>
          <w:b/>
          <w:bCs/>
          <w:color w:val="FF0000"/>
        </w:rPr>
        <w:t xml:space="preserve">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67298F7D" w14:textId="53F49370" w:rsidR="008C0D15" w:rsidRPr="00477EDF" w:rsidRDefault="008C0D15" w:rsidP="008C0D15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SPLIT </w:t>
      </w:r>
      <w:r w:rsidR="0048247F">
        <w:rPr>
          <w:u w:val="single"/>
        </w:rPr>
        <w:t>COMMUNICATION</w:t>
      </w:r>
      <w:r>
        <w:rPr>
          <w:u w:val="single"/>
        </w:rPr>
        <w:t xml:space="preserve">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 </w:t>
      </w:r>
      <w:r w:rsidR="0048247F">
        <w:rPr>
          <w:b/>
          <w:bCs/>
          <w:color w:val="FF0000"/>
        </w:rPr>
        <w:t>COMMUNICATION</w:t>
      </w:r>
      <w:r>
        <w:rPr>
          <w:b/>
          <w:bCs/>
          <w:color w:val="FF0000"/>
        </w:rPr>
        <w:t xml:space="preserve">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</w:t>
      </w:r>
      <w:r w:rsidR="0048247F">
        <w:t xml:space="preserve">  </w:t>
      </w:r>
      <w:proofErr w:type="gramEnd"/>
      <w:r w:rsidR="0048247F">
        <w:t xml:space="preserve">                            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5C6D6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4F86EC" w14:textId="77777777" w:rsidR="0083322D" w:rsidRDefault="0083322D" w:rsidP="005B7682">
      <w:pPr>
        <w:spacing w:after="0" w:line="240" w:lineRule="auto"/>
      </w:pPr>
      <w:r>
        <w:separator/>
      </w:r>
    </w:p>
  </w:endnote>
  <w:endnote w:type="continuationSeparator" w:id="0">
    <w:p w14:paraId="1915D948" w14:textId="77777777" w:rsidR="0083322D" w:rsidRDefault="0083322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2FA15E" w14:textId="77777777" w:rsidR="0083322D" w:rsidRDefault="0083322D" w:rsidP="005B7682">
      <w:pPr>
        <w:spacing w:after="0" w:line="240" w:lineRule="auto"/>
      </w:pPr>
      <w:r>
        <w:separator/>
      </w:r>
    </w:p>
  </w:footnote>
  <w:footnote w:type="continuationSeparator" w:id="0">
    <w:p w14:paraId="453134AE" w14:textId="77777777" w:rsidR="0083322D" w:rsidRDefault="0083322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370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247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0C85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6D6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65C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22D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746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D15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47E65"/>
    <w:rsid w:val="00E51549"/>
    <w:rsid w:val="00E521B2"/>
    <w:rsid w:val="00E527B4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6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5</cp:revision>
  <cp:lastPrinted>2022-11-10T04:18:00Z</cp:lastPrinted>
  <dcterms:created xsi:type="dcterms:W3CDTF">2024-02-03T09:30:00Z</dcterms:created>
  <dcterms:modified xsi:type="dcterms:W3CDTF">2024-07-03T10:15:00Z</dcterms:modified>
</cp:coreProperties>
</file>