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COMMUNICATION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2C88D51" w:rsidR="003D59FC" w:rsidRDefault="0039160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OBSCENE</w:t>
      </w:r>
      <w:r w:rsidR="00107F68">
        <w:rPr>
          <w:rFonts w:ascii="Arial Black" w:hAnsi="Arial Black"/>
          <w:color w:val="0070C0"/>
          <w:sz w:val="28"/>
          <w:szCs w:val="28"/>
        </w:rPr>
        <w:t xml:space="preserve"> CONTENT</w:t>
      </w:r>
      <w:r w:rsidR="002A511F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57C39F6" w:rsidR="003D59FC" w:rsidRDefault="0039160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6:20:44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4D07B6E" w:rsidR="0062053B" w:rsidRDefault="0039160E" w:rsidP="000839BB">
      <w:pPr>
        <w:rPr>
          <w:u w:val="single"/>
        </w:rPr>
      </w:pPr>
      <w:r>
        <w:rPr>
          <w:b/>
          <w:sz w:val="24"/>
        </w:rPr>
        <w:lastRenderedPageBreak/>
        <w:t>OBSCENE</w:t>
      </w:r>
      <w:r w:rsidR="00107F68">
        <w:rPr>
          <w:b/>
          <w:sz w:val="24"/>
        </w:rPr>
        <w:t xml:space="preserve"> CONTENT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64957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9160E">
        <w:rPr>
          <w:u w:val="single"/>
        </w:rPr>
        <w:t>OBSCENE</w:t>
      </w:r>
      <w:r w:rsidR="00107F68">
        <w:rPr>
          <w:u w:val="single"/>
        </w:rPr>
        <w:t xml:space="preserve"> CONTENT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</w:t>
      </w:r>
      <w:r w:rsidR="00000B95">
        <w:t xml:space="preserve">  </w:t>
      </w:r>
      <w:r w:rsidR="002A511F">
        <w:t xml:space="preserve">     </w:t>
      </w:r>
      <w:r w:rsidR="00000B95">
        <w:t xml:space="preserve"> </w:t>
      </w:r>
      <w:r w:rsidR="008C0D15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9160E">
        <w:rPr>
          <w:b/>
          <w:bCs/>
          <w:color w:val="FF0000"/>
        </w:rPr>
        <w:t>OBSCENE</w:t>
      </w:r>
      <w:r w:rsidR="00107F68">
        <w:rPr>
          <w:b/>
          <w:bCs/>
          <w:color w:val="FF0000"/>
        </w:rPr>
        <w:t xml:space="preserve"> CONTENT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9C06B" w14:textId="77777777" w:rsidR="00222118" w:rsidRDefault="00222118" w:rsidP="005B7682">
      <w:pPr>
        <w:spacing w:after="0" w:line="240" w:lineRule="auto"/>
      </w:pPr>
      <w:r>
        <w:separator/>
      </w:r>
    </w:p>
  </w:endnote>
  <w:endnote w:type="continuationSeparator" w:id="0">
    <w:p w14:paraId="0A43D0A1" w14:textId="77777777" w:rsidR="00222118" w:rsidRDefault="002221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03DFB" w14:textId="77777777" w:rsidR="00222118" w:rsidRDefault="00222118" w:rsidP="005B7682">
      <w:pPr>
        <w:spacing w:after="0" w:line="240" w:lineRule="auto"/>
      </w:pPr>
      <w:r>
        <w:separator/>
      </w:r>
    </w:p>
  </w:footnote>
  <w:footnote w:type="continuationSeparator" w:id="0">
    <w:p w14:paraId="141E2072" w14:textId="77777777" w:rsidR="00222118" w:rsidRDefault="002221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0B9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F68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17066"/>
    <w:rsid w:val="002218CD"/>
    <w:rsid w:val="00222118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11F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348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60E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D68E7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91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3E69"/>
    <w:rsid w:val="006F4FB8"/>
    <w:rsid w:val="006F5068"/>
    <w:rsid w:val="006F50F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9E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158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444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0D04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AC9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2022-11-10T04:18:00Z</cp:lastPrinted>
  <dcterms:created xsi:type="dcterms:W3CDTF">2024-07-03T10:16:00Z</dcterms:created>
  <dcterms:modified xsi:type="dcterms:W3CDTF">2024-07-03T10:20:00Z</dcterms:modified>
</cp:coreProperties>
</file>