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9FB61DD" w:rsidR="003D59FC" w:rsidRDefault="002A511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CURSING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EE93138" w:rsidR="003D59FC" w:rsidRDefault="003933B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6:16:05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7503EFE" w:rsidR="0062053B" w:rsidRDefault="002A511F" w:rsidP="000839BB">
      <w:pPr>
        <w:rPr>
          <w:u w:val="single"/>
        </w:rPr>
      </w:pPr>
      <w:r>
        <w:rPr>
          <w:b/>
          <w:sz w:val="24"/>
        </w:rPr>
        <w:lastRenderedPageBreak/>
        <w:t>CURSING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D523A2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A511F">
        <w:rPr>
          <w:u w:val="single"/>
        </w:rPr>
        <w:t>CURSING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</w:t>
      </w:r>
      <w:r w:rsidR="002A511F">
        <w:t xml:space="preserve">     </w:t>
      </w:r>
      <w:r w:rsidR="00000B95">
        <w:t xml:space="preserve">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2A511F">
        <w:rPr>
          <w:b/>
          <w:bCs/>
          <w:color w:val="FF0000"/>
        </w:rPr>
        <w:t>CURSING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6DEB3" w14:textId="77777777" w:rsidR="00217066" w:rsidRDefault="00217066" w:rsidP="005B7682">
      <w:pPr>
        <w:spacing w:after="0" w:line="240" w:lineRule="auto"/>
      </w:pPr>
      <w:r>
        <w:separator/>
      </w:r>
    </w:p>
  </w:endnote>
  <w:endnote w:type="continuationSeparator" w:id="0">
    <w:p w14:paraId="5D8FDA4D" w14:textId="77777777" w:rsidR="00217066" w:rsidRDefault="002170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6AADC" w14:textId="77777777" w:rsidR="00217066" w:rsidRDefault="00217066" w:rsidP="005B7682">
      <w:pPr>
        <w:spacing w:after="0" w:line="240" w:lineRule="auto"/>
      </w:pPr>
      <w:r>
        <w:separator/>
      </w:r>
    </w:p>
  </w:footnote>
  <w:footnote w:type="continuationSeparator" w:id="0">
    <w:p w14:paraId="45C157A6" w14:textId="77777777" w:rsidR="00217066" w:rsidRDefault="002170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17066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11F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348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50F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2024-07-03T10:16:00Z</dcterms:created>
  <dcterms:modified xsi:type="dcterms:W3CDTF">2024-07-03T10:19:00Z</dcterms:modified>
</cp:coreProperties>
</file>