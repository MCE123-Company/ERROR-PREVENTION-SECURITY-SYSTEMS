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COMMUNICATION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AFBB98B" w:rsidR="003D59FC" w:rsidRDefault="00107F6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PROFANE CONTENT</w:t>
      </w:r>
      <w:r w:rsidR="002A511F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729DEC3" w:rsidR="003D59FC" w:rsidRDefault="00107F6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6:19:59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61EE394" w:rsidR="0062053B" w:rsidRDefault="00107F68" w:rsidP="000839BB">
      <w:pPr>
        <w:rPr>
          <w:u w:val="single"/>
        </w:rPr>
      </w:pPr>
      <w:r>
        <w:rPr>
          <w:b/>
          <w:sz w:val="24"/>
        </w:rPr>
        <w:lastRenderedPageBreak/>
        <w:t>PROFANE CONTENT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90A72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07F68">
        <w:rPr>
          <w:u w:val="single"/>
        </w:rPr>
        <w:t>PROFANE CONTENT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</w:t>
      </w:r>
      <w:r w:rsidR="00000B95">
        <w:t xml:space="preserve">  </w:t>
      </w:r>
      <w:r w:rsidR="002A511F">
        <w:t xml:space="preserve">     </w:t>
      </w:r>
      <w:r w:rsidR="00000B95">
        <w:t xml:space="preserve"> </w:t>
      </w:r>
      <w:r w:rsidR="008C0D15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107F68">
        <w:rPr>
          <w:b/>
          <w:bCs/>
          <w:color w:val="FF0000"/>
        </w:rPr>
        <w:t>PROFANE CONTENT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4675B" w14:textId="77777777" w:rsidR="003D68E7" w:rsidRDefault="003D68E7" w:rsidP="005B7682">
      <w:pPr>
        <w:spacing w:after="0" w:line="240" w:lineRule="auto"/>
      </w:pPr>
      <w:r>
        <w:separator/>
      </w:r>
    </w:p>
  </w:endnote>
  <w:endnote w:type="continuationSeparator" w:id="0">
    <w:p w14:paraId="17457162" w14:textId="77777777" w:rsidR="003D68E7" w:rsidRDefault="003D68E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B9C8F" w14:textId="77777777" w:rsidR="003D68E7" w:rsidRDefault="003D68E7" w:rsidP="005B7682">
      <w:pPr>
        <w:spacing w:after="0" w:line="240" w:lineRule="auto"/>
      </w:pPr>
      <w:r>
        <w:separator/>
      </w:r>
    </w:p>
  </w:footnote>
  <w:footnote w:type="continuationSeparator" w:id="0">
    <w:p w14:paraId="2FAA76E3" w14:textId="77777777" w:rsidR="003D68E7" w:rsidRDefault="003D68E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0B9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F68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17066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11F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348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D68E7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3E69"/>
    <w:rsid w:val="006F4FB8"/>
    <w:rsid w:val="006F5068"/>
    <w:rsid w:val="006F50F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9E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158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444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0AC9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2022-11-10T04:18:00Z</cp:lastPrinted>
  <dcterms:created xsi:type="dcterms:W3CDTF">2024-07-03T10:16:00Z</dcterms:created>
  <dcterms:modified xsi:type="dcterms:W3CDTF">2024-07-03T10:20:00Z</dcterms:modified>
</cp:coreProperties>
</file>