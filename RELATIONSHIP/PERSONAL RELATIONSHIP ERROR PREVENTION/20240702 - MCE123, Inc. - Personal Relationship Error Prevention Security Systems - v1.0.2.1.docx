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4B211CE" w:rsidR="003D59FC" w:rsidRDefault="00B87083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RELATIONSHIP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ABF15F7" w:rsidR="003D59FC" w:rsidRDefault="00B8708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PERSONAL RELATIONSHIP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C561F1C" w:rsidR="003D59FC" w:rsidRDefault="00B8708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4:22:40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805E543" w:rsidR="0062053B" w:rsidRDefault="00B87083" w:rsidP="000839BB">
      <w:pPr>
        <w:rPr>
          <w:u w:val="single"/>
        </w:rPr>
      </w:pPr>
      <w:r>
        <w:rPr>
          <w:b/>
          <w:sz w:val="24"/>
        </w:rPr>
        <w:lastRenderedPageBreak/>
        <w:t>PERSONAL RELATIONSHIP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60AD4C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87083">
        <w:rPr>
          <w:u w:val="single"/>
        </w:rPr>
        <w:t>PERSONAL RELATIONSHIP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87083">
        <w:rPr>
          <w:b/>
          <w:bCs/>
          <w:color w:val="FF0000"/>
        </w:rPr>
        <w:t>PERSONAL RELATIONSHIP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B87083">
        <w:t xml:space="preserve">  </w:t>
      </w:r>
      <w:proofErr w:type="gramEnd"/>
      <w:r w:rsidR="00B87083">
        <w:t xml:space="preserve">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0BE7F" w14:textId="77777777" w:rsidR="001C3C84" w:rsidRDefault="001C3C84" w:rsidP="005B7682">
      <w:pPr>
        <w:spacing w:after="0" w:line="240" w:lineRule="auto"/>
      </w:pPr>
      <w:r>
        <w:separator/>
      </w:r>
    </w:p>
  </w:endnote>
  <w:endnote w:type="continuationSeparator" w:id="0">
    <w:p w14:paraId="6481DC6A" w14:textId="77777777" w:rsidR="001C3C84" w:rsidRDefault="001C3C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FB271" w14:textId="77777777" w:rsidR="001C3C84" w:rsidRDefault="001C3C84" w:rsidP="005B7682">
      <w:pPr>
        <w:spacing w:after="0" w:line="240" w:lineRule="auto"/>
      </w:pPr>
      <w:r>
        <w:separator/>
      </w:r>
    </w:p>
  </w:footnote>
  <w:footnote w:type="continuationSeparator" w:id="0">
    <w:p w14:paraId="22798DE0" w14:textId="77777777" w:rsidR="001C3C84" w:rsidRDefault="001C3C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C84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20B7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237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083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2024-02-03T09:30:00Z</dcterms:created>
  <dcterms:modified xsi:type="dcterms:W3CDTF">2024-07-02T20:22:00Z</dcterms:modified>
</cp:coreProperties>
</file>