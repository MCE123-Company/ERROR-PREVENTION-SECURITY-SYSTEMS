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88FCDEF" w:rsidR="003D59FC" w:rsidRDefault="008C476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DEVELOPMENT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8300E23" w:rsidR="003D59FC" w:rsidRDefault="008C476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1:47:18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B76172F" w:rsidR="0062053B" w:rsidRDefault="008C476F" w:rsidP="000839BB">
      <w:pPr>
        <w:rPr>
          <w:u w:val="single"/>
        </w:rPr>
      </w:pPr>
      <w:r>
        <w:rPr>
          <w:b/>
          <w:sz w:val="24"/>
        </w:rPr>
        <w:lastRenderedPageBreak/>
        <w:t>DEVELOPMENT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2C8A6A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C476F">
        <w:rPr>
          <w:u w:val="single"/>
        </w:rPr>
        <w:t>DEVELOPMENT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8C476F">
        <w:rPr>
          <w:b/>
          <w:bCs/>
          <w:color w:val="FF0000"/>
        </w:rPr>
        <w:t>DEVELOPMENT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697C5" w14:textId="77777777" w:rsidR="00DA30E2" w:rsidRDefault="00DA30E2" w:rsidP="005B7682">
      <w:pPr>
        <w:spacing w:after="0" w:line="240" w:lineRule="auto"/>
      </w:pPr>
      <w:r>
        <w:separator/>
      </w:r>
    </w:p>
  </w:endnote>
  <w:endnote w:type="continuationSeparator" w:id="0">
    <w:p w14:paraId="6430E95C" w14:textId="77777777" w:rsidR="00DA30E2" w:rsidRDefault="00DA30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03368" w14:textId="77777777" w:rsidR="00DA30E2" w:rsidRDefault="00DA30E2" w:rsidP="005B7682">
      <w:pPr>
        <w:spacing w:after="0" w:line="240" w:lineRule="auto"/>
      </w:pPr>
      <w:r>
        <w:separator/>
      </w:r>
    </w:p>
  </w:footnote>
  <w:footnote w:type="continuationSeparator" w:id="0">
    <w:p w14:paraId="53B5F104" w14:textId="77777777" w:rsidR="00DA30E2" w:rsidRDefault="00DA30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A30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2024-05-30T05:47:00Z</dcterms:created>
  <dcterms:modified xsi:type="dcterms:W3CDTF">2024-05-30T05:47:00Z</dcterms:modified>
</cp:coreProperties>
</file>