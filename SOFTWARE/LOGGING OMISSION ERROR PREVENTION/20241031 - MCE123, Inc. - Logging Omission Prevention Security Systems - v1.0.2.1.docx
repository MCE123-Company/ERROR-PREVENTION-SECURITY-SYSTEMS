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7DF295F0" w:rsidR="003D59FC" w:rsidRDefault="00B61F94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LOGGING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712CC7">
        <w:rPr>
          <w:rFonts w:ascii="Arial Black" w:hAnsi="Arial Black"/>
          <w:color w:val="0070C0"/>
          <w:sz w:val="28"/>
          <w:szCs w:val="28"/>
        </w:rPr>
        <w:t>OMISSION</w:t>
      </w:r>
      <w:r w:rsidR="00712CC7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18A8ED22" w:rsidR="003D59FC" w:rsidRDefault="00712CC7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10/31/2024 5:57:01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FDE36F4" w:rsidR="0062053B" w:rsidRDefault="00B61F94" w:rsidP="000839BB">
      <w:pPr>
        <w:rPr>
          <w:u w:val="single"/>
        </w:rPr>
      </w:pPr>
      <w:r>
        <w:rPr>
          <w:b/>
          <w:sz w:val="24"/>
        </w:rPr>
        <w:lastRenderedPageBreak/>
        <w:t>LOGGING</w:t>
      </w:r>
      <w:r w:rsidR="003D59FC">
        <w:rPr>
          <w:b/>
          <w:sz w:val="24"/>
        </w:rPr>
        <w:t xml:space="preserve"> </w:t>
      </w:r>
      <w:r w:rsidR="00712CC7">
        <w:rPr>
          <w:b/>
          <w:sz w:val="24"/>
        </w:rPr>
        <w:t>OMISSION</w:t>
      </w:r>
      <w:r w:rsidR="00712CC7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4BB71B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61F94">
        <w:rPr>
          <w:u w:val="single"/>
        </w:rPr>
        <w:t>LOGGING</w:t>
      </w:r>
      <w:r w:rsidR="003D59FC">
        <w:rPr>
          <w:u w:val="single"/>
        </w:rPr>
        <w:t xml:space="preserve"> </w:t>
      </w:r>
      <w:r w:rsidR="00712CC7">
        <w:rPr>
          <w:u w:val="single"/>
        </w:rPr>
        <w:t>OMISSION</w:t>
      </w:r>
      <w:r w:rsidR="00712CC7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1204F" w:rsidRPr="000839BB">
        <w:rPr>
          <w:b/>
          <w:bCs/>
          <w:color w:val="0070C0"/>
        </w:rPr>
        <w:t>THAT</w:t>
      </w:r>
      <w:r w:rsidR="00D1204F">
        <w:t xml:space="preserve"> </w:t>
      </w:r>
      <w:r w:rsidR="00B61F94">
        <w:t xml:space="preserve">           </w:t>
      </w:r>
      <w:r w:rsidR="00153024" w:rsidRPr="00153024">
        <w:rPr>
          <w:b/>
          <w:bCs/>
          <w:color w:val="FF0000"/>
        </w:rPr>
        <w:t xml:space="preserve">ANY </w:t>
      </w:r>
      <w:r w:rsidR="00B61F94">
        <w:rPr>
          <w:b/>
          <w:bCs/>
          <w:color w:val="FF0000"/>
        </w:rPr>
        <w:t>LOGGING</w:t>
      </w:r>
      <w:r w:rsidR="003D59FC">
        <w:rPr>
          <w:b/>
          <w:bCs/>
          <w:color w:val="FF0000"/>
        </w:rPr>
        <w:t xml:space="preserve"> </w:t>
      </w:r>
      <w:r w:rsidR="00712CC7">
        <w:rPr>
          <w:b/>
          <w:bCs/>
          <w:color w:val="FF0000"/>
        </w:rPr>
        <w:t>OMISSION</w:t>
      </w:r>
      <w:r w:rsidR="00712CC7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B61F94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35114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031D4" w14:textId="77777777" w:rsidR="00435655" w:rsidRDefault="00435655" w:rsidP="005B7682">
      <w:pPr>
        <w:spacing w:after="0" w:line="240" w:lineRule="auto"/>
      </w:pPr>
      <w:r>
        <w:separator/>
      </w:r>
    </w:p>
  </w:endnote>
  <w:endnote w:type="continuationSeparator" w:id="0">
    <w:p w14:paraId="06E20E22" w14:textId="77777777" w:rsidR="00435655" w:rsidRDefault="004356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60490" w14:textId="77777777" w:rsidR="00435655" w:rsidRDefault="00435655" w:rsidP="005B7682">
      <w:pPr>
        <w:spacing w:after="0" w:line="240" w:lineRule="auto"/>
      </w:pPr>
      <w:r>
        <w:separator/>
      </w:r>
    </w:p>
  </w:footnote>
  <w:footnote w:type="continuationSeparator" w:id="0">
    <w:p w14:paraId="16B9B76D" w14:textId="77777777" w:rsidR="00435655" w:rsidRDefault="004356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60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4751F"/>
    <w:rsid w:val="00350212"/>
    <w:rsid w:val="00351145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655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2CC7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F94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2ADA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04F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2024-10-31T09:57:00Z</dcterms:created>
  <dcterms:modified xsi:type="dcterms:W3CDTF">2024-10-31T09:57:00Z</dcterms:modified>
</cp:coreProperties>
</file>