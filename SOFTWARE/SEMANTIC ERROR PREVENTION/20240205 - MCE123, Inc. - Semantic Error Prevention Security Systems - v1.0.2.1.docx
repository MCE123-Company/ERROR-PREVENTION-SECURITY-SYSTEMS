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843A0A2" w:rsidR="003D59FC" w:rsidRDefault="0076663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SEMANTIC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E3E5322" w:rsidR="003D59FC" w:rsidRDefault="0076663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3:00:51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AEDE59A" w:rsidR="0062053B" w:rsidRDefault="0076663C" w:rsidP="000839BB">
      <w:pPr>
        <w:rPr>
          <w:u w:val="single"/>
        </w:rPr>
      </w:pPr>
      <w:r>
        <w:rPr>
          <w:b/>
          <w:sz w:val="24"/>
        </w:rPr>
        <w:lastRenderedPageBreak/>
        <w:t>SEMANTIC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7078D8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663C">
        <w:rPr>
          <w:u w:val="single"/>
        </w:rPr>
        <w:t>SEMANTIC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1204F" w:rsidRPr="000839BB">
        <w:rPr>
          <w:b/>
          <w:bCs/>
          <w:color w:val="0070C0"/>
        </w:rPr>
        <w:t>THAT</w:t>
      </w:r>
      <w:r w:rsidR="00D1204F">
        <w:t xml:space="preserve"> </w:t>
      </w:r>
      <w:r w:rsidR="00B61F94">
        <w:t xml:space="preserve">       </w:t>
      </w:r>
      <w:r w:rsidR="00C62563">
        <w:t xml:space="preserve">   </w:t>
      </w:r>
      <w:r w:rsidR="00B61F94">
        <w:t xml:space="preserve">   </w:t>
      </w:r>
      <w:r w:rsidR="00AF7F7D">
        <w:t xml:space="preserve">     </w:t>
      </w:r>
      <w:r w:rsidR="00B61F94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6663C">
        <w:rPr>
          <w:b/>
          <w:bCs/>
          <w:color w:val="FF0000"/>
        </w:rPr>
        <w:t>SEMANTIC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7272D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8726" w14:textId="77777777" w:rsidR="007272D1" w:rsidRDefault="007272D1" w:rsidP="005B7682">
      <w:pPr>
        <w:spacing w:after="0" w:line="240" w:lineRule="auto"/>
      </w:pPr>
      <w:r>
        <w:separator/>
      </w:r>
    </w:p>
  </w:endnote>
  <w:endnote w:type="continuationSeparator" w:id="0">
    <w:p w14:paraId="14CF9ADB" w14:textId="77777777" w:rsidR="007272D1" w:rsidRDefault="007272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350A" w14:textId="77777777" w:rsidR="007272D1" w:rsidRDefault="007272D1" w:rsidP="005B7682">
      <w:pPr>
        <w:spacing w:after="0" w:line="240" w:lineRule="auto"/>
      </w:pPr>
      <w:r>
        <w:separator/>
      </w:r>
    </w:p>
  </w:footnote>
  <w:footnote w:type="continuationSeparator" w:id="0">
    <w:p w14:paraId="75EE0F03" w14:textId="77777777" w:rsidR="007272D1" w:rsidRDefault="007272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2D1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63C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082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2024-02-05T08:01:00Z</dcterms:created>
  <dcterms:modified xsi:type="dcterms:W3CDTF">2024-02-05T08:01:00Z</dcterms:modified>
</cp:coreProperties>
</file>