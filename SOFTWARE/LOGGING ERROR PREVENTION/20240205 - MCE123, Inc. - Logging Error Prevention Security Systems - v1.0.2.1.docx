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B44A1EB" w:rsidR="003D59FC" w:rsidRDefault="00B61F9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LOGGING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F42AF6A" w:rsidR="003D59FC" w:rsidRDefault="00B61F94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2:51:39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B801FB4" w:rsidR="0062053B" w:rsidRDefault="00B61F94" w:rsidP="000839BB">
      <w:pPr>
        <w:rPr>
          <w:u w:val="single"/>
        </w:rPr>
      </w:pPr>
      <w:r>
        <w:rPr>
          <w:b/>
          <w:sz w:val="24"/>
        </w:rPr>
        <w:lastRenderedPageBreak/>
        <w:t>LOGGING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CA44E9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61F94">
        <w:rPr>
          <w:u w:val="single"/>
        </w:rPr>
        <w:t>LOGGING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B61F94">
        <w:rPr>
          <w:b/>
          <w:bCs/>
          <w:color w:val="FF0000"/>
        </w:rPr>
        <w:t>LOGGING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>,</w:t>
      </w:r>
      <w:r w:rsidR="00B61F94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3511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E68A" w14:textId="77777777" w:rsidR="00351145" w:rsidRDefault="00351145" w:rsidP="005B7682">
      <w:pPr>
        <w:spacing w:after="0" w:line="240" w:lineRule="auto"/>
      </w:pPr>
      <w:r>
        <w:separator/>
      </w:r>
    </w:p>
  </w:endnote>
  <w:endnote w:type="continuationSeparator" w:id="0">
    <w:p w14:paraId="0E31459B" w14:textId="77777777" w:rsidR="00351145" w:rsidRDefault="003511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757B" w14:textId="77777777" w:rsidR="00351145" w:rsidRDefault="00351145" w:rsidP="005B7682">
      <w:pPr>
        <w:spacing w:after="0" w:line="240" w:lineRule="auto"/>
      </w:pPr>
      <w:r>
        <w:separator/>
      </w:r>
    </w:p>
  </w:footnote>
  <w:footnote w:type="continuationSeparator" w:id="0">
    <w:p w14:paraId="3A31B88B" w14:textId="77777777" w:rsidR="00351145" w:rsidRDefault="003511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2024-02-05T07:51:00Z</dcterms:created>
  <dcterms:modified xsi:type="dcterms:W3CDTF">2024-02-05T07:51:00Z</dcterms:modified>
</cp:coreProperties>
</file>