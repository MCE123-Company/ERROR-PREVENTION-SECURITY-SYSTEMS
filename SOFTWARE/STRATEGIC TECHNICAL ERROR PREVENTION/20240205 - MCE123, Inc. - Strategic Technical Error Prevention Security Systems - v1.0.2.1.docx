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9952CFD" w:rsidR="003D59FC" w:rsidRDefault="00EE1D6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STRATEGIC TECHNICAL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BD39E27" w:rsidR="003D59FC" w:rsidRDefault="00850AA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2:55:23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F49626D" w:rsidR="0062053B" w:rsidRDefault="00EE1D63" w:rsidP="000839BB">
      <w:pPr>
        <w:rPr>
          <w:u w:val="single"/>
        </w:rPr>
      </w:pPr>
      <w:r>
        <w:rPr>
          <w:b/>
          <w:sz w:val="24"/>
        </w:rPr>
        <w:lastRenderedPageBreak/>
        <w:t>STRATEGIC TECHNICAL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7AC75D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E1D63">
        <w:rPr>
          <w:u w:val="single"/>
        </w:rPr>
        <w:t>STRATEGIC TECHNICAL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EE1D63" w:rsidRPr="000839BB">
        <w:rPr>
          <w:b/>
          <w:bCs/>
          <w:color w:val="0070C0"/>
        </w:rPr>
        <w:t>THAT</w:t>
      </w:r>
      <w:r w:rsidR="00EE1D6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E1D63">
        <w:rPr>
          <w:b/>
          <w:bCs/>
          <w:color w:val="FF0000"/>
        </w:rPr>
        <w:t>STRATEGIC TECHNICAL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850AAC">
        <w:t>,</w:t>
      </w:r>
      <w:r w:rsidR="00850AAC">
        <w:t xml:space="preserve"> </w:t>
      </w:r>
      <w:r w:rsidR="00EE1D63">
        <w:t xml:space="preserve">  </w:t>
      </w:r>
      <w:proofErr w:type="gramEnd"/>
      <w:r w:rsidR="00EE1D63">
        <w:t xml:space="preserve">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C1D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8929B" w14:textId="77777777" w:rsidR="004C1D50" w:rsidRDefault="004C1D50" w:rsidP="005B7682">
      <w:pPr>
        <w:spacing w:after="0" w:line="240" w:lineRule="auto"/>
      </w:pPr>
      <w:r>
        <w:separator/>
      </w:r>
    </w:p>
  </w:endnote>
  <w:endnote w:type="continuationSeparator" w:id="0">
    <w:p w14:paraId="23682718" w14:textId="77777777" w:rsidR="004C1D50" w:rsidRDefault="004C1D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57B3" w14:textId="77777777" w:rsidR="004C1D50" w:rsidRDefault="004C1D50" w:rsidP="005B7682">
      <w:pPr>
        <w:spacing w:after="0" w:line="240" w:lineRule="auto"/>
      </w:pPr>
      <w:r>
        <w:separator/>
      </w:r>
    </w:p>
  </w:footnote>
  <w:footnote w:type="continuationSeparator" w:id="0">
    <w:p w14:paraId="47663535" w14:textId="77777777" w:rsidR="004C1D50" w:rsidRDefault="004C1D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1D50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0AAC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8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D63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2024-02-05T07:56:00Z</dcterms:created>
  <dcterms:modified xsi:type="dcterms:W3CDTF">2024-02-05T07:56:00Z</dcterms:modified>
</cp:coreProperties>
</file>