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031541E9" w:rsidR="003D59FC" w:rsidRDefault="006D6291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SOFTWARE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873F90C" w:rsidR="003D59FC" w:rsidRDefault="002D3B88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AUTONOMY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B9EFA8E" w:rsidR="003D59FC" w:rsidRDefault="002D3B88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2:12:11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1AAFE7C" w:rsidR="0062053B" w:rsidRDefault="002D3B88" w:rsidP="000839BB">
      <w:pPr>
        <w:rPr>
          <w:u w:val="single"/>
        </w:rPr>
      </w:pPr>
      <w:r>
        <w:rPr>
          <w:b/>
          <w:sz w:val="24"/>
        </w:rPr>
        <w:lastRenderedPageBreak/>
        <w:t>AUTONOMY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40853B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D3B88">
        <w:rPr>
          <w:u w:val="single"/>
        </w:rPr>
        <w:t>AUTONOMY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057AA" w:rsidRPr="000839BB">
        <w:rPr>
          <w:b/>
          <w:bCs/>
          <w:color w:val="0070C0"/>
        </w:rPr>
        <w:t>THAT</w:t>
      </w:r>
      <w:r w:rsidR="006057AA">
        <w:t xml:space="preserve"> </w:t>
      </w:r>
      <w:r w:rsidR="00730573">
        <w:t xml:space="preserve">           </w:t>
      </w:r>
      <w:r w:rsidR="00042929">
        <w:t xml:space="preserve">   </w:t>
      </w:r>
      <w:r w:rsidR="006D7AB6">
        <w:t xml:space="preserve">          </w:t>
      </w:r>
      <w:r w:rsidR="00042929">
        <w:t xml:space="preserve">   </w:t>
      </w:r>
      <w:r w:rsidR="00730573">
        <w:t xml:space="preserve">   </w:t>
      </w:r>
      <w:r w:rsidR="00153024" w:rsidRPr="00153024">
        <w:rPr>
          <w:b/>
          <w:bCs/>
          <w:color w:val="FF0000"/>
        </w:rPr>
        <w:t xml:space="preserve">ANY </w:t>
      </w:r>
      <w:r w:rsidR="002D3B88">
        <w:rPr>
          <w:b/>
          <w:bCs/>
          <w:color w:val="FF0000"/>
        </w:rPr>
        <w:t>AUTONOMY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9587C" w14:textId="77777777" w:rsidR="00821D5C" w:rsidRDefault="00821D5C" w:rsidP="005B7682">
      <w:pPr>
        <w:spacing w:after="0" w:line="240" w:lineRule="auto"/>
      </w:pPr>
      <w:r>
        <w:separator/>
      </w:r>
    </w:p>
  </w:endnote>
  <w:endnote w:type="continuationSeparator" w:id="0">
    <w:p w14:paraId="7879703D" w14:textId="77777777" w:rsidR="00821D5C" w:rsidRDefault="00821D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6AC64" w14:textId="77777777" w:rsidR="00821D5C" w:rsidRDefault="00821D5C" w:rsidP="005B7682">
      <w:pPr>
        <w:spacing w:after="0" w:line="240" w:lineRule="auto"/>
      </w:pPr>
      <w:r>
        <w:separator/>
      </w:r>
    </w:p>
  </w:footnote>
  <w:footnote w:type="continuationSeparator" w:id="0">
    <w:p w14:paraId="228D59EA" w14:textId="77777777" w:rsidR="00821D5C" w:rsidRDefault="00821D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16844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</w:t>
                          </w:r>
                          <w:r w:rsidR="000429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THREADING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16844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</w:t>
                    </w:r>
                    <w:r w:rsidR="00042929">
                      <w:rPr>
                        <w:color w:val="FFFFFF" w:themeColor="background1"/>
                        <w:sz w:val="14"/>
                        <w:szCs w:val="14"/>
                      </w:rPr>
                      <w:t>THREADING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ED2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5C94"/>
    <w:rsid w:val="00037897"/>
    <w:rsid w:val="00040007"/>
    <w:rsid w:val="000400B5"/>
    <w:rsid w:val="00042929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47F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B88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0CD0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195B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3B07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FCB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3F53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AA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0434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D6291"/>
    <w:rsid w:val="006D7AB6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4B6"/>
    <w:rsid w:val="0070351A"/>
    <w:rsid w:val="00704B47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573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D5C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69F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476F"/>
    <w:rsid w:val="008C53A7"/>
    <w:rsid w:val="008C5E5C"/>
    <w:rsid w:val="008C6321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D06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0DA"/>
    <w:rsid w:val="00B93B4A"/>
    <w:rsid w:val="00B95F5D"/>
    <w:rsid w:val="00BA0EE3"/>
    <w:rsid w:val="00BA2B45"/>
    <w:rsid w:val="00BA67CA"/>
    <w:rsid w:val="00BA7367"/>
    <w:rsid w:val="00BB0750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82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216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132D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3B0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A30E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108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85C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1BAD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56C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2022-11-10T04:18:00Z</cp:lastPrinted>
  <dcterms:created xsi:type="dcterms:W3CDTF">2024-05-30T05:54:00Z</dcterms:created>
  <dcterms:modified xsi:type="dcterms:W3CDTF">2024-05-30T06:12:00Z</dcterms:modified>
</cp:coreProperties>
</file>