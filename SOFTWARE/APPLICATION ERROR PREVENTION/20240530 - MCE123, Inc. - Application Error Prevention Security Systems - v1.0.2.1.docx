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31541E9" w:rsidR="003D59FC" w:rsidRDefault="006D62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SOFTWARE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EA10B00" w:rsidR="003D59FC" w:rsidRDefault="00503B0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APPLICATION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753512A" w:rsidR="003D59FC" w:rsidRDefault="00503B0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2:10:22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D021614" w:rsidR="0062053B" w:rsidRDefault="00503B07" w:rsidP="000839BB">
      <w:pPr>
        <w:rPr>
          <w:u w:val="single"/>
        </w:rPr>
      </w:pPr>
      <w:r>
        <w:rPr>
          <w:b/>
          <w:sz w:val="24"/>
        </w:rPr>
        <w:lastRenderedPageBreak/>
        <w:t>APPLICATION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B85895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03B07">
        <w:rPr>
          <w:u w:val="single"/>
        </w:rPr>
        <w:t>APPLICATION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</w:t>
      </w:r>
      <w:r w:rsidR="00042929">
        <w:t xml:space="preserve">   </w:t>
      </w:r>
      <w:r w:rsidR="006D7AB6">
        <w:t xml:space="preserve">          </w:t>
      </w:r>
      <w:r w:rsidR="00042929">
        <w:t xml:space="preserve">   </w:t>
      </w:r>
      <w:r w:rsidR="00730573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503B07">
        <w:rPr>
          <w:b/>
          <w:bCs/>
          <w:color w:val="FF0000"/>
        </w:rPr>
        <w:t>APPLICATION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AFBBB" w14:textId="77777777" w:rsidR="00E70108" w:rsidRDefault="00E70108" w:rsidP="005B7682">
      <w:pPr>
        <w:spacing w:after="0" w:line="240" w:lineRule="auto"/>
      </w:pPr>
      <w:r>
        <w:separator/>
      </w:r>
    </w:p>
  </w:endnote>
  <w:endnote w:type="continuationSeparator" w:id="0">
    <w:p w14:paraId="7D1FA84A" w14:textId="77777777" w:rsidR="00E70108" w:rsidRDefault="00E701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94DDA" w14:textId="77777777" w:rsidR="00E70108" w:rsidRDefault="00E70108" w:rsidP="005B7682">
      <w:pPr>
        <w:spacing w:after="0" w:line="240" w:lineRule="auto"/>
      </w:pPr>
      <w:r>
        <w:separator/>
      </w:r>
    </w:p>
  </w:footnote>
  <w:footnote w:type="continuationSeparator" w:id="0">
    <w:p w14:paraId="1C516B48" w14:textId="77777777" w:rsidR="00E70108" w:rsidRDefault="00E701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16844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</w:t>
                          </w:r>
                          <w:r w:rsidR="000429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THREADING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16844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</w:t>
                    </w:r>
                    <w:r w:rsidR="00042929">
                      <w:rPr>
                        <w:color w:val="FFFFFF" w:themeColor="background1"/>
                        <w:sz w:val="14"/>
                        <w:szCs w:val="14"/>
                      </w:rPr>
                      <w:t>THREADING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5C94"/>
    <w:rsid w:val="00037897"/>
    <w:rsid w:val="00040007"/>
    <w:rsid w:val="000400B5"/>
    <w:rsid w:val="00042929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47F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CD0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195B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3B07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0434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291"/>
    <w:rsid w:val="006D7AB6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4B6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76F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0DA"/>
    <w:rsid w:val="00B93B4A"/>
    <w:rsid w:val="00B95F5D"/>
    <w:rsid w:val="00BA0EE3"/>
    <w:rsid w:val="00BA2B45"/>
    <w:rsid w:val="00BA67CA"/>
    <w:rsid w:val="00BA7367"/>
    <w:rsid w:val="00BB075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A30E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108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56C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2024-05-30T05:54:00Z</dcterms:created>
  <dcterms:modified xsi:type="dcterms:W3CDTF">2024-05-30T06:10:00Z</dcterms:modified>
</cp:coreProperties>
</file>