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33C38597" w:rsidR="00C70210" w:rsidRDefault="00280AF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INTENTIONAL</w:t>
      </w:r>
      <w:r w:rsidR="009D53AF">
        <w:rPr>
          <w:bCs/>
          <w:sz w:val="52"/>
          <w:szCs w:val="44"/>
        </w:rPr>
        <w:t xml:space="preserve"> </w:t>
      </w:r>
      <w:r w:rsidR="00914987">
        <w:rPr>
          <w:bCs/>
          <w:sz w:val="52"/>
          <w:szCs w:val="44"/>
        </w:rPr>
        <w:t xml:space="preserve">TECHNICAL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4EEC65EC" w:rsidR="00074C5F" w:rsidRDefault="00280A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7/7/2023 2:51:51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57D0D4EC" w:rsidR="0062053B" w:rsidRDefault="00280AF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INTENTIONAL</w:t>
      </w:r>
      <w:r w:rsidR="009D53AF">
        <w:rPr>
          <w:b/>
          <w:sz w:val="24"/>
        </w:rPr>
        <w:t xml:space="preserve"> </w:t>
      </w:r>
      <w:r w:rsidR="00914987">
        <w:rPr>
          <w:b/>
          <w:sz w:val="24"/>
        </w:rPr>
        <w:t xml:space="preserve">TECHNICAL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E44E52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80AF9">
        <w:rPr>
          <w:u w:val="single"/>
        </w:rPr>
        <w:t>INTENTIONAL</w:t>
      </w:r>
      <w:r w:rsidR="009D53AF">
        <w:rPr>
          <w:u w:val="single"/>
        </w:rPr>
        <w:t xml:space="preserve"> </w:t>
      </w:r>
      <w:r w:rsidR="00914987">
        <w:rPr>
          <w:u w:val="single"/>
        </w:rPr>
        <w:t xml:space="preserve">TECHNICAL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9D53AF" w:rsidRPr="00477EDF">
        <w:rPr>
          <w:b/>
          <w:bCs/>
        </w:rPr>
        <w:t>202</w:t>
      </w:r>
      <w:r w:rsidR="009D53AF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280AF9" w:rsidRPr="009D53AF">
        <w:rPr>
          <w:b/>
          <w:bCs/>
          <w:color w:val="0070C0"/>
        </w:rPr>
        <w:t>THAT</w:t>
      </w:r>
      <w:r w:rsidR="00280AF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280AF9">
        <w:rPr>
          <w:b/>
          <w:bCs/>
          <w:color w:val="FF0000"/>
        </w:rPr>
        <w:t>INTENTIONAL</w:t>
      </w:r>
      <w:r w:rsidR="009D53AF">
        <w:rPr>
          <w:b/>
          <w:bCs/>
          <w:color w:val="FF0000"/>
        </w:rPr>
        <w:t xml:space="preserve"> </w:t>
      </w:r>
      <w:r w:rsidR="00914987">
        <w:rPr>
          <w:b/>
          <w:bCs/>
          <w:color w:val="FF0000"/>
        </w:rPr>
        <w:t xml:space="preserve">TECHNICAL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A305B9">
        <w:t xml:space="preserve">, </w:t>
      </w:r>
      <w:r w:rsidR="009D53AF">
        <w:t xml:space="preserve">  </w:t>
      </w:r>
      <w:proofErr w:type="gramEnd"/>
      <w:r w:rsidR="009D53AF">
        <w:t xml:space="preserve">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6BDF8" w14:textId="77777777" w:rsidR="00517D7C" w:rsidRDefault="00517D7C" w:rsidP="005B7682">
      <w:pPr>
        <w:spacing w:after="0" w:line="240" w:lineRule="auto"/>
      </w:pPr>
      <w:r>
        <w:separator/>
      </w:r>
    </w:p>
  </w:endnote>
  <w:endnote w:type="continuationSeparator" w:id="0">
    <w:p w14:paraId="080EB09B" w14:textId="77777777" w:rsidR="00517D7C" w:rsidRDefault="00517D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1EBD7" w14:textId="77777777" w:rsidR="00517D7C" w:rsidRDefault="00517D7C" w:rsidP="005B7682">
      <w:pPr>
        <w:spacing w:after="0" w:line="240" w:lineRule="auto"/>
      </w:pPr>
      <w:r>
        <w:separator/>
      </w:r>
    </w:p>
  </w:footnote>
  <w:footnote w:type="continuationSeparator" w:id="0">
    <w:p w14:paraId="38409E46" w14:textId="77777777" w:rsidR="00517D7C" w:rsidRDefault="00517D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59A52F69" w:rsidR="0078387A" w:rsidRPr="00756B5A" w:rsidRDefault="0078387A" w:rsidP="009D53A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AF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7D7C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3AF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E9A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456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2022-11-10T04:03:00Z</cp:lastPrinted>
  <dcterms:created xsi:type="dcterms:W3CDTF">2023-07-07T18:50:00Z</dcterms:created>
  <dcterms:modified xsi:type="dcterms:W3CDTF">2023-07-07T18:52:00Z</dcterms:modified>
</cp:coreProperties>
</file>