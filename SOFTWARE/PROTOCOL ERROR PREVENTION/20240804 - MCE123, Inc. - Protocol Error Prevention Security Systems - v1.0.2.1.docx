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A8BE1AC" w:rsidR="003D59FC" w:rsidRDefault="009D780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PROTOCOL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2FA8B0A" w:rsidR="003D59FC" w:rsidRDefault="009D780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6:13:28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E212FC3" w:rsidR="0062053B" w:rsidRDefault="009D780C" w:rsidP="000839BB">
      <w:pPr>
        <w:rPr>
          <w:u w:val="single"/>
        </w:rPr>
      </w:pPr>
      <w:r>
        <w:rPr>
          <w:b/>
          <w:sz w:val="24"/>
        </w:rPr>
        <w:lastRenderedPageBreak/>
        <w:t>PROTOCOL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A13DA2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780C">
        <w:rPr>
          <w:u w:val="single"/>
        </w:rPr>
        <w:t>PROTOCOL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9D780C">
        <w:t xml:space="preserve">   </w:t>
      </w:r>
      <w:r w:rsidR="00C62563">
        <w:t xml:space="preserve">   </w:t>
      </w:r>
      <w:r w:rsidR="00B61F94">
        <w:t xml:space="preserve">   </w:t>
      </w:r>
      <w:r w:rsidR="00AF7F7D">
        <w:t xml:space="preserve">     </w:t>
      </w:r>
      <w:r w:rsidR="00B61F9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D780C">
        <w:rPr>
          <w:b/>
          <w:bCs/>
          <w:color w:val="FF0000"/>
        </w:rPr>
        <w:t>PROTOCOL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D10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97FDA" w14:textId="77777777" w:rsidR="00C546D4" w:rsidRDefault="00C546D4" w:rsidP="005B7682">
      <w:pPr>
        <w:spacing w:after="0" w:line="240" w:lineRule="auto"/>
      </w:pPr>
      <w:r>
        <w:separator/>
      </w:r>
    </w:p>
  </w:endnote>
  <w:endnote w:type="continuationSeparator" w:id="0">
    <w:p w14:paraId="365783C1" w14:textId="77777777" w:rsidR="00C546D4" w:rsidRDefault="00C546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C9AAF" w14:textId="77777777" w:rsidR="00C546D4" w:rsidRDefault="00C546D4" w:rsidP="005B7682">
      <w:pPr>
        <w:spacing w:after="0" w:line="240" w:lineRule="auto"/>
      </w:pPr>
      <w:r>
        <w:separator/>
      </w:r>
    </w:p>
  </w:footnote>
  <w:footnote w:type="continuationSeparator" w:id="0">
    <w:p w14:paraId="246220B6" w14:textId="77777777" w:rsidR="00C546D4" w:rsidRDefault="00C546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46E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44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0C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6D4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082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2024-02-05T07:53:00Z</dcterms:created>
  <dcterms:modified xsi:type="dcterms:W3CDTF">2024-08-04T10:13:00Z</dcterms:modified>
</cp:coreProperties>
</file>