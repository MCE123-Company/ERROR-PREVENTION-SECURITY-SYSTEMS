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031541E9" w:rsidR="003D59FC" w:rsidRDefault="006D629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SOFTWARE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46A3F7D" w:rsidR="003D59FC" w:rsidRDefault="00D80C67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SCRUM PROCESS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8089156" w:rsidR="003D59FC" w:rsidRDefault="00D80C67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1:49:22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7666484E" w:rsidR="0062053B" w:rsidRDefault="00D80C67" w:rsidP="000839BB">
      <w:pPr>
        <w:rPr>
          <w:u w:val="single"/>
        </w:rPr>
      </w:pPr>
      <w:r>
        <w:rPr>
          <w:b/>
          <w:sz w:val="24"/>
        </w:rPr>
        <w:lastRenderedPageBreak/>
        <w:t>SCRUM PROCESS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8EF2D97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80C67">
        <w:rPr>
          <w:u w:val="single"/>
        </w:rPr>
        <w:t>SCRUM PROCESS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6057AA" w:rsidRPr="000839BB">
        <w:rPr>
          <w:b/>
          <w:bCs/>
          <w:color w:val="0070C0"/>
        </w:rPr>
        <w:t>THAT</w:t>
      </w:r>
      <w:r w:rsidR="006057AA">
        <w:t xml:space="preserve"> </w:t>
      </w:r>
      <w:r w:rsidR="00730573">
        <w:t xml:space="preserve">              </w:t>
      </w:r>
      <w:r w:rsidR="00153024" w:rsidRPr="00153024">
        <w:rPr>
          <w:b/>
          <w:bCs/>
          <w:color w:val="FF0000"/>
        </w:rPr>
        <w:t xml:space="preserve">ANY </w:t>
      </w:r>
      <w:r w:rsidR="00D80C67">
        <w:rPr>
          <w:b/>
          <w:bCs/>
          <w:color w:val="FF0000"/>
        </w:rPr>
        <w:t>SCRUM PROCESS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301A4" w14:textId="77777777" w:rsidR="00A4717F" w:rsidRDefault="00A4717F" w:rsidP="005B7682">
      <w:pPr>
        <w:spacing w:after="0" w:line="240" w:lineRule="auto"/>
      </w:pPr>
      <w:r>
        <w:separator/>
      </w:r>
    </w:p>
  </w:endnote>
  <w:endnote w:type="continuationSeparator" w:id="0">
    <w:p w14:paraId="1F73C871" w14:textId="77777777" w:rsidR="00A4717F" w:rsidRDefault="00A4717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109B60" w14:textId="77777777" w:rsidR="00A4717F" w:rsidRDefault="00A4717F" w:rsidP="005B7682">
      <w:pPr>
        <w:spacing w:after="0" w:line="240" w:lineRule="auto"/>
      </w:pPr>
      <w:r>
        <w:separator/>
      </w:r>
    </w:p>
  </w:footnote>
  <w:footnote w:type="continuationSeparator" w:id="0">
    <w:p w14:paraId="6581B0BC" w14:textId="77777777" w:rsidR="00A4717F" w:rsidRDefault="00A4717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5C94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47F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0CD0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441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FCB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7AA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0434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D6291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573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69F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476F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17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750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216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132D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3B0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0C67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1BAD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0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2024-05-30T05:49:00Z</dcterms:created>
  <dcterms:modified xsi:type="dcterms:W3CDTF">2024-05-30T05:49:00Z</dcterms:modified>
</cp:coreProperties>
</file>