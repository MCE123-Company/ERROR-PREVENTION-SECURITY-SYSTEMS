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602DF" w14:textId="77777777" w:rsidR="00B111EA" w:rsidRDefault="00B111EA">
      <w:pPr>
        <w:rPr>
          <w:b/>
          <w:sz w:val="28"/>
          <w:u w:val="single"/>
        </w:rPr>
      </w:pPr>
    </w:p>
    <w:p w14:paraId="5D88F901" w14:textId="77777777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6AC58CF4" w14:textId="77777777" w:rsidR="00B111EA" w:rsidRDefault="00B111EA">
      <w:pPr>
        <w:rPr>
          <w:b/>
          <w:sz w:val="28"/>
          <w:u w:val="single"/>
        </w:rPr>
      </w:pPr>
    </w:p>
    <w:p w14:paraId="37BD5491" w14:textId="77777777" w:rsidR="00B111EA" w:rsidRDefault="00B111EA">
      <w:pPr>
        <w:rPr>
          <w:b/>
          <w:sz w:val="28"/>
          <w:u w:val="single"/>
        </w:rPr>
      </w:pPr>
    </w:p>
    <w:p w14:paraId="371E881E" w14:textId="3ACEFBF3" w:rsidR="003D59FC" w:rsidRDefault="00515345" w:rsidP="003D59FC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MCE123</w:t>
      </w:r>
      <w:r w:rsidR="003D59FC">
        <w:rPr>
          <w:rFonts w:ascii="Arial Unicode MS" w:hAnsi="Arial Unicode MS"/>
          <w:b/>
          <w:sz w:val="56"/>
          <w:szCs w:val="48"/>
          <w:vertAlign w:val="superscript"/>
        </w:rPr>
        <w:t>®</w:t>
      </w:r>
      <w:r w:rsidR="003D59FC">
        <w:rPr>
          <w:rFonts w:ascii="Arial Unicode MS" w:hAnsi="Arial Unicode MS"/>
          <w:b/>
          <w:sz w:val="56"/>
          <w:szCs w:val="48"/>
        </w:rPr>
        <w:t>, INC.</w:t>
      </w:r>
    </w:p>
    <w:p w14:paraId="2958C011" w14:textId="77777777" w:rsidR="003D59FC" w:rsidRDefault="003D59FC" w:rsidP="003D59FC">
      <w:pPr>
        <w:jc w:val="center"/>
        <w:rPr>
          <w:b/>
          <w:sz w:val="52"/>
          <w:szCs w:val="44"/>
        </w:rPr>
      </w:pPr>
    </w:p>
    <w:p w14:paraId="4CCD057F" w14:textId="6E13EAC9" w:rsidR="003D59FC" w:rsidRDefault="003D59FC" w:rsidP="003D59FC">
      <w:pPr>
        <w:spacing w:after="0"/>
        <w:jc w:val="center"/>
        <w:rPr>
          <w:rFonts w:ascii="Miriam Fixed" w:hAnsi="Miriam Fixed" w:cs="Miriam Fixed"/>
          <w:b/>
          <w:color w:val="002060"/>
          <w:sz w:val="48"/>
          <w:szCs w:val="40"/>
        </w:rPr>
      </w:pPr>
      <w:r>
        <w:rPr>
          <w:rFonts w:ascii="Miriam Fixed" w:hAnsi="Miriam Fixed" w:cs="Miriam Fixed" w:hint="cs"/>
          <w:b/>
          <w:color w:val="002060"/>
          <w:sz w:val="44"/>
          <w:szCs w:val="36"/>
        </w:rPr>
        <w:t xml:space="preserve">ERROR PREVENTION </w:t>
      </w:r>
      <w:r w:rsidR="00706037">
        <w:rPr>
          <w:rFonts w:ascii="Miriam Fixed" w:hAnsi="Miriam Fixed" w:cs="Miriam Fixed"/>
          <w:b/>
          <w:color w:val="002060"/>
          <w:sz w:val="44"/>
          <w:szCs w:val="36"/>
        </w:rPr>
        <w:t>SECURITY</w:t>
      </w:r>
      <w:r>
        <w:rPr>
          <w:rFonts w:ascii="Miriam Fixed" w:hAnsi="Miriam Fixed" w:cs="Miriam Fixed" w:hint="cs"/>
          <w:b/>
          <w:color w:val="002060"/>
          <w:sz w:val="44"/>
          <w:szCs w:val="36"/>
        </w:rPr>
        <w:t xml:space="preserve"> SYSTEMS</w:t>
      </w:r>
    </w:p>
    <w:p w14:paraId="7058B140" w14:textId="3A239BB1" w:rsidR="003D59FC" w:rsidRDefault="00942CE3" w:rsidP="003D59FC">
      <w:pPr>
        <w:pStyle w:val="Heading1"/>
        <w:jc w:val="center"/>
        <w:rPr>
          <w:rFonts w:asciiTheme="majorBidi" w:hAnsiTheme="majorBidi"/>
          <w:color w:val="0070C0"/>
          <w:sz w:val="28"/>
          <w:szCs w:val="28"/>
        </w:rPr>
      </w:pPr>
      <w:r>
        <w:rPr>
          <w:rFonts w:asciiTheme="majorBidi" w:hAnsiTheme="majorBidi"/>
          <w:color w:val="7030A0"/>
          <w:sz w:val="36"/>
          <w:szCs w:val="36"/>
        </w:rPr>
        <w:t>SOFTWARE</w:t>
      </w:r>
      <w:r w:rsidR="00E4648D">
        <w:rPr>
          <w:rFonts w:asciiTheme="majorBidi" w:hAnsiTheme="majorBidi"/>
          <w:color w:val="7030A0"/>
          <w:sz w:val="36"/>
          <w:szCs w:val="36"/>
        </w:rPr>
        <w:t xml:space="preserve"> </w:t>
      </w:r>
      <w:r w:rsidR="003D59FC">
        <w:rPr>
          <w:rFonts w:asciiTheme="majorBidi" w:hAnsiTheme="majorBidi"/>
          <w:color w:val="7030A0"/>
          <w:sz w:val="36"/>
          <w:szCs w:val="36"/>
        </w:rPr>
        <w:t>ERROR PREVENTION</w:t>
      </w:r>
    </w:p>
    <w:p w14:paraId="09CE21C2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43F1B5B1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AD41334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4F18BCE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3F1C4ABE" w14:textId="77777777" w:rsidR="00491F53" w:rsidRDefault="00491F53" w:rsidP="003D59FC">
      <w:pPr>
        <w:jc w:val="center"/>
        <w:rPr>
          <w:bCs/>
          <w:sz w:val="52"/>
          <w:szCs w:val="44"/>
        </w:rPr>
      </w:pPr>
    </w:p>
    <w:p w14:paraId="6A784550" w14:textId="731C2D18" w:rsidR="009B00FA" w:rsidRDefault="00942CE3" w:rsidP="00491F53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2/5/2024 2:49:15 AM</w:t>
      </w:r>
    </w:p>
    <w:p w14:paraId="7F9C90C5" w14:textId="77777777" w:rsidR="00491F53" w:rsidRDefault="00491F53">
      <w:pPr>
        <w:rPr>
          <w:b/>
          <w:sz w:val="24"/>
        </w:rPr>
      </w:pPr>
      <w:r>
        <w:rPr>
          <w:b/>
          <w:sz w:val="24"/>
        </w:rPr>
        <w:br w:type="page"/>
      </w:r>
    </w:p>
    <w:p w14:paraId="0737B6F5" w14:textId="43206EA7" w:rsidR="0062053B" w:rsidRDefault="00942CE3" w:rsidP="000839BB">
      <w:pPr>
        <w:rPr>
          <w:u w:val="single"/>
        </w:rPr>
      </w:pPr>
      <w:r>
        <w:rPr>
          <w:b/>
          <w:sz w:val="24"/>
        </w:rPr>
        <w:lastRenderedPageBreak/>
        <w:t>SOFTWARE</w:t>
      </w:r>
      <w:r w:rsidR="00E4648D">
        <w:rPr>
          <w:b/>
          <w:sz w:val="24"/>
        </w:rPr>
        <w:t xml:space="preserve"> </w:t>
      </w:r>
      <w:r w:rsidR="00A305B9">
        <w:rPr>
          <w:b/>
          <w:sz w:val="24"/>
        </w:rPr>
        <w:t>ERROR</w:t>
      </w:r>
      <w:r w:rsidR="00153024">
        <w:rPr>
          <w:b/>
          <w:sz w:val="24"/>
        </w:rPr>
        <w:t xml:space="preserve"> </w:t>
      </w:r>
      <w:r w:rsidR="0062053B">
        <w:rPr>
          <w:b/>
          <w:sz w:val="24"/>
        </w:rPr>
        <w:t xml:space="preserve">PREVENTION </w:t>
      </w:r>
      <w:r w:rsidR="00706037">
        <w:rPr>
          <w:b/>
          <w:sz w:val="24"/>
        </w:rPr>
        <w:t>SECURITY</w:t>
      </w:r>
      <w:r w:rsidR="0062053B">
        <w:rPr>
          <w:b/>
          <w:sz w:val="24"/>
        </w:rPr>
        <w:t xml:space="preserve"> SYSTEMS</w:t>
      </w:r>
      <w:r w:rsidR="0062053B" w:rsidRPr="00477EDF">
        <w:rPr>
          <w:u w:val="single"/>
        </w:rPr>
        <w:t xml:space="preserve"> </w:t>
      </w:r>
    </w:p>
    <w:p w14:paraId="7F72810F" w14:textId="187EBFC2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942CE3">
        <w:rPr>
          <w:u w:val="single"/>
        </w:rPr>
        <w:t>SOFTWARE</w:t>
      </w:r>
      <w:r w:rsidR="00E4648D">
        <w:rPr>
          <w:u w:val="single"/>
        </w:rPr>
        <w:t xml:space="preserve"> </w:t>
      </w:r>
      <w:r w:rsidR="00A305B9">
        <w:rPr>
          <w:u w:val="single"/>
        </w:rPr>
        <w:t>ERROR</w:t>
      </w:r>
      <w:r w:rsidR="00153024" w:rsidRPr="00477EDF">
        <w:rPr>
          <w:u w:val="single"/>
        </w:rPr>
        <w:t xml:space="preserve"> </w:t>
      </w:r>
      <w:r w:rsidRPr="00477EDF">
        <w:rPr>
          <w:u w:val="single"/>
        </w:rPr>
        <w:t xml:space="preserve">PREVENTION </w:t>
      </w:r>
      <w:r w:rsidR="00E94A08">
        <w:rPr>
          <w:u w:val="single"/>
        </w:rPr>
        <w:t>SECURITY</w:t>
      </w:r>
      <w:r w:rsidRPr="00477EDF">
        <w:rPr>
          <w:u w:val="single"/>
        </w:rPr>
        <w:t xml:space="preserve"> </w:t>
      </w:r>
      <w:r w:rsidR="00E94A08" w:rsidRPr="00477EDF">
        <w:rPr>
          <w:u w:val="single"/>
        </w:rPr>
        <w:t>SYSTEMS</w:t>
      </w:r>
      <w:r w:rsidR="00E94A08" w:rsidRPr="00477EDF">
        <w:t xml:space="preserve"> </w:t>
      </w:r>
      <w:r w:rsidR="00E94A08">
        <w:t>(</w:t>
      </w:r>
      <w:r w:rsidRPr="00477EDF">
        <w:rPr>
          <w:b/>
          <w:bCs/>
        </w:rPr>
        <w:t>2022</w:t>
      </w:r>
      <w:r w:rsidR="000839BB">
        <w:rPr>
          <w:b/>
          <w:bCs/>
        </w:rPr>
        <w:t>–202</w:t>
      </w:r>
      <w:r w:rsidR="00FD0D4B">
        <w:rPr>
          <w:b/>
          <w:bCs/>
        </w:rPr>
        <w:t>4</w:t>
      </w:r>
      <w:r w:rsidRPr="00477EDF">
        <w:t xml:space="preserve">) – </w:t>
      </w:r>
      <w:r w:rsidR="00153024" w:rsidRPr="00153024">
        <w:rPr>
          <w:b/>
          <w:bCs/>
          <w:color w:val="7030A0"/>
        </w:rPr>
        <w:t>ENSURES</w:t>
      </w:r>
      <w:r w:rsidR="00153024" w:rsidRPr="00477EDF">
        <w:t xml:space="preserve"> </w:t>
      </w:r>
      <w:r w:rsidR="00491F53" w:rsidRPr="000839BB">
        <w:rPr>
          <w:b/>
          <w:bCs/>
          <w:color w:val="0070C0"/>
        </w:rPr>
        <w:t>THAT</w:t>
      </w:r>
      <w:r w:rsidR="00491F53">
        <w:t xml:space="preserve"> </w:t>
      </w:r>
      <w:r w:rsidR="00803132">
        <w:t xml:space="preserve">                            </w:t>
      </w:r>
      <w:r w:rsidR="00153024" w:rsidRPr="00153024">
        <w:rPr>
          <w:b/>
          <w:bCs/>
          <w:color w:val="FF0000"/>
        </w:rPr>
        <w:t xml:space="preserve">ANY </w:t>
      </w:r>
      <w:r w:rsidR="00942CE3">
        <w:rPr>
          <w:b/>
          <w:bCs/>
          <w:color w:val="FF0000"/>
        </w:rPr>
        <w:t>SOFTWARE</w:t>
      </w:r>
      <w:r w:rsidR="00E4648D">
        <w:rPr>
          <w:b/>
          <w:bCs/>
          <w:color w:val="FF0000"/>
        </w:rPr>
        <w:t xml:space="preserve"> </w:t>
      </w:r>
      <w:r w:rsidR="00A305B9">
        <w:rPr>
          <w:b/>
          <w:bCs/>
          <w:color w:val="FF0000"/>
        </w:rPr>
        <w:t>ERROR</w:t>
      </w:r>
      <w:r w:rsidR="00153024" w:rsidRPr="00477EDF">
        <w:t xml:space="preserve"> </w:t>
      </w:r>
      <w:r w:rsidR="00153024" w:rsidRPr="00153024">
        <w:rPr>
          <w:b/>
          <w:bCs/>
          <w:color w:val="C00000"/>
        </w:rPr>
        <w:t>NEVER</w:t>
      </w:r>
      <w:r w:rsidR="00153024">
        <w:t xml:space="preserve"> </w:t>
      </w:r>
      <w:r w:rsidR="00153024" w:rsidRPr="00153024">
        <w:rPr>
          <w:b/>
          <w:bCs/>
          <w:color w:val="7030A0"/>
        </w:rPr>
        <w:t>OCCURS</w:t>
      </w:r>
      <w:r w:rsidR="00E94A08">
        <w:t xml:space="preserve">, </w:t>
      </w:r>
      <w:r w:rsidR="00342622" w:rsidRPr="00153024">
        <w:rPr>
          <w:b/>
          <w:bCs/>
          <w:color w:val="00B0F0"/>
        </w:rPr>
        <w:t>IMPLICITLY</w:t>
      </w:r>
      <w:r w:rsidR="00153024" w:rsidRPr="00153024">
        <w:rPr>
          <w:b/>
          <w:bCs/>
          <w:color w:val="00B0F0"/>
        </w:rPr>
        <w:t>-EXPLICITLY GLOBALLY</w:t>
      </w:r>
      <w:r w:rsidR="00342622" w:rsidRPr="00153024">
        <w:rPr>
          <w:b/>
          <w:bCs/>
          <w:color w:val="00B0F0"/>
        </w:rPr>
        <w:t xml:space="preserve"> DEFINED</w:t>
      </w:r>
      <w:r w:rsidR="00342622">
        <w:t>.</w:t>
      </w:r>
    </w:p>
    <w:p w14:paraId="66CE1528" w14:textId="77777777" w:rsidR="0062053B" w:rsidRPr="00D86A9C" w:rsidRDefault="0062053B" w:rsidP="0062053B">
      <w:pPr>
        <w:ind w:left="360" w:hanging="360"/>
        <w:jc w:val="both"/>
      </w:pPr>
    </w:p>
    <w:p w14:paraId="0B0E915A" w14:textId="77777777" w:rsidR="00EF46A8" w:rsidRPr="00BA67CA" w:rsidRDefault="00EF46A8" w:rsidP="00EF46A8">
      <w:pPr>
        <w:ind w:left="360" w:hanging="360"/>
        <w:jc w:val="both"/>
      </w:pPr>
    </w:p>
    <w:p w14:paraId="48EAD9CD" w14:textId="77777777" w:rsidR="00EF46A8" w:rsidRDefault="00EF46A8" w:rsidP="00EF46A8">
      <w:pPr>
        <w:ind w:left="360" w:hanging="360"/>
        <w:jc w:val="both"/>
      </w:pPr>
    </w:p>
    <w:p w14:paraId="74B25879" w14:textId="77777777" w:rsidR="00FB506C" w:rsidRPr="00BC030E" w:rsidRDefault="00FB506C" w:rsidP="00FB506C">
      <w:pPr>
        <w:ind w:left="360" w:hanging="360"/>
        <w:jc w:val="both"/>
      </w:pPr>
    </w:p>
    <w:p w14:paraId="78F91356" w14:textId="77777777" w:rsidR="00FB506C" w:rsidRPr="00D86A9C" w:rsidRDefault="00FB506C" w:rsidP="00FB506C">
      <w:pPr>
        <w:ind w:left="360" w:hanging="360"/>
        <w:jc w:val="both"/>
      </w:pPr>
    </w:p>
    <w:p w14:paraId="0667D457" w14:textId="77777777" w:rsidR="00F51FBF" w:rsidRPr="006C5F95" w:rsidRDefault="00F51FBF" w:rsidP="00DE5E70"/>
    <w:sectPr w:rsidR="00F51FBF" w:rsidRPr="006C5F95" w:rsidSect="000D45D7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A1C0E6" w14:textId="77777777" w:rsidR="000D45D7" w:rsidRDefault="000D45D7" w:rsidP="005B7682">
      <w:pPr>
        <w:spacing w:after="0" w:line="240" w:lineRule="auto"/>
      </w:pPr>
      <w:r>
        <w:separator/>
      </w:r>
    </w:p>
  </w:endnote>
  <w:endnote w:type="continuationSeparator" w:id="0">
    <w:p w14:paraId="3843562F" w14:textId="77777777" w:rsidR="000D45D7" w:rsidRDefault="000D45D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iriam Fixed">
    <w:charset w:val="B1"/>
    <w:family w:val="modern"/>
    <w:pitch w:val="fixed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0CC7D18" w14:textId="6ADC39EC" w:rsidR="0078387A" w:rsidRDefault="0000695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33F6A6" wp14:editId="08825B9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FC3E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15345">
              <w:rPr>
                <w:b/>
                <w:bCs/>
                <w:u w:val="single"/>
              </w:rPr>
              <w:t>MCE123</w:t>
            </w:r>
            <w:r w:rsidR="00153024">
              <w:rPr>
                <w:rFonts w:cstheme="minorHAnsi"/>
                <w:b/>
                <w:bCs/>
                <w:vertAlign w:val="superscript"/>
              </w:rPr>
              <w:t>®</w:t>
            </w:r>
            <w:r w:rsidR="00153024">
              <w:rPr>
                <w:b/>
                <w:bCs/>
              </w:rPr>
              <w:t>, INC.</w:t>
            </w:r>
            <w:r w:rsidR="00153024">
              <w:t xml:space="preserve"> 2020</w:t>
            </w:r>
            <w:r w:rsidR="000B42C6">
              <w:t>-</w:t>
            </w:r>
            <w:r w:rsidR="00FD4655">
              <w:t>202</w:t>
            </w:r>
            <w:r w:rsidR="00FD0D4B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FE7E213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9A2692" w14:textId="77777777" w:rsidR="000D45D7" w:rsidRDefault="000D45D7" w:rsidP="005B7682">
      <w:pPr>
        <w:spacing w:after="0" w:line="240" w:lineRule="auto"/>
      </w:pPr>
      <w:r>
        <w:separator/>
      </w:r>
    </w:p>
  </w:footnote>
  <w:footnote w:type="continuationSeparator" w:id="0">
    <w:p w14:paraId="2639CE11" w14:textId="77777777" w:rsidR="000D45D7" w:rsidRDefault="000D45D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DDB4A" w14:textId="2E1C85B7" w:rsidR="0078387A" w:rsidRPr="00756B5A" w:rsidRDefault="00006955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53087F08" wp14:editId="115CBF1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A1573" w14:textId="570F61A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3D6599C5" w14:textId="3EECD87F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D4655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087F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258A1573" w14:textId="570F61A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3D6599C5" w14:textId="3EECD87F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D4655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FE488D" wp14:editId="44787D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0805507" w14:textId="7777777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FE488D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20805507" w14:textId="77777777" w:rsidR="002C1477" w:rsidRDefault="002C1477" w:rsidP="002C1477"/>
                </w:txbxContent>
              </v:textbox>
            </v:shape>
          </w:pict>
        </mc:Fallback>
      </mc:AlternateContent>
    </w:r>
  </w:p>
  <w:p w14:paraId="13859310" w14:textId="7DD6A7BE" w:rsidR="0078387A" w:rsidRPr="005B7682" w:rsidRDefault="0078387A" w:rsidP="00FD465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53024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6679978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4F773D1A" w14:textId="2C4D9E27" w:rsidR="0078387A" w:rsidRPr="00756B5A" w:rsidRDefault="0078387A" w:rsidP="00FD4655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D465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D4655" w:rsidRPr="00756B5A">
      <w:rPr>
        <w:i/>
        <w:color w:val="000000" w:themeColor="text1"/>
        <w:sz w:val="18"/>
      </w:rPr>
      <w:t>of</w:t>
    </w:r>
    <w:r w:rsidR="00FD465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5302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 xml:space="preserve">  </w:t>
    </w:r>
    <w:proofErr w:type="gramEnd"/>
    <w:r w:rsidR="00FD4655">
      <w:rPr>
        <w:i/>
        <w:color w:val="000000" w:themeColor="text1"/>
        <w:sz w:val="18"/>
      </w:rPr>
      <w:t xml:space="preserve">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2C6FE43D" w14:textId="46AA12E8" w:rsidR="0078387A" w:rsidRDefault="000069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4131F940" wp14:editId="282FA3C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5722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55"/>
    <w:rsid w:val="00000215"/>
    <w:rsid w:val="00002F83"/>
    <w:rsid w:val="000031D3"/>
    <w:rsid w:val="00005481"/>
    <w:rsid w:val="0000664C"/>
    <w:rsid w:val="00006955"/>
    <w:rsid w:val="00011430"/>
    <w:rsid w:val="0001400E"/>
    <w:rsid w:val="000141AF"/>
    <w:rsid w:val="00016A54"/>
    <w:rsid w:val="00020818"/>
    <w:rsid w:val="00021637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6DA"/>
    <w:rsid w:val="0003556E"/>
    <w:rsid w:val="00037897"/>
    <w:rsid w:val="00040007"/>
    <w:rsid w:val="000400B5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3933"/>
    <w:rsid w:val="00074C5F"/>
    <w:rsid w:val="0007568B"/>
    <w:rsid w:val="00075731"/>
    <w:rsid w:val="00077D95"/>
    <w:rsid w:val="000828DF"/>
    <w:rsid w:val="000830E8"/>
    <w:rsid w:val="000839BB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39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0E1"/>
    <w:rsid w:val="000C7A1A"/>
    <w:rsid w:val="000D0A3C"/>
    <w:rsid w:val="000D23A1"/>
    <w:rsid w:val="000D27E6"/>
    <w:rsid w:val="000D2E41"/>
    <w:rsid w:val="000D37B6"/>
    <w:rsid w:val="000D451A"/>
    <w:rsid w:val="000D45D7"/>
    <w:rsid w:val="000D62DF"/>
    <w:rsid w:val="000E0E77"/>
    <w:rsid w:val="000E1392"/>
    <w:rsid w:val="000E13E9"/>
    <w:rsid w:val="000E1FBD"/>
    <w:rsid w:val="000E2570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0D9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440"/>
    <w:rsid w:val="00132701"/>
    <w:rsid w:val="001334EB"/>
    <w:rsid w:val="00133D9D"/>
    <w:rsid w:val="001403A0"/>
    <w:rsid w:val="00144BED"/>
    <w:rsid w:val="00144C1B"/>
    <w:rsid w:val="00147BA8"/>
    <w:rsid w:val="00150194"/>
    <w:rsid w:val="00151B9C"/>
    <w:rsid w:val="00151BFC"/>
    <w:rsid w:val="0015211C"/>
    <w:rsid w:val="00153024"/>
    <w:rsid w:val="00153181"/>
    <w:rsid w:val="00153BCA"/>
    <w:rsid w:val="00155EAD"/>
    <w:rsid w:val="00156654"/>
    <w:rsid w:val="001573F6"/>
    <w:rsid w:val="00160330"/>
    <w:rsid w:val="0016199C"/>
    <w:rsid w:val="00161CF7"/>
    <w:rsid w:val="0016401B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0DC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4E41"/>
    <w:rsid w:val="001A6E1E"/>
    <w:rsid w:val="001B1BC1"/>
    <w:rsid w:val="001B64D1"/>
    <w:rsid w:val="001B6D5B"/>
    <w:rsid w:val="001B7EA4"/>
    <w:rsid w:val="001C2628"/>
    <w:rsid w:val="001C2E54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84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2754D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77D01"/>
    <w:rsid w:val="00280DD8"/>
    <w:rsid w:val="00283BA6"/>
    <w:rsid w:val="002846F5"/>
    <w:rsid w:val="00284E8A"/>
    <w:rsid w:val="00285162"/>
    <w:rsid w:val="0028654E"/>
    <w:rsid w:val="00286988"/>
    <w:rsid w:val="00286C1D"/>
    <w:rsid w:val="00287C43"/>
    <w:rsid w:val="00287FC6"/>
    <w:rsid w:val="00291B6A"/>
    <w:rsid w:val="00292749"/>
    <w:rsid w:val="0029308F"/>
    <w:rsid w:val="00293629"/>
    <w:rsid w:val="00293D8A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12"/>
    <w:rsid w:val="002A7D89"/>
    <w:rsid w:val="002B1069"/>
    <w:rsid w:val="002B1B6B"/>
    <w:rsid w:val="002B1DC5"/>
    <w:rsid w:val="002B6354"/>
    <w:rsid w:val="002B6A45"/>
    <w:rsid w:val="002B771B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1D1F"/>
    <w:rsid w:val="002E2725"/>
    <w:rsid w:val="002E5E53"/>
    <w:rsid w:val="002E6A7D"/>
    <w:rsid w:val="002F3D3D"/>
    <w:rsid w:val="002F51A0"/>
    <w:rsid w:val="002F5879"/>
    <w:rsid w:val="00302B13"/>
    <w:rsid w:val="003032CC"/>
    <w:rsid w:val="0030382C"/>
    <w:rsid w:val="0030386C"/>
    <w:rsid w:val="00303A43"/>
    <w:rsid w:val="00304223"/>
    <w:rsid w:val="0030630F"/>
    <w:rsid w:val="00306E39"/>
    <w:rsid w:val="00312BB0"/>
    <w:rsid w:val="00313D09"/>
    <w:rsid w:val="003155ED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5438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046B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471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7D74"/>
    <w:rsid w:val="003D01F1"/>
    <w:rsid w:val="003D45AF"/>
    <w:rsid w:val="003D47D0"/>
    <w:rsid w:val="003D59FC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82"/>
    <w:rsid w:val="004063B3"/>
    <w:rsid w:val="00407A3A"/>
    <w:rsid w:val="0041180E"/>
    <w:rsid w:val="00412932"/>
    <w:rsid w:val="00412A22"/>
    <w:rsid w:val="00413633"/>
    <w:rsid w:val="004145FB"/>
    <w:rsid w:val="00417CBF"/>
    <w:rsid w:val="004213E8"/>
    <w:rsid w:val="00421FE7"/>
    <w:rsid w:val="0042781F"/>
    <w:rsid w:val="00430198"/>
    <w:rsid w:val="0043289F"/>
    <w:rsid w:val="004336A3"/>
    <w:rsid w:val="00435D7E"/>
    <w:rsid w:val="00436EF7"/>
    <w:rsid w:val="0043735B"/>
    <w:rsid w:val="00440943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F53"/>
    <w:rsid w:val="004921A3"/>
    <w:rsid w:val="00495A10"/>
    <w:rsid w:val="004970B0"/>
    <w:rsid w:val="00497160"/>
    <w:rsid w:val="004A1DA2"/>
    <w:rsid w:val="004A27AD"/>
    <w:rsid w:val="004A28C4"/>
    <w:rsid w:val="004A3B93"/>
    <w:rsid w:val="004B1CB4"/>
    <w:rsid w:val="004B626C"/>
    <w:rsid w:val="004B6F89"/>
    <w:rsid w:val="004C0FA2"/>
    <w:rsid w:val="004C14C5"/>
    <w:rsid w:val="004C6F78"/>
    <w:rsid w:val="004C75C8"/>
    <w:rsid w:val="004D1531"/>
    <w:rsid w:val="004D1622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65C"/>
    <w:rsid w:val="004E3D8C"/>
    <w:rsid w:val="004E4F73"/>
    <w:rsid w:val="004E5C96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2795"/>
    <w:rsid w:val="00513046"/>
    <w:rsid w:val="005150C6"/>
    <w:rsid w:val="00515275"/>
    <w:rsid w:val="00515345"/>
    <w:rsid w:val="00516259"/>
    <w:rsid w:val="0052069D"/>
    <w:rsid w:val="00526667"/>
    <w:rsid w:val="00526782"/>
    <w:rsid w:val="0053045F"/>
    <w:rsid w:val="005335F4"/>
    <w:rsid w:val="00541DEC"/>
    <w:rsid w:val="00542522"/>
    <w:rsid w:val="00542DE4"/>
    <w:rsid w:val="005434FA"/>
    <w:rsid w:val="00544987"/>
    <w:rsid w:val="005464C1"/>
    <w:rsid w:val="0055167C"/>
    <w:rsid w:val="00551E04"/>
    <w:rsid w:val="00553155"/>
    <w:rsid w:val="00555111"/>
    <w:rsid w:val="005559F3"/>
    <w:rsid w:val="005600FB"/>
    <w:rsid w:val="00564069"/>
    <w:rsid w:val="00565112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87185"/>
    <w:rsid w:val="00590AA7"/>
    <w:rsid w:val="005920B0"/>
    <w:rsid w:val="0059451D"/>
    <w:rsid w:val="00596BE5"/>
    <w:rsid w:val="005A08E0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2E38"/>
    <w:rsid w:val="005E367C"/>
    <w:rsid w:val="005E3E19"/>
    <w:rsid w:val="005E4D78"/>
    <w:rsid w:val="005E4E35"/>
    <w:rsid w:val="005E7D67"/>
    <w:rsid w:val="005F195B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417A"/>
    <w:rsid w:val="0062053B"/>
    <w:rsid w:val="00620F2B"/>
    <w:rsid w:val="00621BD2"/>
    <w:rsid w:val="00622AA7"/>
    <w:rsid w:val="00622BF7"/>
    <w:rsid w:val="00624AA7"/>
    <w:rsid w:val="00630335"/>
    <w:rsid w:val="00630DE2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37BE"/>
    <w:rsid w:val="00643BB5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333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4EFF"/>
    <w:rsid w:val="00695E73"/>
    <w:rsid w:val="006A0BC5"/>
    <w:rsid w:val="006A1256"/>
    <w:rsid w:val="006A1ACD"/>
    <w:rsid w:val="006A2F06"/>
    <w:rsid w:val="006A357D"/>
    <w:rsid w:val="006A5218"/>
    <w:rsid w:val="006A56D7"/>
    <w:rsid w:val="006B0E7D"/>
    <w:rsid w:val="006B1442"/>
    <w:rsid w:val="006B2643"/>
    <w:rsid w:val="006B30F9"/>
    <w:rsid w:val="006B392B"/>
    <w:rsid w:val="006B419F"/>
    <w:rsid w:val="006B5190"/>
    <w:rsid w:val="006B6D54"/>
    <w:rsid w:val="006B766A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C6C40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6037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76C4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9EE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132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69C9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3E9F"/>
    <w:rsid w:val="008B5174"/>
    <w:rsid w:val="008B5D07"/>
    <w:rsid w:val="008B6331"/>
    <w:rsid w:val="008B7943"/>
    <w:rsid w:val="008C53A7"/>
    <w:rsid w:val="008C5E5C"/>
    <w:rsid w:val="008C79BD"/>
    <w:rsid w:val="008D1610"/>
    <w:rsid w:val="008D2512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07BDA"/>
    <w:rsid w:val="00914987"/>
    <w:rsid w:val="0092052B"/>
    <w:rsid w:val="00922270"/>
    <w:rsid w:val="0092348B"/>
    <w:rsid w:val="00923685"/>
    <w:rsid w:val="009246DF"/>
    <w:rsid w:val="00924B83"/>
    <w:rsid w:val="00926408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2CE3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58C5"/>
    <w:rsid w:val="00976C24"/>
    <w:rsid w:val="009777BA"/>
    <w:rsid w:val="009812A3"/>
    <w:rsid w:val="00982CC8"/>
    <w:rsid w:val="00982F82"/>
    <w:rsid w:val="00986288"/>
    <w:rsid w:val="009900C4"/>
    <w:rsid w:val="0099026D"/>
    <w:rsid w:val="00990AFC"/>
    <w:rsid w:val="009914CD"/>
    <w:rsid w:val="009918A0"/>
    <w:rsid w:val="009918DD"/>
    <w:rsid w:val="00991D4F"/>
    <w:rsid w:val="00993931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3F3B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05B9"/>
    <w:rsid w:val="00A32635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1355"/>
    <w:rsid w:val="00AC2CD6"/>
    <w:rsid w:val="00AC5476"/>
    <w:rsid w:val="00AD0454"/>
    <w:rsid w:val="00AD4320"/>
    <w:rsid w:val="00AD4BF0"/>
    <w:rsid w:val="00AE0508"/>
    <w:rsid w:val="00AE0F2F"/>
    <w:rsid w:val="00AE1150"/>
    <w:rsid w:val="00AE198A"/>
    <w:rsid w:val="00AE39F8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6576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67CE8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C6C75"/>
    <w:rsid w:val="00BD11FF"/>
    <w:rsid w:val="00BD1617"/>
    <w:rsid w:val="00BD5DAA"/>
    <w:rsid w:val="00BD676C"/>
    <w:rsid w:val="00BD6CFD"/>
    <w:rsid w:val="00BE136F"/>
    <w:rsid w:val="00BE2DC8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3F21"/>
    <w:rsid w:val="00C24008"/>
    <w:rsid w:val="00C2409C"/>
    <w:rsid w:val="00C260B6"/>
    <w:rsid w:val="00C27C88"/>
    <w:rsid w:val="00C324E1"/>
    <w:rsid w:val="00C369A1"/>
    <w:rsid w:val="00C40AD4"/>
    <w:rsid w:val="00C40CA1"/>
    <w:rsid w:val="00C42CD1"/>
    <w:rsid w:val="00C43A3E"/>
    <w:rsid w:val="00C44B3B"/>
    <w:rsid w:val="00C467EF"/>
    <w:rsid w:val="00C47F92"/>
    <w:rsid w:val="00C51325"/>
    <w:rsid w:val="00C51400"/>
    <w:rsid w:val="00C51861"/>
    <w:rsid w:val="00C52987"/>
    <w:rsid w:val="00C533B4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6F69"/>
    <w:rsid w:val="00C673A6"/>
    <w:rsid w:val="00C70210"/>
    <w:rsid w:val="00C712C2"/>
    <w:rsid w:val="00C72652"/>
    <w:rsid w:val="00C73270"/>
    <w:rsid w:val="00C77350"/>
    <w:rsid w:val="00C779CF"/>
    <w:rsid w:val="00C80A44"/>
    <w:rsid w:val="00C81CD3"/>
    <w:rsid w:val="00C832F9"/>
    <w:rsid w:val="00C8388E"/>
    <w:rsid w:val="00C847D0"/>
    <w:rsid w:val="00C86288"/>
    <w:rsid w:val="00C867EB"/>
    <w:rsid w:val="00C900C6"/>
    <w:rsid w:val="00C928E3"/>
    <w:rsid w:val="00C92CEE"/>
    <w:rsid w:val="00CA340B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4AD9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CF7426"/>
    <w:rsid w:val="00D134DC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690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475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CF8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21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6D07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4648D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16E1"/>
    <w:rsid w:val="00E71861"/>
    <w:rsid w:val="00E7217D"/>
    <w:rsid w:val="00E74814"/>
    <w:rsid w:val="00E8322A"/>
    <w:rsid w:val="00E84D12"/>
    <w:rsid w:val="00E871E6"/>
    <w:rsid w:val="00E87950"/>
    <w:rsid w:val="00E919D0"/>
    <w:rsid w:val="00E92789"/>
    <w:rsid w:val="00E94A08"/>
    <w:rsid w:val="00E94C88"/>
    <w:rsid w:val="00E9641B"/>
    <w:rsid w:val="00E9676C"/>
    <w:rsid w:val="00E968CB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0D2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5A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4578"/>
    <w:rsid w:val="00F95A7A"/>
    <w:rsid w:val="00F963CE"/>
    <w:rsid w:val="00FA2C81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5DB"/>
    <w:rsid w:val="00FC7BDB"/>
    <w:rsid w:val="00FD0D4B"/>
    <w:rsid w:val="00FD251D"/>
    <w:rsid w:val="00FD2927"/>
    <w:rsid w:val="00FD3055"/>
    <w:rsid w:val="00FD392C"/>
    <w:rsid w:val="00FD465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901F2"/>
  <w15:docId w15:val="{86938883-E46F-4956-8DAF-D7F2AE04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0839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0839B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%20R.%20McElhiney\Documents\Custom%20Office%20Templates\20221018%20-%20MCE123%20Technology%20Development%20-%20(INSERT_TITLE)%20Prevention%20Security%20Systems%20-%20v1.0.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20221018 - MCE123 Technology Development - (INSERT_TITLE) Prevention Security Systems - v1.0.0.1</Template>
  <TotalTime>1</TotalTime>
  <Pages>2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McElhiney</dc:creator>
  <cp:lastModifiedBy>Patrick McElhiney</cp:lastModifiedBy>
  <cp:revision>2</cp:revision>
  <cp:lastPrinted>2022-11-10T04:18:00Z</cp:lastPrinted>
  <dcterms:created xsi:type="dcterms:W3CDTF">2024-02-05T07:49:00Z</dcterms:created>
  <dcterms:modified xsi:type="dcterms:W3CDTF">2024-02-05T07:49:00Z</dcterms:modified>
</cp:coreProperties>
</file>