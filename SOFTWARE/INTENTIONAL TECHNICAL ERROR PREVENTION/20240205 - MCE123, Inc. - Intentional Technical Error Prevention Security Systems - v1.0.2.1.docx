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43A5731" w:rsidR="003D59FC" w:rsidRDefault="00D1204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INTENTIONAL TECHNICAL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B0FC1B9" w:rsidR="003D59FC" w:rsidRDefault="00D1204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2:50:15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ED75C57" w:rsidR="0062053B" w:rsidRDefault="00D1204F" w:rsidP="000839BB">
      <w:pPr>
        <w:rPr>
          <w:u w:val="single"/>
        </w:rPr>
      </w:pPr>
      <w:r>
        <w:rPr>
          <w:b/>
          <w:sz w:val="24"/>
        </w:rPr>
        <w:lastRenderedPageBreak/>
        <w:t>INTENTIONAL TECHNICAL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03ACD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204F">
        <w:rPr>
          <w:u w:val="single"/>
        </w:rPr>
        <w:t>INTENTIONAL TECHNICAL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1204F">
        <w:rPr>
          <w:b/>
          <w:bCs/>
          <w:color w:val="FF0000"/>
        </w:rPr>
        <w:t>INTENTIONAL TECHNICAL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D1204F">
        <w:t xml:space="preserve">  </w:t>
      </w:r>
      <w:proofErr w:type="gramEnd"/>
      <w:r w:rsidR="00D1204F">
        <w:t xml:space="preserve">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D36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6C00" w14:textId="77777777" w:rsidR="002D3605" w:rsidRDefault="002D3605" w:rsidP="005B7682">
      <w:pPr>
        <w:spacing w:after="0" w:line="240" w:lineRule="auto"/>
      </w:pPr>
      <w:r>
        <w:separator/>
      </w:r>
    </w:p>
  </w:endnote>
  <w:endnote w:type="continuationSeparator" w:id="0">
    <w:p w14:paraId="64DCFB7A" w14:textId="77777777" w:rsidR="002D3605" w:rsidRDefault="002D36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A0A0" w14:textId="77777777" w:rsidR="002D3605" w:rsidRDefault="002D3605" w:rsidP="005B7682">
      <w:pPr>
        <w:spacing w:after="0" w:line="240" w:lineRule="auto"/>
      </w:pPr>
      <w:r>
        <w:separator/>
      </w:r>
    </w:p>
  </w:footnote>
  <w:footnote w:type="continuationSeparator" w:id="0">
    <w:p w14:paraId="500BCC83" w14:textId="77777777" w:rsidR="002D3605" w:rsidRDefault="002D36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2024-02-05T07:50:00Z</dcterms:created>
  <dcterms:modified xsi:type="dcterms:W3CDTF">2024-02-05T07:50:00Z</dcterms:modified>
</cp:coreProperties>
</file>