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8FBDCA5" w:rsidR="00C70210" w:rsidRDefault="00C702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 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6CEFABF" w:rsidR="00074C5F" w:rsidRDefault="007876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7:28:40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D7640D0" w:rsidR="0062053B" w:rsidRDefault="00C7021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CA133B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70210">
        <w:rPr>
          <w:u w:val="single"/>
        </w:rPr>
        <w:t xml:space="preserve">SYSTEM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7876F0">
        <w:t xml:space="preserve">            </w:t>
      </w:r>
      <w:r w:rsidR="00153024" w:rsidRPr="00153024">
        <w:rPr>
          <w:b/>
          <w:bCs/>
          <w:color w:val="FF0000"/>
        </w:rPr>
        <w:t xml:space="preserve">ANY </w:t>
      </w:r>
      <w:r w:rsidR="00C70210">
        <w:rPr>
          <w:b/>
          <w:bCs/>
          <w:color w:val="FF0000"/>
        </w:rPr>
        <w:t xml:space="preserve">SYSTEM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7038" w14:textId="77777777" w:rsidR="008867F2" w:rsidRDefault="008867F2" w:rsidP="005B7682">
      <w:pPr>
        <w:spacing w:after="0" w:line="240" w:lineRule="auto"/>
      </w:pPr>
      <w:r>
        <w:separator/>
      </w:r>
    </w:p>
  </w:endnote>
  <w:endnote w:type="continuationSeparator" w:id="0">
    <w:p w14:paraId="4897CA28" w14:textId="77777777" w:rsidR="008867F2" w:rsidRDefault="008867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DDB5" w14:textId="77777777" w:rsidR="007876F0" w:rsidRDefault="00787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F206AA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7876F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9E9" w14:textId="77777777" w:rsidR="007876F0" w:rsidRDefault="00787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CBCF" w14:textId="77777777" w:rsidR="008867F2" w:rsidRDefault="008867F2" w:rsidP="005B7682">
      <w:pPr>
        <w:spacing w:after="0" w:line="240" w:lineRule="auto"/>
      </w:pPr>
      <w:r>
        <w:separator/>
      </w:r>
    </w:p>
  </w:footnote>
  <w:footnote w:type="continuationSeparator" w:id="0">
    <w:p w14:paraId="5B604BAB" w14:textId="77777777" w:rsidR="008867F2" w:rsidRDefault="008867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778C" w14:textId="77777777" w:rsidR="007876F0" w:rsidRDefault="00787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5ADA" w14:textId="77777777" w:rsidR="007876F0" w:rsidRDefault="00787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6F0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F2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DF9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2022-11-10T04:03:00Z</cp:lastPrinted>
  <dcterms:created xsi:type="dcterms:W3CDTF">2022-11-10T04:04:00Z</dcterms:created>
  <dcterms:modified xsi:type="dcterms:W3CDTF">2023-02-20T00:29:00Z</dcterms:modified>
</cp:coreProperties>
</file>