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2498C46" w:rsidR="003D59FC" w:rsidRDefault="00C869E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CYBER SECURITY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7D52DEE" w:rsidR="003D59FC" w:rsidRDefault="00C869E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2:08:56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B14BD78" w:rsidR="0062053B" w:rsidRDefault="00C869E5" w:rsidP="000839BB">
      <w:pPr>
        <w:rPr>
          <w:u w:val="single"/>
        </w:rPr>
      </w:pPr>
      <w:r>
        <w:rPr>
          <w:b/>
          <w:sz w:val="24"/>
        </w:rPr>
        <w:lastRenderedPageBreak/>
        <w:t>CYBER SECURITY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E551FA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69E5">
        <w:rPr>
          <w:u w:val="single"/>
        </w:rPr>
        <w:t>CYBER SECURITY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</w:t>
      </w:r>
      <w:r w:rsidR="00042929">
        <w:t xml:space="preserve">   </w:t>
      </w:r>
      <w:r w:rsidR="006D7AB6">
        <w:t xml:space="preserve">          </w:t>
      </w:r>
      <w:r w:rsidR="00042929">
        <w:t xml:space="preserve">   </w:t>
      </w:r>
      <w:r w:rsidR="00730573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C869E5">
        <w:rPr>
          <w:b/>
          <w:bCs/>
          <w:color w:val="FF0000"/>
        </w:rPr>
        <w:t>CYBER SECURITY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A93CA" w14:textId="77777777" w:rsidR="00B73C46" w:rsidRDefault="00B73C46" w:rsidP="005B7682">
      <w:pPr>
        <w:spacing w:after="0" w:line="240" w:lineRule="auto"/>
      </w:pPr>
      <w:r>
        <w:separator/>
      </w:r>
    </w:p>
  </w:endnote>
  <w:endnote w:type="continuationSeparator" w:id="0">
    <w:p w14:paraId="3D60E600" w14:textId="77777777" w:rsidR="00B73C46" w:rsidRDefault="00B73C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8B6A3" w14:textId="77777777" w:rsidR="00B73C46" w:rsidRDefault="00B73C46" w:rsidP="005B7682">
      <w:pPr>
        <w:spacing w:after="0" w:line="240" w:lineRule="auto"/>
      </w:pPr>
      <w:r>
        <w:separator/>
      </w:r>
    </w:p>
  </w:footnote>
  <w:footnote w:type="continuationSeparator" w:id="0">
    <w:p w14:paraId="250DE546" w14:textId="77777777" w:rsidR="00B73C46" w:rsidRDefault="00B73C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16844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</w:t>
                          </w:r>
                          <w:r w:rsidR="000429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THREADING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16844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</w:t>
                    </w:r>
                    <w:r w:rsidR="00042929">
                      <w:rPr>
                        <w:color w:val="FFFFFF" w:themeColor="background1"/>
                        <w:sz w:val="14"/>
                        <w:szCs w:val="14"/>
                      </w:rPr>
                      <w:t>THREADING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292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D7AB6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4B6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3C46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0DA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27C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869E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A30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52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2024-05-30T05:54:00Z</dcterms:created>
  <dcterms:modified xsi:type="dcterms:W3CDTF">2024-05-30T06:09:00Z</dcterms:modified>
</cp:coreProperties>
</file>