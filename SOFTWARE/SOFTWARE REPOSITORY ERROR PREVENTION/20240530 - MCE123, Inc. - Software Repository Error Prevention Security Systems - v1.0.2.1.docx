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F641FAC" w:rsidR="003D59FC" w:rsidRDefault="00FE4FF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SOFTWARE REPOSITORY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8089156" w:rsidR="003D59FC" w:rsidRDefault="00D80C6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1:49:22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85E707C" w:rsidR="0062053B" w:rsidRDefault="00FE4FF1" w:rsidP="000839BB">
      <w:pPr>
        <w:rPr>
          <w:u w:val="single"/>
        </w:rPr>
      </w:pPr>
      <w:r>
        <w:rPr>
          <w:b/>
          <w:sz w:val="24"/>
        </w:rPr>
        <w:lastRenderedPageBreak/>
        <w:t>SOFTWARE REPOSITORY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60984C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E4FF1">
        <w:rPr>
          <w:u w:val="single"/>
        </w:rPr>
        <w:t>SOFTWARE REPOSITORY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   </w:t>
      </w:r>
      <w:r w:rsidR="00153024" w:rsidRPr="00153024">
        <w:rPr>
          <w:b/>
          <w:bCs/>
          <w:color w:val="FF0000"/>
        </w:rPr>
        <w:t xml:space="preserve">ANY </w:t>
      </w:r>
      <w:r w:rsidR="00FE4FF1">
        <w:rPr>
          <w:b/>
          <w:bCs/>
          <w:color w:val="FF0000"/>
        </w:rPr>
        <w:t>SOFTWARE REPOSITORY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7CD33" w14:textId="77777777" w:rsidR="00FD2510" w:rsidRDefault="00FD2510" w:rsidP="005B7682">
      <w:pPr>
        <w:spacing w:after="0" w:line="240" w:lineRule="auto"/>
      </w:pPr>
      <w:r>
        <w:separator/>
      </w:r>
    </w:p>
  </w:endnote>
  <w:endnote w:type="continuationSeparator" w:id="0">
    <w:p w14:paraId="69B25415" w14:textId="77777777" w:rsidR="00FD2510" w:rsidRDefault="00FD25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4DE72" w14:textId="77777777" w:rsidR="00FD2510" w:rsidRDefault="00FD2510" w:rsidP="005B7682">
      <w:pPr>
        <w:spacing w:after="0" w:line="240" w:lineRule="auto"/>
      </w:pPr>
      <w:r>
        <w:separator/>
      </w:r>
    </w:p>
  </w:footnote>
  <w:footnote w:type="continuationSeparator" w:id="0">
    <w:p w14:paraId="22ED36F5" w14:textId="77777777" w:rsidR="00FD2510" w:rsidRDefault="00FD25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441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0C67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0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4FF1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2024-05-30T05:51:00Z</dcterms:created>
  <dcterms:modified xsi:type="dcterms:W3CDTF">2024-05-30T05:51:00Z</dcterms:modified>
</cp:coreProperties>
</file>