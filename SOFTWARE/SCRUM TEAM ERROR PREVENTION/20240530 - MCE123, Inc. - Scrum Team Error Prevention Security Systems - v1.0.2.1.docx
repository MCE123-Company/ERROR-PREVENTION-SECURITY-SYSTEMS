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31541E9" w:rsidR="003D59FC" w:rsidRDefault="006D62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SOFTWARE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EAD05BE" w:rsidR="003D59FC" w:rsidRDefault="004A7441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SCRUM TEAM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909E497" w:rsidR="003D59FC" w:rsidRDefault="004A744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1:48:37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75D671E" w:rsidR="0062053B" w:rsidRDefault="004A7441" w:rsidP="000839BB">
      <w:pPr>
        <w:rPr>
          <w:u w:val="single"/>
        </w:rPr>
      </w:pPr>
      <w:r>
        <w:rPr>
          <w:b/>
          <w:sz w:val="24"/>
        </w:rPr>
        <w:lastRenderedPageBreak/>
        <w:t>SCRUM TEAM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B7528D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A7441">
        <w:rPr>
          <w:u w:val="single"/>
        </w:rPr>
        <w:t>SCRUM TEAM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   </w:t>
      </w:r>
      <w:r w:rsidR="00153024" w:rsidRPr="00153024">
        <w:rPr>
          <w:b/>
          <w:bCs/>
          <w:color w:val="FF0000"/>
        </w:rPr>
        <w:t xml:space="preserve">ANY </w:t>
      </w:r>
      <w:r w:rsidR="004A7441">
        <w:rPr>
          <w:b/>
          <w:bCs/>
          <w:color w:val="FF0000"/>
        </w:rPr>
        <w:t>SCRUM TEAM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6F569" w14:textId="77777777" w:rsidR="00B51425" w:rsidRDefault="00B51425" w:rsidP="005B7682">
      <w:pPr>
        <w:spacing w:after="0" w:line="240" w:lineRule="auto"/>
      </w:pPr>
      <w:r>
        <w:separator/>
      </w:r>
    </w:p>
  </w:endnote>
  <w:endnote w:type="continuationSeparator" w:id="0">
    <w:p w14:paraId="110D8A6E" w14:textId="77777777" w:rsidR="00B51425" w:rsidRDefault="00B514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0FDAB" w14:textId="77777777" w:rsidR="00B51425" w:rsidRDefault="00B51425" w:rsidP="005B7682">
      <w:pPr>
        <w:spacing w:after="0" w:line="240" w:lineRule="auto"/>
      </w:pPr>
      <w:r>
        <w:separator/>
      </w:r>
    </w:p>
  </w:footnote>
  <w:footnote w:type="continuationSeparator" w:id="0">
    <w:p w14:paraId="5C13EEBF" w14:textId="77777777" w:rsidR="00B51425" w:rsidRDefault="00B514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5C94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47F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CD0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441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0434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291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76F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425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75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2024-05-30T05:49:00Z</dcterms:created>
  <dcterms:modified xsi:type="dcterms:W3CDTF">2024-05-30T05:49:00Z</dcterms:modified>
</cp:coreProperties>
</file>