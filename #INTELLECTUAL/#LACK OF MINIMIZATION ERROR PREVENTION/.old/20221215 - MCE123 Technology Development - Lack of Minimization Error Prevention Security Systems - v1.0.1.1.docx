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6DEF186" w:rsidR="00C70210" w:rsidRDefault="00DF03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LACK OF PROPER MINIMIZATION</w:t>
      </w:r>
      <w:r w:rsidR="0084473C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A4C46C7" w:rsidR="00074C5F" w:rsidRDefault="00DF03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6:38:50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B442A3F" w:rsidR="0062053B" w:rsidRDefault="00DF03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LACK OF PROPER MINIMIZATION</w:t>
      </w:r>
      <w:r w:rsidR="0084473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CAAF3E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0359">
        <w:rPr>
          <w:u w:val="single"/>
        </w:rPr>
        <w:t>LACK OF PROPER MINIMIZATION</w:t>
      </w:r>
      <w:r w:rsidR="0084473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E560DA" w:rsidRPr="00477EDF">
        <w:rPr>
          <w:b/>
          <w:bCs/>
        </w:rPr>
        <w:t>202</w:t>
      </w:r>
      <w:r w:rsidR="00E560DA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0359" w:rsidRPr="0084473C">
        <w:rPr>
          <w:b/>
          <w:bCs/>
          <w:color w:val="0070C0"/>
        </w:rPr>
        <w:t>THAT</w:t>
      </w:r>
      <w:r w:rsidR="00DF035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F0359">
        <w:rPr>
          <w:b/>
          <w:bCs/>
          <w:color w:val="FF0000"/>
        </w:rPr>
        <w:t>LACK OF PROPER MINIMIZATION</w:t>
      </w:r>
      <w:r w:rsidR="0084473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E560DA">
        <w:t xml:space="preserve">, </w:t>
      </w:r>
      <w:r w:rsidR="00DF0359">
        <w:t xml:space="preserve">  </w:t>
      </w:r>
      <w:proofErr w:type="gramEnd"/>
      <w:r w:rsidR="00DF0359">
        <w:t xml:space="preserve">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78C2" w14:textId="77777777" w:rsidR="00BF52B8" w:rsidRDefault="00BF52B8" w:rsidP="005B7682">
      <w:pPr>
        <w:spacing w:after="0" w:line="240" w:lineRule="auto"/>
      </w:pPr>
      <w:r>
        <w:separator/>
      </w:r>
    </w:p>
  </w:endnote>
  <w:endnote w:type="continuationSeparator" w:id="0">
    <w:p w14:paraId="762F87AC" w14:textId="77777777" w:rsidR="00BF52B8" w:rsidRDefault="00BF52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4BDC" w14:textId="77777777" w:rsidR="0084473C" w:rsidRDefault="00844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76F7AA91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84473C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8447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E15" w14:textId="77777777" w:rsidR="0084473C" w:rsidRDefault="0084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10F4" w14:textId="77777777" w:rsidR="00BF52B8" w:rsidRDefault="00BF52B8" w:rsidP="005B7682">
      <w:pPr>
        <w:spacing w:after="0" w:line="240" w:lineRule="auto"/>
      </w:pPr>
      <w:r>
        <w:separator/>
      </w:r>
    </w:p>
  </w:footnote>
  <w:footnote w:type="continuationSeparator" w:id="0">
    <w:p w14:paraId="6416907D" w14:textId="77777777" w:rsidR="00BF52B8" w:rsidRDefault="00BF52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F1AB" w14:textId="77777777" w:rsidR="0084473C" w:rsidRDefault="00844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2E2818E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342DA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4473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2E2818E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342DA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4473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2916BB1" w:rsidR="0078387A" w:rsidRPr="005B7682" w:rsidRDefault="0078387A" w:rsidP="0084473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7D07F" w:rsidR="0078387A" w:rsidRPr="00756B5A" w:rsidRDefault="0078387A" w:rsidP="0084473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4473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4473C" w:rsidRPr="00756B5A">
      <w:rPr>
        <w:i/>
        <w:color w:val="000000" w:themeColor="text1"/>
        <w:sz w:val="18"/>
      </w:rPr>
      <w:t>of</w:t>
    </w:r>
    <w:r w:rsidR="0084473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 xml:space="preserve">  </w:t>
    </w:r>
    <w:proofErr w:type="gramEnd"/>
    <w:r w:rsidR="0084473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501" w14:textId="77777777" w:rsidR="0084473C" w:rsidRDefault="0084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D2E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3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C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52B8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359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0DA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45AE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2022-11-10T04:20:00Z</cp:lastPrinted>
  <dcterms:created xsi:type="dcterms:W3CDTF">2023-12-15T11:36:00Z</dcterms:created>
  <dcterms:modified xsi:type="dcterms:W3CDTF">2023-12-15T11:39:00Z</dcterms:modified>
</cp:coreProperties>
</file>