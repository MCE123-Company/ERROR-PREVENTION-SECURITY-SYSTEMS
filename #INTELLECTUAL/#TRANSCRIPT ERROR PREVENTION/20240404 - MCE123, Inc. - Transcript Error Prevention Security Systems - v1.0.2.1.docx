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816E57E" w:rsidR="003D59FC" w:rsidRDefault="008C0D1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TRANSCRIPT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99CD907" w:rsidR="003D59FC" w:rsidRDefault="008C0D1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6:44:56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13EB624" w:rsidR="0062053B" w:rsidRDefault="008C0D15" w:rsidP="000839BB">
      <w:pPr>
        <w:rPr>
          <w:u w:val="single"/>
        </w:rPr>
      </w:pPr>
      <w:r>
        <w:rPr>
          <w:b/>
          <w:sz w:val="24"/>
        </w:rPr>
        <w:lastRenderedPageBreak/>
        <w:t>TRANSCRIPT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97351D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0D15">
        <w:rPr>
          <w:u w:val="single"/>
        </w:rPr>
        <w:t>TRANSCRIPT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8C0D15">
        <w:rPr>
          <w:b/>
          <w:bCs/>
          <w:color w:val="FF0000"/>
        </w:rPr>
        <w:t>TRANSCRIPT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>,</w:t>
      </w:r>
      <w:r w:rsidR="008C0D1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734389A" w14:textId="2DF93955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CONCURRENT </w:t>
      </w:r>
      <w:r>
        <w:rPr>
          <w:u w:val="single"/>
        </w:rPr>
        <w:t>TRANSCRIPT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CONCURRENT </w:t>
      </w:r>
      <w:r>
        <w:rPr>
          <w:b/>
          <w:bCs/>
          <w:color w:val="FF0000"/>
        </w:rPr>
        <w:t>TRANSCRIPT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E6B9A5E" w14:textId="5AF84F79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OVERWRITE</w:t>
      </w:r>
      <w:r>
        <w:rPr>
          <w:u w:val="single"/>
        </w:rPr>
        <w:t xml:space="preserve"> TRANSCRIPT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</w:t>
      </w:r>
      <w:r>
        <w:rPr>
          <w:b/>
          <w:bCs/>
          <w:color w:val="FF0000"/>
        </w:rPr>
        <w:t xml:space="preserve"> TRANSCRIPT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>,</w:t>
      </w:r>
      <w:r>
        <w:t xml:space="preserve">  </w:t>
      </w:r>
      <w:r>
        <w:t xml:space="preserve"> </w:t>
      </w:r>
      <w:proofErr w:type="gramEnd"/>
      <w:r>
        <w:t xml:space="preserve">                  </w:t>
      </w:r>
      <w:r>
        <w:t xml:space="preserve">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7298F7D" w14:textId="3DDA930F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SPLIT </w:t>
      </w:r>
      <w:r>
        <w:rPr>
          <w:u w:val="single"/>
        </w:rPr>
        <w:t>TRANSCRIPT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>
        <w:rPr>
          <w:b/>
          <w:bCs/>
          <w:color w:val="FF0000"/>
        </w:rPr>
        <w:t>TRANSCRIPT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E268" w14:textId="77777777" w:rsidR="005C6D67" w:rsidRDefault="005C6D67" w:rsidP="005B7682">
      <w:pPr>
        <w:spacing w:after="0" w:line="240" w:lineRule="auto"/>
      </w:pPr>
      <w:r>
        <w:separator/>
      </w:r>
    </w:p>
  </w:endnote>
  <w:endnote w:type="continuationSeparator" w:id="0">
    <w:p w14:paraId="7C6402DB" w14:textId="77777777" w:rsidR="005C6D67" w:rsidRDefault="005C6D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B1E15" w14:textId="77777777" w:rsidR="005C6D67" w:rsidRDefault="005C6D67" w:rsidP="005B7682">
      <w:pPr>
        <w:spacing w:after="0" w:line="240" w:lineRule="auto"/>
      </w:pPr>
      <w:r>
        <w:separator/>
      </w:r>
    </w:p>
  </w:footnote>
  <w:footnote w:type="continuationSeparator" w:id="0">
    <w:p w14:paraId="33798B33" w14:textId="77777777" w:rsidR="005C6D67" w:rsidRDefault="005C6D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2024-02-03T09:30:00Z</dcterms:created>
  <dcterms:modified xsi:type="dcterms:W3CDTF">2024-04-04T22:45:00Z</dcterms:modified>
</cp:coreProperties>
</file>