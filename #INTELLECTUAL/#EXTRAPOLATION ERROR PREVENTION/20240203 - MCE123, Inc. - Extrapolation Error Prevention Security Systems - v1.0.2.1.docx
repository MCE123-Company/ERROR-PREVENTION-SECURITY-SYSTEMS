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300F7C6F" w:rsidR="003D59FC" w:rsidRDefault="00E07D5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EXTRAPOLATION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9741C1A" w:rsidR="003D59FC" w:rsidRDefault="00E07D5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4:22:08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C665E6F" w:rsidR="0062053B" w:rsidRDefault="00E07D5B" w:rsidP="000839BB">
      <w:pPr>
        <w:rPr>
          <w:u w:val="single"/>
        </w:rPr>
      </w:pPr>
      <w:r>
        <w:rPr>
          <w:b/>
          <w:sz w:val="24"/>
        </w:rPr>
        <w:lastRenderedPageBreak/>
        <w:t>EXTRAPOLATION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A7CF85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07D5B">
        <w:rPr>
          <w:u w:val="single"/>
        </w:rPr>
        <w:t>EXTRAPOLATION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07D5B">
        <w:rPr>
          <w:b/>
          <w:bCs/>
          <w:color w:val="FF0000"/>
        </w:rPr>
        <w:t>EXTRAPOLATION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B60E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A110" w14:textId="77777777" w:rsidR="00AB60E5" w:rsidRDefault="00AB60E5" w:rsidP="005B7682">
      <w:pPr>
        <w:spacing w:after="0" w:line="240" w:lineRule="auto"/>
      </w:pPr>
      <w:r>
        <w:separator/>
      </w:r>
    </w:p>
  </w:endnote>
  <w:endnote w:type="continuationSeparator" w:id="0">
    <w:p w14:paraId="4E6FB99B" w14:textId="77777777" w:rsidR="00AB60E5" w:rsidRDefault="00AB60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236EA" w14:textId="77777777" w:rsidR="00AB60E5" w:rsidRDefault="00AB60E5" w:rsidP="005B7682">
      <w:pPr>
        <w:spacing w:after="0" w:line="240" w:lineRule="auto"/>
      </w:pPr>
      <w:r>
        <w:separator/>
      </w:r>
    </w:p>
  </w:footnote>
  <w:footnote w:type="continuationSeparator" w:id="0">
    <w:p w14:paraId="2807D73A" w14:textId="77777777" w:rsidR="00AB60E5" w:rsidRDefault="00AB60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2024-02-03T09:22:00Z</dcterms:created>
  <dcterms:modified xsi:type="dcterms:W3CDTF">2024-02-03T09:22:00Z</dcterms:modified>
</cp:coreProperties>
</file>