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21A1A54" w:rsidR="003D59FC" w:rsidRDefault="003F649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INVALID ANSWER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086BC83" w:rsidR="003D59FC" w:rsidRDefault="003F649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4:27:53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E6774D4" w:rsidR="0062053B" w:rsidRDefault="003F649F" w:rsidP="000839BB">
      <w:pPr>
        <w:rPr>
          <w:u w:val="single"/>
        </w:rPr>
      </w:pPr>
      <w:r>
        <w:rPr>
          <w:b/>
          <w:sz w:val="24"/>
        </w:rPr>
        <w:lastRenderedPageBreak/>
        <w:t>INVALID ANSWER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15890E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F649F">
        <w:rPr>
          <w:u w:val="single"/>
        </w:rPr>
        <w:t>INVALID ANSWER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3F649F">
        <w:rPr>
          <w:b/>
          <w:bCs/>
          <w:color w:val="FF0000"/>
        </w:rPr>
        <w:t>INVALID ANSWER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A511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005B" w14:textId="77777777" w:rsidR="005A5118" w:rsidRDefault="005A5118" w:rsidP="005B7682">
      <w:pPr>
        <w:spacing w:after="0" w:line="240" w:lineRule="auto"/>
      </w:pPr>
      <w:r>
        <w:separator/>
      </w:r>
    </w:p>
  </w:endnote>
  <w:endnote w:type="continuationSeparator" w:id="0">
    <w:p w14:paraId="7449830C" w14:textId="77777777" w:rsidR="005A5118" w:rsidRDefault="005A51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FAD9" w14:textId="77777777" w:rsidR="005A5118" w:rsidRDefault="005A5118" w:rsidP="005B7682">
      <w:pPr>
        <w:spacing w:after="0" w:line="240" w:lineRule="auto"/>
      </w:pPr>
      <w:r>
        <w:separator/>
      </w:r>
    </w:p>
  </w:footnote>
  <w:footnote w:type="continuationSeparator" w:id="0">
    <w:p w14:paraId="66D61177" w14:textId="77777777" w:rsidR="005A5118" w:rsidRDefault="005A51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5118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2024-02-03T09:28:00Z</dcterms:created>
  <dcterms:modified xsi:type="dcterms:W3CDTF">2024-02-03T09:28:00Z</dcterms:modified>
</cp:coreProperties>
</file>