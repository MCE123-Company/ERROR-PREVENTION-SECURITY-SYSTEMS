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D389971" w:rsidR="003D59FC" w:rsidRDefault="003D61D9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EXCESSIVE DATA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FE63C8C" w:rsidR="003D59FC" w:rsidRDefault="003D61D9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4:21:07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40E1D1A" w:rsidR="0062053B" w:rsidRDefault="003D61D9" w:rsidP="000839BB">
      <w:pPr>
        <w:rPr>
          <w:u w:val="single"/>
        </w:rPr>
      </w:pPr>
      <w:r>
        <w:rPr>
          <w:b/>
          <w:sz w:val="24"/>
        </w:rPr>
        <w:lastRenderedPageBreak/>
        <w:t>EXCESSIVE DATA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737D49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D61D9">
        <w:rPr>
          <w:u w:val="single"/>
        </w:rPr>
        <w:t>EXCESSIVE DATA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3D61D9">
        <w:rPr>
          <w:b/>
          <w:bCs/>
          <w:color w:val="FF0000"/>
        </w:rPr>
        <w:t>EXCESSIVE DATA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3D61D9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8E74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091A0" w14:textId="77777777" w:rsidR="008E7424" w:rsidRDefault="008E7424" w:rsidP="005B7682">
      <w:pPr>
        <w:spacing w:after="0" w:line="240" w:lineRule="auto"/>
      </w:pPr>
      <w:r>
        <w:separator/>
      </w:r>
    </w:p>
  </w:endnote>
  <w:endnote w:type="continuationSeparator" w:id="0">
    <w:p w14:paraId="6312015F" w14:textId="77777777" w:rsidR="008E7424" w:rsidRDefault="008E74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E4B48" w14:textId="77777777" w:rsidR="008E7424" w:rsidRDefault="008E7424" w:rsidP="005B7682">
      <w:pPr>
        <w:spacing w:after="0" w:line="240" w:lineRule="auto"/>
      </w:pPr>
      <w:r>
        <w:separator/>
      </w:r>
    </w:p>
  </w:footnote>
  <w:footnote w:type="continuationSeparator" w:id="0">
    <w:p w14:paraId="043E044F" w14:textId="77777777" w:rsidR="008E7424" w:rsidRDefault="008E74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2024-02-03T09:21:00Z</dcterms:created>
  <dcterms:modified xsi:type="dcterms:W3CDTF">2024-02-03T09:21:00Z</dcterms:modified>
</cp:coreProperties>
</file>