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7AE3FDE" w:rsidR="00C70210" w:rsidRDefault="00E560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EXCESSIVE DATA</w:t>
      </w:r>
      <w:r w:rsidR="0084473C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C1D4481" w:rsidR="00074C5F" w:rsidRDefault="00E560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6:37:15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F71A719" w:rsidR="0062053B" w:rsidRDefault="00E560D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EXCESSIVE DATA</w:t>
      </w:r>
      <w:r w:rsidR="0084473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B72EF0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560DA">
        <w:rPr>
          <w:u w:val="single"/>
        </w:rPr>
        <w:t>EXCESSIVE DATA</w:t>
      </w:r>
      <w:r w:rsidR="0084473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E560DA" w:rsidRPr="00477EDF">
        <w:rPr>
          <w:b/>
          <w:bCs/>
        </w:rPr>
        <w:t>202</w:t>
      </w:r>
      <w:r w:rsidR="00E560DA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84473C" w:rsidRPr="0084473C">
        <w:rPr>
          <w:b/>
          <w:bCs/>
          <w:color w:val="0070C0"/>
        </w:rPr>
        <w:t>THAT</w:t>
      </w:r>
      <w:r w:rsidR="0084473C">
        <w:t xml:space="preserve"> </w:t>
      </w:r>
      <w:r w:rsidR="00E560DA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E560DA">
        <w:rPr>
          <w:b/>
          <w:bCs/>
          <w:color w:val="FF0000"/>
        </w:rPr>
        <w:t>EXCESSIVE DATA</w:t>
      </w:r>
      <w:r w:rsidR="0084473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560DA">
        <w:t>,</w:t>
      </w:r>
      <w:r w:rsidR="00E560DA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4462" w14:textId="77777777" w:rsidR="00863AC7" w:rsidRDefault="00863AC7" w:rsidP="005B7682">
      <w:pPr>
        <w:spacing w:after="0" w:line="240" w:lineRule="auto"/>
      </w:pPr>
      <w:r>
        <w:separator/>
      </w:r>
    </w:p>
  </w:endnote>
  <w:endnote w:type="continuationSeparator" w:id="0">
    <w:p w14:paraId="0165F52A" w14:textId="77777777" w:rsidR="00863AC7" w:rsidRDefault="00863A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4BDC" w14:textId="77777777" w:rsidR="0084473C" w:rsidRDefault="00844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76F7AA91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84473C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8447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7E15" w14:textId="77777777" w:rsidR="0084473C" w:rsidRDefault="00844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A00C" w14:textId="77777777" w:rsidR="00863AC7" w:rsidRDefault="00863AC7" w:rsidP="005B7682">
      <w:pPr>
        <w:spacing w:after="0" w:line="240" w:lineRule="auto"/>
      </w:pPr>
      <w:r>
        <w:separator/>
      </w:r>
    </w:p>
  </w:footnote>
  <w:footnote w:type="continuationSeparator" w:id="0">
    <w:p w14:paraId="10B41779" w14:textId="77777777" w:rsidR="00863AC7" w:rsidRDefault="00863A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F1AB" w14:textId="77777777" w:rsidR="0084473C" w:rsidRDefault="00844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2E2818E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342DA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4473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2E2818E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342DA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4473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2916BB1" w:rsidR="0078387A" w:rsidRPr="005B7682" w:rsidRDefault="0078387A" w:rsidP="0084473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9A7D07F" w:rsidR="0078387A" w:rsidRPr="00756B5A" w:rsidRDefault="0078387A" w:rsidP="0084473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4473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4473C" w:rsidRPr="00756B5A">
      <w:rPr>
        <w:i/>
        <w:color w:val="000000" w:themeColor="text1"/>
        <w:sz w:val="18"/>
      </w:rPr>
      <w:t>of</w:t>
    </w:r>
    <w:r w:rsidR="0084473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 xml:space="preserve">  </w:t>
    </w:r>
    <w:proofErr w:type="gramEnd"/>
    <w:r w:rsidR="0084473C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2501" w14:textId="77777777" w:rsidR="0084473C" w:rsidRDefault="00844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D2E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3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AC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E5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0DA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45AE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2022-11-10T04:20:00Z</cp:lastPrinted>
  <dcterms:created xsi:type="dcterms:W3CDTF">2023-12-15T11:36:00Z</dcterms:created>
  <dcterms:modified xsi:type="dcterms:W3CDTF">2023-12-15T11:37:00Z</dcterms:modified>
</cp:coreProperties>
</file>