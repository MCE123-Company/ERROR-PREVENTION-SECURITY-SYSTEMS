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6D2EE37A" w:rsidR="003D59FC" w:rsidRDefault="00AE1388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INTELLECTUAL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0EBC1887" w:rsidR="003D59FC" w:rsidRDefault="00AE1388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ACTIONABLE INTELLIGENCE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07E39BD5" w:rsidR="003D59FC" w:rsidRDefault="00AE1388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2/3/2024 4:17:42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2D810DA6" w:rsidR="0062053B" w:rsidRDefault="00AE1388" w:rsidP="000839BB">
      <w:pPr>
        <w:rPr>
          <w:u w:val="single"/>
        </w:rPr>
      </w:pPr>
      <w:r>
        <w:rPr>
          <w:b/>
          <w:sz w:val="24"/>
        </w:rPr>
        <w:lastRenderedPageBreak/>
        <w:t>ACTIONABLE INTELLIGENCE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33A8324C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AE1388">
        <w:rPr>
          <w:u w:val="single"/>
        </w:rPr>
        <w:t>ACTIONABLE INTELLIGENCE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E5CF8" w:rsidRPr="000839BB">
        <w:rPr>
          <w:b/>
          <w:bCs/>
          <w:color w:val="0070C0"/>
        </w:rPr>
        <w:t>THAT</w:t>
      </w:r>
      <w:r w:rsidR="00DE5CF8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AE1388">
        <w:rPr>
          <w:b/>
          <w:bCs/>
          <w:color w:val="FF0000"/>
        </w:rPr>
        <w:t>ACTIONABLE INTELLIGENCE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630DE2">
        <w:t xml:space="preserve">, </w:t>
      </w:r>
      <w:r w:rsidR="00AE1388">
        <w:t xml:space="preserve">  </w:t>
      </w:r>
      <w:proofErr w:type="gramEnd"/>
      <w:r w:rsidR="00AE1388">
        <w:t xml:space="preserve">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D737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9BBFC" w14:textId="77777777" w:rsidR="000D7371" w:rsidRDefault="000D7371" w:rsidP="005B7682">
      <w:pPr>
        <w:spacing w:after="0" w:line="240" w:lineRule="auto"/>
      </w:pPr>
      <w:r>
        <w:separator/>
      </w:r>
    </w:p>
  </w:endnote>
  <w:endnote w:type="continuationSeparator" w:id="0">
    <w:p w14:paraId="3C358E19" w14:textId="77777777" w:rsidR="000D7371" w:rsidRDefault="000D737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14A8A" w14:textId="77777777" w:rsidR="000D7371" w:rsidRDefault="000D7371" w:rsidP="005B7682">
      <w:pPr>
        <w:spacing w:after="0" w:line="240" w:lineRule="auto"/>
      </w:pPr>
      <w:r>
        <w:separator/>
      </w:r>
    </w:p>
  </w:footnote>
  <w:footnote w:type="continuationSeparator" w:id="0">
    <w:p w14:paraId="0BBE8009" w14:textId="77777777" w:rsidR="000D7371" w:rsidRDefault="000D737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2024-02-03T09:18:00Z</dcterms:created>
  <dcterms:modified xsi:type="dcterms:W3CDTF">2024-02-03T09:18:00Z</dcterms:modified>
</cp:coreProperties>
</file>