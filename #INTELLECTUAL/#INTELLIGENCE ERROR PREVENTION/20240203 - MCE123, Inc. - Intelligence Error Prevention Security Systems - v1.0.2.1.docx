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AC3022E" w:rsidR="003D59FC" w:rsidRDefault="0080539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INTELLIGENCE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78219DE" w:rsidR="003D59FC" w:rsidRDefault="0080539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4:24:33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A1A2A44" w:rsidR="0062053B" w:rsidRDefault="0080539F" w:rsidP="000839BB">
      <w:pPr>
        <w:rPr>
          <w:u w:val="single"/>
        </w:rPr>
      </w:pPr>
      <w:r>
        <w:rPr>
          <w:b/>
          <w:sz w:val="24"/>
        </w:rPr>
        <w:lastRenderedPageBreak/>
        <w:t>INTELLIGENCE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0725E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539F">
        <w:rPr>
          <w:u w:val="single"/>
        </w:rPr>
        <w:t>INTELLIGENCE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0539F">
        <w:rPr>
          <w:b/>
          <w:bCs/>
          <w:color w:val="FF0000"/>
        </w:rPr>
        <w:t>INTELLIGENCE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F969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98AC" w14:textId="77777777" w:rsidR="00F969EF" w:rsidRDefault="00F969EF" w:rsidP="005B7682">
      <w:pPr>
        <w:spacing w:after="0" w:line="240" w:lineRule="auto"/>
      </w:pPr>
      <w:r>
        <w:separator/>
      </w:r>
    </w:p>
  </w:endnote>
  <w:endnote w:type="continuationSeparator" w:id="0">
    <w:p w14:paraId="261CE565" w14:textId="77777777" w:rsidR="00F969EF" w:rsidRDefault="00F969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28E5" w14:textId="77777777" w:rsidR="00F969EF" w:rsidRDefault="00F969EF" w:rsidP="005B7682">
      <w:pPr>
        <w:spacing w:after="0" w:line="240" w:lineRule="auto"/>
      </w:pPr>
      <w:r>
        <w:separator/>
      </w:r>
    </w:p>
  </w:footnote>
  <w:footnote w:type="continuationSeparator" w:id="0">
    <w:p w14:paraId="3CA40B86" w14:textId="77777777" w:rsidR="00F969EF" w:rsidRDefault="00F969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2024-02-03T09:24:00Z</dcterms:created>
  <dcterms:modified xsi:type="dcterms:W3CDTF">2024-02-03T09:24:00Z</dcterms:modified>
</cp:coreProperties>
</file>