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D8D5B5F" w:rsidR="003D59FC" w:rsidRDefault="00B017F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CORRELATION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36A84D4" w:rsidR="003D59FC" w:rsidRDefault="00B017F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4:19:02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9E5F78C" w:rsidR="0062053B" w:rsidRDefault="00B017F0" w:rsidP="000839BB">
      <w:pPr>
        <w:rPr>
          <w:u w:val="single"/>
        </w:rPr>
      </w:pPr>
      <w:r>
        <w:rPr>
          <w:b/>
          <w:sz w:val="24"/>
        </w:rPr>
        <w:lastRenderedPageBreak/>
        <w:t>CORRELATION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9208FA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017F0">
        <w:rPr>
          <w:u w:val="single"/>
        </w:rPr>
        <w:t>CORRELATION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B017F0">
        <w:rPr>
          <w:b/>
          <w:bCs/>
          <w:color w:val="FF0000"/>
        </w:rPr>
        <w:t>CORRELATION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017F0">
        <w:t>,</w:t>
      </w:r>
      <w:r w:rsidR="00B017F0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51D4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693E8" w14:textId="77777777" w:rsidR="00051D46" w:rsidRDefault="00051D46" w:rsidP="005B7682">
      <w:pPr>
        <w:spacing w:after="0" w:line="240" w:lineRule="auto"/>
      </w:pPr>
      <w:r>
        <w:separator/>
      </w:r>
    </w:p>
  </w:endnote>
  <w:endnote w:type="continuationSeparator" w:id="0">
    <w:p w14:paraId="5CFBAA64" w14:textId="77777777" w:rsidR="00051D46" w:rsidRDefault="00051D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1778" w14:textId="77777777" w:rsidR="00051D46" w:rsidRDefault="00051D46" w:rsidP="005B7682">
      <w:pPr>
        <w:spacing w:after="0" w:line="240" w:lineRule="auto"/>
      </w:pPr>
      <w:r>
        <w:separator/>
      </w:r>
    </w:p>
  </w:footnote>
  <w:footnote w:type="continuationSeparator" w:id="0">
    <w:p w14:paraId="1883D999" w14:textId="77777777" w:rsidR="00051D46" w:rsidRDefault="00051D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2024-02-03T09:19:00Z</dcterms:created>
  <dcterms:modified xsi:type="dcterms:W3CDTF">2024-02-03T09:19:00Z</dcterms:modified>
</cp:coreProperties>
</file>