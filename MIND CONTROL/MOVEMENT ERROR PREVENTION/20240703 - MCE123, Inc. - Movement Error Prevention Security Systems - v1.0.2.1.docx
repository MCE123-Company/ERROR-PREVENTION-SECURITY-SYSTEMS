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428A04E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</w:t>
      </w:r>
      <w:r w:rsidR="00821C91">
        <w:rPr>
          <w:rFonts w:asciiTheme="majorBidi" w:hAnsiTheme="majorBidi"/>
          <w:color w:val="7030A0"/>
          <w:sz w:val="36"/>
          <w:szCs w:val="36"/>
        </w:rPr>
        <w:t>ND CONTROL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8D86524" w:rsidR="003D59FC" w:rsidRDefault="00DE051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MOVEMENT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9E21FCA" w:rsidR="003D59FC" w:rsidRDefault="00DE051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4:49:29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5E866A5" w:rsidR="0062053B" w:rsidRDefault="00DE0510" w:rsidP="000839BB">
      <w:pPr>
        <w:rPr>
          <w:u w:val="single"/>
        </w:rPr>
      </w:pPr>
      <w:r>
        <w:rPr>
          <w:b/>
          <w:sz w:val="24"/>
        </w:rPr>
        <w:lastRenderedPageBreak/>
        <w:t>MOVEMENT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1A748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E0510">
        <w:rPr>
          <w:u w:val="single"/>
        </w:rPr>
        <w:t>MOVEMENT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DE0510">
        <w:rPr>
          <w:b/>
          <w:bCs/>
          <w:color w:val="FF0000"/>
        </w:rPr>
        <w:t>MOVEMENT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39352958" w14:textId="4D309475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DE0510">
        <w:rPr>
          <w:u w:val="single"/>
        </w:rPr>
        <w:t>MOVEMENT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DE0510">
        <w:rPr>
          <w:b/>
          <w:bCs/>
          <w:color w:val="FF0000"/>
        </w:rPr>
        <w:t>MOVEMENT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79EDC" w14:textId="77777777" w:rsidR="001C6A3D" w:rsidRDefault="001C6A3D" w:rsidP="005B7682">
      <w:pPr>
        <w:spacing w:after="0" w:line="240" w:lineRule="auto"/>
      </w:pPr>
      <w:r>
        <w:separator/>
      </w:r>
    </w:p>
  </w:endnote>
  <w:endnote w:type="continuationSeparator" w:id="0">
    <w:p w14:paraId="058AD0C0" w14:textId="77777777" w:rsidR="001C6A3D" w:rsidRDefault="001C6A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6A861" w14:textId="77777777" w:rsidR="001C6A3D" w:rsidRDefault="001C6A3D" w:rsidP="005B7682">
      <w:pPr>
        <w:spacing w:after="0" w:line="240" w:lineRule="auto"/>
      </w:pPr>
      <w:r>
        <w:separator/>
      </w:r>
    </w:p>
  </w:footnote>
  <w:footnote w:type="continuationSeparator" w:id="0">
    <w:p w14:paraId="5ABFEB23" w14:textId="77777777" w:rsidR="001C6A3D" w:rsidRDefault="001C6A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B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A3D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C9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7D9"/>
    <w:rsid w:val="009B2A7D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095E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51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4C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2024-04-04T23:01:00Z</dcterms:created>
  <dcterms:modified xsi:type="dcterms:W3CDTF">2024-07-03T08:50:00Z</dcterms:modified>
</cp:coreProperties>
</file>