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428A04E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</w:t>
      </w:r>
      <w:r w:rsidR="00821C91">
        <w:rPr>
          <w:rFonts w:asciiTheme="majorBidi" w:hAnsiTheme="majorBidi"/>
          <w:color w:val="7030A0"/>
          <w:sz w:val="36"/>
          <w:szCs w:val="36"/>
        </w:rPr>
        <w:t>ND CONTROL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BAB6215" w:rsidR="003D59FC" w:rsidRDefault="00D16BF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THOUGHT DISORDER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DE9312B" w:rsidR="003D59FC" w:rsidRDefault="00D16BF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4:52:28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610195C" w:rsidR="0062053B" w:rsidRDefault="00D16BFE" w:rsidP="000839BB">
      <w:pPr>
        <w:rPr>
          <w:u w:val="single"/>
        </w:rPr>
      </w:pPr>
      <w:r>
        <w:rPr>
          <w:b/>
          <w:sz w:val="24"/>
        </w:rPr>
        <w:lastRenderedPageBreak/>
        <w:t>THOUGHT DISORDER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65CA01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6BFE">
        <w:rPr>
          <w:u w:val="single"/>
        </w:rPr>
        <w:t>THOUGHT DISORDER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D16BFE">
        <w:rPr>
          <w:b/>
          <w:bCs/>
          <w:color w:val="FF0000"/>
        </w:rPr>
        <w:t>THOUGHT DISORDER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F80EC" w14:textId="77777777" w:rsidR="00E52A0C" w:rsidRDefault="00E52A0C" w:rsidP="005B7682">
      <w:pPr>
        <w:spacing w:after="0" w:line="240" w:lineRule="auto"/>
      </w:pPr>
      <w:r>
        <w:separator/>
      </w:r>
    </w:p>
  </w:endnote>
  <w:endnote w:type="continuationSeparator" w:id="0">
    <w:p w14:paraId="103C4399" w14:textId="77777777" w:rsidR="00E52A0C" w:rsidRDefault="00E52A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22D0B" w14:textId="77777777" w:rsidR="00E52A0C" w:rsidRDefault="00E52A0C" w:rsidP="005B7682">
      <w:pPr>
        <w:spacing w:after="0" w:line="240" w:lineRule="auto"/>
      </w:pPr>
      <w:r>
        <w:separator/>
      </w:r>
    </w:p>
  </w:footnote>
  <w:footnote w:type="continuationSeparator" w:id="0">
    <w:p w14:paraId="1E6DCB61" w14:textId="77777777" w:rsidR="00E52A0C" w:rsidRDefault="00E52A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B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A3D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C9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7D9"/>
    <w:rsid w:val="009B2A7D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095E"/>
    <w:rsid w:val="00A4279B"/>
    <w:rsid w:val="00A431A3"/>
    <w:rsid w:val="00A43DFE"/>
    <w:rsid w:val="00A44DD8"/>
    <w:rsid w:val="00A454C8"/>
    <w:rsid w:val="00A46A3A"/>
    <w:rsid w:val="00A46B9E"/>
    <w:rsid w:val="00A57ED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6BFE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51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A0C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6902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4C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2022-11-10T04:18:00Z</cp:lastPrinted>
  <dcterms:created xsi:type="dcterms:W3CDTF">2024-04-04T23:01:00Z</dcterms:created>
  <dcterms:modified xsi:type="dcterms:W3CDTF">2024-07-03T08:52:00Z</dcterms:modified>
</cp:coreProperties>
</file>