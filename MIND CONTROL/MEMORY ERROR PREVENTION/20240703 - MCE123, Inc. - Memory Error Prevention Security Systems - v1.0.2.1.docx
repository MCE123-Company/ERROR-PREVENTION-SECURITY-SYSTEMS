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428A04E" w:rsidR="003D59FC" w:rsidRDefault="000C0540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MI</w:t>
      </w:r>
      <w:r w:rsidR="00821C91">
        <w:rPr>
          <w:rFonts w:asciiTheme="majorBidi" w:hAnsiTheme="majorBidi"/>
          <w:color w:val="7030A0"/>
          <w:sz w:val="36"/>
          <w:szCs w:val="36"/>
        </w:rPr>
        <w:t>ND CONTROL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DD03EB3" w:rsidR="003D59FC" w:rsidRDefault="00EF4114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MEMORY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1E243331" w:rsidR="003D59FC" w:rsidRDefault="00EF4114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6:23:40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88F8BBC" w:rsidR="0062053B" w:rsidRDefault="00EF4114" w:rsidP="000839BB">
      <w:pPr>
        <w:rPr>
          <w:u w:val="single"/>
        </w:rPr>
      </w:pPr>
      <w:r>
        <w:rPr>
          <w:b/>
          <w:sz w:val="24"/>
        </w:rPr>
        <w:lastRenderedPageBreak/>
        <w:t>MEMORY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7D4111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4114">
        <w:rPr>
          <w:u w:val="single"/>
        </w:rPr>
        <w:t>MEMORY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</w:t>
      </w:r>
      <w:r w:rsidR="00BF44B7">
        <w:t xml:space="preserve">           </w:t>
      </w:r>
      <w:r w:rsidR="00EF4114">
        <w:t xml:space="preserve">   </w:t>
      </w:r>
      <w:r w:rsidR="00BF44B7">
        <w:t xml:space="preserve">  </w:t>
      </w:r>
      <w:r w:rsidR="00515345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EF4114">
        <w:rPr>
          <w:b/>
          <w:bCs/>
          <w:color w:val="FF0000"/>
        </w:rPr>
        <w:t>MEMORY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2EF9C" w14:textId="77777777" w:rsidR="000C570F" w:rsidRDefault="000C570F" w:rsidP="005B7682">
      <w:pPr>
        <w:spacing w:after="0" w:line="240" w:lineRule="auto"/>
      </w:pPr>
      <w:r>
        <w:separator/>
      </w:r>
    </w:p>
  </w:endnote>
  <w:endnote w:type="continuationSeparator" w:id="0">
    <w:p w14:paraId="3A3440E6" w14:textId="77777777" w:rsidR="000C570F" w:rsidRDefault="000C57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11565" w14:textId="77777777" w:rsidR="000C570F" w:rsidRDefault="000C570F" w:rsidP="005B7682">
      <w:pPr>
        <w:spacing w:after="0" w:line="240" w:lineRule="auto"/>
      </w:pPr>
      <w:r>
        <w:separator/>
      </w:r>
    </w:p>
  </w:footnote>
  <w:footnote w:type="continuationSeparator" w:id="0">
    <w:p w14:paraId="1B2ABA79" w14:textId="77777777" w:rsidR="000C570F" w:rsidRDefault="000C57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B44"/>
    <w:rsid w:val="000A2D6A"/>
    <w:rsid w:val="000A3415"/>
    <w:rsid w:val="000A4023"/>
    <w:rsid w:val="000B42C6"/>
    <w:rsid w:val="000B4F38"/>
    <w:rsid w:val="000B55AE"/>
    <w:rsid w:val="000B5C66"/>
    <w:rsid w:val="000B7FDC"/>
    <w:rsid w:val="000C0540"/>
    <w:rsid w:val="000C0EF8"/>
    <w:rsid w:val="000C3141"/>
    <w:rsid w:val="000C3AE3"/>
    <w:rsid w:val="000C4C56"/>
    <w:rsid w:val="000C5484"/>
    <w:rsid w:val="000C570F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B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A3D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54C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967D8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D4C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5A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35A10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6B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C9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27D9"/>
    <w:rsid w:val="009B2A7D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095E"/>
    <w:rsid w:val="00A4279B"/>
    <w:rsid w:val="00A431A3"/>
    <w:rsid w:val="00A43DFE"/>
    <w:rsid w:val="00A44DD8"/>
    <w:rsid w:val="00A454C8"/>
    <w:rsid w:val="00A46A3A"/>
    <w:rsid w:val="00A46B9E"/>
    <w:rsid w:val="00A57ED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B7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6BFE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510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A0C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1EEA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114"/>
    <w:rsid w:val="00EF46A8"/>
    <w:rsid w:val="00EF7C87"/>
    <w:rsid w:val="00F0335A"/>
    <w:rsid w:val="00F03360"/>
    <w:rsid w:val="00F067DF"/>
    <w:rsid w:val="00F06902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4CF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7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9</cp:revision>
  <cp:lastPrinted>2022-11-10T04:18:00Z</cp:lastPrinted>
  <dcterms:created xsi:type="dcterms:W3CDTF">2024-04-04T23:01:00Z</dcterms:created>
  <dcterms:modified xsi:type="dcterms:W3CDTF">2024-07-03T10:23:00Z</dcterms:modified>
</cp:coreProperties>
</file>