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6E13EAC9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ERROR PREVENTION </w:t>
      </w:r>
      <w:r w:rsidR="00706037">
        <w:rPr>
          <w:rFonts w:ascii="Miriam Fixed" w:hAnsi="Miriam Fixed" w:cs="Miriam Fixed"/>
          <w:b/>
          <w:color w:val="002060"/>
          <w:sz w:val="44"/>
          <w:szCs w:val="36"/>
        </w:rPr>
        <w:t>SECURITY</w:t>
      </w: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 SYSTEMS</w:t>
      </w:r>
    </w:p>
    <w:p w14:paraId="7058B140" w14:textId="4D9B4B8A" w:rsidR="003D59FC" w:rsidRDefault="00B41A0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MIND CONTROL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3F1C4ABE" w14:textId="77777777" w:rsidR="00491F53" w:rsidRDefault="00491F53" w:rsidP="003D59FC">
      <w:pPr>
        <w:jc w:val="center"/>
        <w:rPr>
          <w:bCs/>
          <w:sz w:val="52"/>
          <w:szCs w:val="44"/>
        </w:rPr>
      </w:pPr>
    </w:p>
    <w:p w14:paraId="6A784550" w14:textId="6F8C4538" w:rsidR="009B00FA" w:rsidRDefault="00B41A05" w:rsidP="00491F5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4:51:01 AM</w:t>
      </w:r>
    </w:p>
    <w:p w14:paraId="7F9C90C5" w14:textId="77777777" w:rsidR="00491F53" w:rsidRDefault="00491F53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3AE70BE0" w:rsidR="0062053B" w:rsidRDefault="00B41A05" w:rsidP="000839BB">
      <w:pPr>
        <w:rPr>
          <w:u w:val="single"/>
        </w:rPr>
      </w:pPr>
      <w:r>
        <w:rPr>
          <w:b/>
          <w:sz w:val="24"/>
        </w:rPr>
        <w:lastRenderedPageBreak/>
        <w:t>MIND CONTROL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 xml:space="preserve">PREVENTION </w:t>
      </w:r>
      <w:r w:rsidR="00706037">
        <w:rPr>
          <w:b/>
          <w:sz w:val="24"/>
        </w:rPr>
        <w:t>SECURITY</w:t>
      </w:r>
      <w:r w:rsidR="0062053B">
        <w:rPr>
          <w:b/>
          <w:sz w:val="24"/>
        </w:rPr>
        <w:t xml:space="preserve"> SYSTEMS</w:t>
      </w:r>
      <w:r w:rsidR="0062053B" w:rsidRPr="00477EDF">
        <w:rPr>
          <w:u w:val="single"/>
        </w:rPr>
        <w:t xml:space="preserve"> </w:t>
      </w:r>
    </w:p>
    <w:p w14:paraId="7F72810F" w14:textId="2D163A0E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41A05">
        <w:rPr>
          <w:u w:val="single"/>
        </w:rPr>
        <w:t>MIND CONTROL</w:t>
      </w:r>
      <w:r w:rsidR="00B41A0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 xml:space="preserve">PREVENTION </w:t>
      </w:r>
      <w:r w:rsidR="00E94A08">
        <w:rPr>
          <w:u w:val="single"/>
        </w:rPr>
        <w:t>SECURITY</w:t>
      </w:r>
      <w:r w:rsidRPr="00477EDF">
        <w:rPr>
          <w:u w:val="single"/>
        </w:rPr>
        <w:t xml:space="preserve"> </w:t>
      </w:r>
      <w:r w:rsidR="00E94A08" w:rsidRPr="00477EDF">
        <w:rPr>
          <w:u w:val="single"/>
        </w:rPr>
        <w:t>SYSTEMS</w:t>
      </w:r>
      <w:r w:rsidR="00E94A08" w:rsidRPr="00477EDF">
        <w:t xml:space="preserve"> </w:t>
      </w:r>
      <w:r w:rsidR="00E94A08">
        <w:t>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91F53" w:rsidRPr="000839BB">
        <w:rPr>
          <w:b/>
          <w:bCs/>
          <w:color w:val="0070C0"/>
        </w:rPr>
        <w:t>THAT</w:t>
      </w:r>
      <w:r w:rsidR="00491F53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B41A05">
        <w:rPr>
          <w:b/>
          <w:bCs/>
          <w:color w:val="FF0000"/>
        </w:rPr>
        <w:t>MIND CONTROL</w:t>
      </w:r>
      <w:r w:rsidR="00B41A0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E94A0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1279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3AC78" w14:textId="77777777" w:rsidR="00407275" w:rsidRDefault="00407275" w:rsidP="005B7682">
      <w:pPr>
        <w:spacing w:after="0" w:line="240" w:lineRule="auto"/>
      </w:pPr>
      <w:r>
        <w:separator/>
      </w:r>
    </w:p>
  </w:endnote>
  <w:endnote w:type="continuationSeparator" w:id="0">
    <w:p w14:paraId="1143BEEF" w14:textId="77777777" w:rsidR="00407275" w:rsidRDefault="004072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EB068" w14:textId="77777777" w:rsidR="00407275" w:rsidRDefault="00407275" w:rsidP="005B7682">
      <w:pPr>
        <w:spacing w:after="0" w:line="240" w:lineRule="auto"/>
      </w:pPr>
      <w:r>
        <w:separator/>
      </w:r>
    </w:p>
  </w:footnote>
  <w:footnote w:type="continuationSeparator" w:id="0">
    <w:p w14:paraId="3A46975D" w14:textId="77777777" w:rsidR="00407275" w:rsidRDefault="004072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0E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D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84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2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471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07275"/>
    <w:rsid w:val="00407A3A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F53"/>
    <w:rsid w:val="004921A3"/>
    <w:rsid w:val="00495A10"/>
    <w:rsid w:val="004970B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323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95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111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8E0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4EFF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03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E9F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BDA"/>
    <w:rsid w:val="00914987"/>
    <w:rsid w:val="0092052B"/>
    <w:rsid w:val="00922270"/>
    <w:rsid w:val="0092348B"/>
    <w:rsid w:val="00923685"/>
    <w:rsid w:val="009246DF"/>
    <w:rsid w:val="00924B83"/>
    <w:rsid w:val="00926408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635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C6F91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A05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2DC8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D07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A08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2024-02-03T09:14:00Z</dcterms:created>
  <dcterms:modified xsi:type="dcterms:W3CDTF">2024-07-03T08:51:00Z</dcterms:modified>
</cp:coreProperties>
</file>