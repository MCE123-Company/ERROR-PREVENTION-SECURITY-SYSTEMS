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428A04E" w:rsidR="003D59FC" w:rsidRDefault="000C054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</w:t>
      </w:r>
      <w:r w:rsidR="00821C91">
        <w:rPr>
          <w:rFonts w:asciiTheme="majorBidi" w:hAnsiTheme="majorBidi"/>
          <w:color w:val="7030A0"/>
          <w:sz w:val="36"/>
          <w:szCs w:val="36"/>
        </w:rPr>
        <w:t>ND CONTROL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D52346B" w:rsidR="003D59FC" w:rsidRDefault="004A125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ACTION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F286E29" w:rsidR="003D59FC" w:rsidRDefault="004A125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4:54:12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6AC4A7C" w:rsidR="0062053B" w:rsidRDefault="004A1255" w:rsidP="000839BB">
      <w:pPr>
        <w:rPr>
          <w:u w:val="single"/>
        </w:rPr>
      </w:pPr>
      <w:r>
        <w:rPr>
          <w:b/>
          <w:sz w:val="24"/>
        </w:rPr>
        <w:lastRenderedPageBreak/>
        <w:t>ACTION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E8A0E4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A1255">
        <w:rPr>
          <w:u w:val="single"/>
        </w:rPr>
        <w:t>ACTION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</w:t>
      </w:r>
      <w:r w:rsidR="004A1255">
        <w:t xml:space="preserve">        </w:t>
      </w:r>
      <w:r w:rsidR="00BF44B7">
        <w:t xml:space="preserve">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4A1255">
        <w:rPr>
          <w:b/>
          <w:bCs/>
          <w:color w:val="FF0000"/>
        </w:rPr>
        <w:t>ACTION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2BD1B5D" w14:textId="599C538A" w:rsidR="00C350BB" w:rsidRPr="00477EDF" w:rsidRDefault="00C350BB" w:rsidP="00C350BB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INVOLUNTARY </w:t>
      </w:r>
      <w:r w:rsidR="004A1255">
        <w:rPr>
          <w:u w:val="single"/>
        </w:rPr>
        <w:t>ACTION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r w:rsidR="004A1255">
        <w:rPr>
          <w:b/>
          <w:bCs/>
          <w:color w:val="FF0000"/>
        </w:rPr>
        <w:t>ACTION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553E8F1D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4A1255">
        <w:rPr>
          <w:u w:val="single"/>
        </w:rPr>
        <w:t>ACTION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BF44B7">
        <w:rPr>
          <w:b/>
          <w:bCs/>
          <w:color w:val="FF0000"/>
        </w:rPr>
        <w:t>MISSING</w:t>
      </w:r>
      <w:r>
        <w:rPr>
          <w:b/>
          <w:bCs/>
          <w:color w:val="FF0000"/>
        </w:rPr>
        <w:t xml:space="preserve"> </w:t>
      </w:r>
      <w:r w:rsidR="004A1255">
        <w:rPr>
          <w:b/>
          <w:bCs/>
          <w:color w:val="FF0000"/>
        </w:rPr>
        <w:t>ACTION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 w:rsidR="004A1255">
        <w:t>,</w:t>
      </w:r>
      <w:r w:rsidR="004A1255">
        <w:t xml:space="preserve">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3513C" w14:textId="77777777" w:rsidR="0055493D" w:rsidRDefault="0055493D" w:rsidP="005B7682">
      <w:pPr>
        <w:spacing w:after="0" w:line="240" w:lineRule="auto"/>
      </w:pPr>
      <w:r>
        <w:separator/>
      </w:r>
    </w:p>
  </w:endnote>
  <w:endnote w:type="continuationSeparator" w:id="0">
    <w:p w14:paraId="02A78F49" w14:textId="77777777" w:rsidR="0055493D" w:rsidRDefault="005549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1FA2" w14:textId="77777777" w:rsidR="0055493D" w:rsidRDefault="0055493D" w:rsidP="005B7682">
      <w:pPr>
        <w:spacing w:after="0" w:line="240" w:lineRule="auto"/>
      </w:pPr>
      <w:r>
        <w:separator/>
      </w:r>
    </w:p>
  </w:footnote>
  <w:footnote w:type="continuationSeparator" w:id="0">
    <w:p w14:paraId="64A33762" w14:textId="77777777" w:rsidR="0055493D" w:rsidRDefault="005549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54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B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A3D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255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493D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D4C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7FE7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81F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6B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663D"/>
    <w:rsid w:val="00820FAE"/>
    <w:rsid w:val="00821069"/>
    <w:rsid w:val="00821C9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7D9"/>
    <w:rsid w:val="009B2A7D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095E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26A5"/>
    <w:rsid w:val="00C350BB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568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510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EEA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4C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9</cp:revision>
  <cp:lastPrinted>2022-11-10T04:18:00Z</cp:lastPrinted>
  <dcterms:created xsi:type="dcterms:W3CDTF">2024-04-04T23:01:00Z</dcterms:created>
  <dcterms:modified xsi:type="dcterms:W3CDTF">2024-07-03T08:54:00Z</dcterms:modified>
</cp:coreProperties>
</file>