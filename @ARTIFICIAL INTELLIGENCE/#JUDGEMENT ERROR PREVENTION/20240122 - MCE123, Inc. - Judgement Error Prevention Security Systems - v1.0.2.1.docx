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52F47F07" w:rsidR="003D59FC" w:rsidRDefault="00630DE2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ARTIFICIAL INTELLIGENCE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2C4D8026" w:rsidR="003D59FC" w:rsidRDefault="00ED60D2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JUDGEMENT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4FDAC314" w:rsidR="003D59FC" w:rsidRDefault="00ED60D2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1/22/2024 12:43:34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3192DF6B" w:rsidR="0062053B" w:rsidRDefault="00ED60D2" w:rsidP="000839BB">
      <w:pPr>
        <w:rPr>
          <w:u w:val="single"/>
        </w:rPr>
      </w:pPr>
      <w:r>
        <w:rPr>
          <w:b/>
          <w:sz w:val="24"/>
        </w:rPr>
        <w:lastRenderedPageBreak/>
        <w:t>JUDGEMENT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37193E37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D60D2">
        <w:rPr>
          <w:u w:val="single"/>
        </w:rPr>
        <w:t>JUDGEMENT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565112" w:rsidRPr="000839BB">
        <w:rPr>
          <w:b/>
          <w:bCs/>
          <w:color w:val="0070C0"/>
        </w:rPr>
        <w:t>THAT</w:t>
      </w:r>
      <w:r w:rsidR="00565112">
        <w:t xml:space="preserve"> </w:t>
      </w:r>
      <w:r w:rsidR="006B0E7D">
        <w:t xml:space="preserve">      </w:t>
      </w:r>
      <w:r w:rsidR="00153024" w:rsidRPr="00153024">
        <w:rPr>
          <w:b/>
          <w:bCs/>
          <w:color w:val="FF0000"/>
        </w:rPr>
        <w:t xml:space="preserve">ANY </w:t>
      </w:r>
      <w:r w:rsidR="00ED60D2">
        <w:rPr>
          <w:b/>
          <w:bCs/>
          <w:color w:val="FF0000"/>
        </w:rPr>
        <w:t>JUDGEMENT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6B0E7D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E716E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F7B9E" w14:textId="77777777" w:rsidR="00E716E1" w:rsidRDefault="00E716E1" w:rsidP="005B7682">
      <w:pPr>
        <w:spacing w:after="0" w:line="240" w:lineRule="auto"/>
      </w:pPr>
      <w:r>
        <w:separator/>
      </w:r>
    </w:p>
  </w:endnote>
  <w:endnote w:type="continuationSeparator" w:id="0">
    <w:p w14:paraId="048F76F1" w14:textId="77777777" w:rsidR="00E716E1" w:rsidRDefault="00E716E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1FC18" w14:textId="77777777" w:rsidR="00E716E1" w:rsidRDefault="00E716E1" w:rsidP="005B7682">
      <w:pPr>
        <w:spacing w:after="0" w:line="240" w:lineRule="auto"/>
      </w:pPr>
      <w:r>
        <w:separator/>
      </w:r>
    </w:p>
  </w:footnote>
  <w:footnote w:type="continuationSeparator" w:id="0">
    <w:p w14:paraId="268952ED" w14:textId="77777777" w:rsidR="00E716E1" w:rsidRDefault="00E716E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E41"/>
    <w:rsid w:val="000D37B6"/>
    <w:rsid w:val="000D451A"/>
    <w:rsid w:val="000D62DF"/>
    <w:rsid w:val="000E0E77"/>
    <w:rsid w:val="000E1392"/>
    <w:rsid w:val="000E13E9"/>
    <w:rsid w:val="000E1FBD"/>
    <w:rsid w:val="000E2570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77D01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12"/>
    <w:rsid w:val="002A7D89"/>
    <w:rsid w:val="002B1069"/>
    <w:rsid w:val="002B1B6B"/>
    <w:rsid w:val="002B1DC5"/>
    <w:rsid w:val="002B6354"/>
    <w:rsid w:val="002B6A45"/>
    <w:rsid w:val="002B771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438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5C96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2DE4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112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3BB5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E7D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3F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1355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39F8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7CE8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C6C75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0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426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6E1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0D2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5DB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2024-01-22T17:44:00Z</dcterms:created>
  <dcterms:modified xsi:type="dcterms:W3CDTF">2024-01-22T17:44:00Z</dcterms:modified>
</cp:coreProperties>
</file>