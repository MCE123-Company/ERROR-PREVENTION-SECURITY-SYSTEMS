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5BA2641" w:rsidR="003D59FC" w:rsidRDefault="008A2C2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COMPLEX PROCESSING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58D6C96" w:rsidR="003D59FC" w:rsidRDefault="008A2C2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8:32:38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5BA8285" w:rsidR="0062053B" w:rsidRDefault="008A2C27" w:rsidP="000839BB">
      <w:pPr>
        <w:rPr>
          <w:u w:val="single"/>
        </w:rPr>
      </w:pPr>
      <w:r>
        <w:rPr>
          <w:b/>
          <w:sz w:val="24"/>
        </w:rPr>
        <w:lastRenderedPageBreak/>
        <w:t>COMPLEX PROCESSING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D9FD70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A2C27">
        <w:rPr>
          <w:u w:val="single"/>
        </w:rPr>
        <w:t>COMPLEX PROCESSING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8A2C27" w:rsidRPr="000839BB">
        <w:rPr>
          <w:b/>
          <w:bCs/>
          <w:color w:val="0070C0"/>
        </w:rPr>
        <w:t>THAT</w:t>
      </w:r>
      <w:r w:rsidR="008A2C27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8A2C27">
        <w:rPr>
          <w:b/>
          <w:bCs/>
          <w:color w:val="FF0000"/>
        </w:rPr>
        <w:t>COMPLEX PROCESSING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8A2C27">
        <w:t xml:space="preserve">  </w:t>
      </w:r>
      <w:proofErr w:type="gramEnd"/>
      <w:r w:rsidR="008A2C27">
        <w:t xml:space="preserve">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BB2B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6C1AA" w14:textId="77777777" w:rsidR="00BB2B6F" w:rsidRDefault="00BB2B6F" w:rsidP="005B7682">
      <w:pPr>
        <w:spacing w:after="0" w:line="240" w:lineRule="auto"/>
      </w:pPr>
      <w:r>
        <w:separator/>
      </w:r>
    </w:p>
  </w:endnote>
  <w:endnote w:type="continuationSeparator" w:id="0">
    <w:p w14:paraId="4278E158" w14:textId="77777777" w:rsidR="00BB2B6F" w:rsidRDefault="00BB2B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B6F9" w14:textId="77777777" w:rsidR="00BB2B6F" w:rsidRDefault="00BB2B6F" w:rsidP="005B7682">
      <w:pPr>
        <w:spacing w:after="0" w:line="240" w:lineRule="auto"/>
      </w:pPr>
      <w:r>
        <w:separator/>
      </w:r>
    </w:p>
  </w:footnote>
  <w:footnote w:type="continuationSeparator" w:id="0">
    <w:p w14:paraId="178CFD07" w14:textId="77777777" w:rsidR="00BB2B6F" w:rsidRDefault="00BB2B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2024-01-21T13:33:00Z</dcterms:created>
  <dcterms:modified xsi:type="dcterms:W3CDTF">2024-01-21T13:33:00Z</dcterms:modified>
</cp:coreProperties>
</file>