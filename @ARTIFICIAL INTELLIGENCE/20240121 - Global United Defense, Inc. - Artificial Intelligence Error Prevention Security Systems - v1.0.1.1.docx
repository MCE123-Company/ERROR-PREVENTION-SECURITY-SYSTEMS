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878C94" w14:textId="77777777" w:rsidR="007C19C0" w:rsidRDefault="007C19C0" w:rsidP="003D59FC">
      <w:pPr>
        <w:jc w:val="center"/>
        <w:rPr>
          <w:bCs/>
          <w:sz w:val="52"/>
          <w:szCs w:val="44"/>
        </w:rPr>
      </w:pPr>
    </w:p>
    <w:p w14:paraId="618D3679" w14:textId="2649CD9E" w:rsidR="003D59FC" w:rsidRDefault="007C19C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9:01:40 AM</w:t>
      </w:r>
    </w:p>
    <w:p w14:paraId="06971B4B" w14:textId="627448EB" w:rsidR="007C19C0" w:rsidRDefault="007C19C0">
      <w:pPr>
        <w:rPr>
          <w:b/>
          <w:sz w:val="24"/>
        </w:rPr>
      </w:pPr>
    </w:p>
    <w:p w14:paraId="0737B6F5" w14:textId="3CB5CA09" w:rsidR="0062053B" w:rsidRDefault="007C19C0" w:rsidP="000839BB">
      <w:pPr>
        <w:rPr>
          <w:u w:val="single"/>
        </w:rPr>
      </w:pPr>
      <w:r>
        <w:rPr>
          <w:b/>
          <w:sz w:val="24"/>
        </w:rPr>
        <w:lastRenderedPageBreak/>
        <w:t>ARTIFICIAL INTELLIGENCE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5A2C09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C19C0">
        <w:rPr>
          <w:u w:val="single"/>
        </w:rPr>
        <w:t>ARTIFICIAL INTELLIGENCE</w:t>
      </w:r>
      <w:r w:rsidR="007C19C0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7C19C0" w:rsidRPr="000839BB">
        <w:rPr>
          <w:b/>
          <w:bCs/>
          <w:color w:val="0070C0"/>
        </w:rPr>
        <w:t>THAT</w:t>
      </w:r>
      <w:r w:rsidR="007C19C0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7C19C0">
        <w:rPr>
          <w:b/>
          <w:bCs/>
          <w:color w:val="FF0000"/>
        </w:rPr>
        <w:t>ARTIFICIAL INTELLIGENCE</w:t>
      </w:r>
      <w:r w:rsidR="007C19C0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14553">
        <w:t xml:space="preserve">, </w:t>
      </w:r>
      <w:r w:rsidR="007C19C0">
        <w:t xml:space="preserve">  </w:t>
      </w:r>
      <w:proofErr w:type="gramEnd"/>
      <w:r w:rsidR="007C19C0">
        <w:t xml:space="preserve">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C55BB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85DB0" w14:textId="77777777" w:rsidR="00C55BB3" w:rsidRDefault="00C55BB3" w:rsidP="005B7682">
      <w:pPr>
        <w:spacing w:after="0" w:line="240" w:lineRule="auto"/>
      </w:pPr>
      <w:r>
        <w:separator/>
      </w:r>
    </w:p>
  </w:endnote>
  <w:endnote w:type="continuationSeparator" w:id="0">
    <w:p w14:paraId="47FFDB7E" w14:textId="77777777" w:rsidR="00C55BB3" w:rsidRDefault="00C55B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654F" w14:textId="77777777" w:rsidR="00C55BB3" w:rsidRDefault="00C55BB3" w:rsidP="005B7682">
      <w:pPr>
        <w:spacing w:after="0" w:line="240" w:lineRule="auto"/>
      </w:pPr>
      <w:r>
        <w:separator/>
      </w:r>
    </w:p>
  </w:footnote>
  <w:footnote w:type="continuationSeparator" w:id="0">
    <w:p w14:paraId="0F66204D" w14:textId="77777777" w:rsidR="00C55BB3" w:rsidRDefault="00C55B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3C51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CFB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81E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15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455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8574D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3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D84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05F2"/>
    <w:rsid w:val="005B16FC"/>
    <w:rsid w:val="005B3538"/>
    <w:rsid w:val="005B4896"/>
    <w:rsid w:val="005B6CF9"/>
    <w:rsid w:val="005B7682"/>
    <w:rsid w:val="005C1C3F"/>
    <w:rsid w:val="005C2A54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6EA"/>
    <w:rsid w:val="005F6A94"/>
    <w:rsid w:val="005F7470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14A9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57D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58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37733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19C0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2B1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15C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5BB3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538"/>
    <w:rsid w:val="00CA34E4"/>
    <w:rsid w:val="00CA3985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130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3A1E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2179"/>
    <w:rsid w:val="00E03B1D"/>
    <w:rsid w:val="00E04E08"/>
    <w:rsid w:val="00E04FCF"/>
    <w:rsid w:val="00E07826"/>
    <w:rsid w:val="00E105E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61D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1D5F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2024-01-21T14:02:00Z</dcterms:created>
  <dcterms:modified xsi:type="dcterms:W3CDTF">2024-01-21T14:02:00Z</dcterms:modified>
</cp:coreProperties>
</file>