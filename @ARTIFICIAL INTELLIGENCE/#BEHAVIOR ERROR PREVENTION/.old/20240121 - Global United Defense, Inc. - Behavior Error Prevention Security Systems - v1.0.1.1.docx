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73AEDAA" w:rsidR="003D59FC" w:rsidRDefault="009F6A16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BEHAVIOR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4EC8693" w:rsidR="003D59FC" w:rsidRDefault="00FD0D4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8:29:26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36BA5F6" w:rsidR="0062053B" w:rsidRDefault="009F6A16" w:rsidP="000839BB">
      <w:pPr>
        <w:rPr>
          <w:u w:val="single"/>
        </w:rPr>
      </w:pPr>
      <w:r>
        <w:rPr>
          <w:b/>
          <w:sz w:val="24"/>
        </w:rPr>
        <w:lastRenderedPageBreak/>
        <w:t>BEHAVIOR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ACC0F0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F6A16">
        <w:rPr>
          <w:u w:val="single"/>
        </w:rPr>
        <w:t>BEHAVIOR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9F6A16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9F6A16">
        <w:rPr>
          <w:b/>
          <w:bCs/>
          <w:color w:val="FF0000"/>
        </w:rPr>
        <w:t>BEHAVIOR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73422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467A" w14:textId="77777777" w:rsidR="00734229" w:rsidRDefault="00734229" w:rsidP="005B7682">
      <w:pPr>
        <w:spacing w:after="0" w:line="240" w:lineRule="auto"/>
      </w:pPr>
      <w:r>
        <w:separator/>
      </w:r>
    </w:p>
  </w:endnote>
  <w:endnote w:type="continuationSeparator" w:id="0">
    <w:p w14:paraId="563E9F99" w14:textId="77777777" w:rsidR="00734229" w:rsidRDefault="007342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0CA8F" w14:textId="77777777" w:rsidR="00734229" w:rsidRDefault="00734229" w:rsidP="005B7682">
      <w:pPr>
        <w:spacing w:after="0" w:line="240" w:lineRule="auto"/>
      </w:pPr>
      <w:r>
        <w:separator/>
      </w:r>
    </w:p>
  </w:footnote>
  <w:footnote w:type="continuationSeparator" w:id="0">
    <w:p w14:paraId="1FDFA7B3" w14:textId="77777777" w:rsidR="00734229" w:rsidRDefault="007342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2024-01-21T13:31:00Z</dcterms:created>
  <dcterms:modified xsi:type="dcterms:W3CDTF">2024-01-21T13:31:00Z</dcterms:modified>
</cp:coreProperties>
</file>