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2FC1EF4" w:rsidR="003D59FC" w:rsidRDefault="00EF761D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LEARNING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1966C4C" w:rsidR="003D59FC" w:rsidRDefault="00EF761D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8:46:55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6E63417" w:rsidR="0062053B" w:rsidRDefault="00EF761D" w:rsidP="000839BB">
      <w:pPr>
        <w:rPr>
          <w:u w:val="single"/>
        </w:rPr>
      </w:pPr>
      <w:r>
        <w:rPr>
          <w:b/>
          <w:sz w:val="24"/>
        </w:rPr>
        <w:lastRenderedPageBreak/>
        <w:t>LEARNING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440024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761D">
        <w:rPr>
          <w:u w:val="single"/>
        </w:rPr>
        <w:t>LEARNING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7F4716" w:rsidRPr="000839BB">
        <w:rPr>
          <w:b/>
          <w:bCs/>
          <w:color w:val="0070C0"/>
        </w:rPr>
        <w:t>THAT</w:t>
      </w:r>
      <w:r w:rsidR="0024415C">
        <w:t xml:space="preserve"> </w:t>
      </w:r>
      <w:r w:rsidR="00EF761D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EF761D">
        <w:rPr>
          <w:b/>
          <w:bCs/>
          <w:color w:val="FF0000"/>
        </w:rPr>
        <w:t>LEARNING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EF761D">
        <w:t>,</w:t>
      </w:r>
      <w:r w:rsidR="00EF761D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E021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C40B" w14:textId="77777777" w:rsidR="00E02179" w:rsidRDefault="00E02179" w:rsidP="005B7682">
      <w:pPr>
        <w:spacing w:after="0" w:line="240" w:lineRule="auto"/>
      </w:pPr>
      <w:r>
        <w:separator/>
      </w:r>
    </w:p>
  </w:endnote>
  <w:endnote w:type="continuationSeparator" w:id="0">
    <w:p w14:paraId="0A576C2D" w14:textId="77777777" w:rsidR="00E02179" w:rsidRDefault="00E021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5F22" w14:textId="77777777" w:rsidR="00E02179" w:rsidRDefault="00E02179" w:rsidP="005B7682">
      <w:pPr>
        <w:spacing w:after="0" w:line="240" w:lineRule="auto"/>
      </w:pPr>
      <w:r>
        <w:separator/>
      </w:r>
    </w:p>
  </w:footnote>
  <w:footnote w:type="continuationSeparator" w:id="0">
    <w:p w14:paraId="50E33A9F" w14:textId="77777777" w:rsidR="00E02179" w:rsidRDefault="00E021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15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05F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14A9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58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4E1A"/>
    <w:rsid w:val="00735771"/>
    <w:rsid w:val="00737733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1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2DF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67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3A1E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2179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61D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2024-01-21T13:47:00Z</dcterms:created>
  <dcterms:modified xsi:type="dcterms:W3CDTF">2024-01-21T13:47:00Z</dcterms:modified>
</cp:coreProperties>
</file>