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0E5F8A6" w:rsidR="003D59FC" w:rsidRDefault="0082713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CUDA PROCESSING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97D7759" w:rsidR="003D59FC" w:rsidRDefault="0082713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8:35:41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3E7D579" w:rsidR="0062053B" w:rsidRDefault="0082713F" w:rsidP="000839BB">
      <w:pPr>
        <w:rPr>
          <w:u w:val="single"/>
        </w:rPr>
      </w:pPr>
      <w:r>
        <w:rPr>
          <w:b/>
          <w:sz w:val="24"/>
        </w:rPr>
        <w:lastRenderedPageBreak/>
        <w:t>CUDA PROCESSING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1E2824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2713F">
        <w:rPr>
          <w:u w:val="single"/>
        </w:rPr>
        <w:t>CUDA PROCESSING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8A2C27" w:rsidRPr="000839BB">
        <w:rPr>
          <w:b/>
          <w:bCs/>
          <w:color w:val="0070C0"/>
        </w:rPr>
        <w:t>THAT</w:t>
      </w:r>
      <w:r w:rsidR="008A2C27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82713F">
        <w:rPr>
          <w:b/>
          <w:bCs/>
          <w:color w:val="FF0000"/>
        </w:rPr>
        <w:t>CUDA PROCESSING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963E5F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D451B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4DD9" w14:textId="77777777" w:rsidR="00D451BA" w:rsidRDefault="00D451BA" w:rsidP="005B7682">
      <w:pPr>
        <w:spacing w:after="0" w:line="240" w:lineRule="auto"/>
      </w:pPr>
      <w:r>
        <w:separator/>
      </w:r>
    </w:p>
  </w:endnote>
  <w:endnote w:type="continuationSeparator" w:id="0">
    <w:p w14:paraId="6F8E8B82" w14:textId="77777777" w:rsidR="00D451BA" w:rsidRDefault="00D451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89832" w14:textId="77777777" w:rsidR="00D451BA" w:rsidRDefault="00D451BA" w:rsidP="005B7682">
      <w:pPr>
        <w:spacing w:after="0" w:line="240" w:lineRule="auto"/>
      </w:pPr>
      <w:r>
        <w:separator/>
      </w:r>
    </w:p>
  </w:footnote>
  <w:footnote w:type="continuationSeparator" w:id="0">
    <w:p w14:paraId="14685EBE" w14:textId="77777777" w:rsidR="00D451BA" w:rsidRDefault="00D451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2024-01-21T13:36:00Z</dcterms:created>
  <dcterms:modified xsi:type="dcterms:W3CDTF">2024-01-21T13:36:00Z</dcterms:modified>
</cp:coreProperties>
</file>