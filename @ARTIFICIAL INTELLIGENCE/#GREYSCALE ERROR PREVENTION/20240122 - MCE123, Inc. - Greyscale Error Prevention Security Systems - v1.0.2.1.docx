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7362C6E" w:rsidR="003D59FC" w:rsidRDefault="006B0E7D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GREYSCALE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7A597E7" w:rsidR="003D59FC" w:rsidRDefault="006B0E7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12:41:54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712B57C" w:rsidR="0062053B" w:rsidRDefault="006B0E7D" w:rsidP="000839BB">
      <w:pPr>
        <w:rPr>
          <w:u w:val="single"/>
        </w:rPr>
      </w:pPr>
      <w:r>
        <w:rPr>
          <w:b/>
          <w:sz w:val="24"/>
        </w:rPr>
        <w:lastRenderedPageBreak/>
        <w:t>GREYSCALE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2F1875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0E7D">
        <w:rPr>
          <w:u w:val="single"/>
        </w:rPr>
        <w:t>GREYSCALE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565112" w:rsidRPr="000839BB">
        <w:rPr>
          <w:b/>
          <w:bCs/>
          <w:color w:val="0070C0"/>
        </w:rPr>
        <w:t>THAT</w:t>
      </w:r>
      <w:r w:rsidR="00565112">
        <w:t xml:space="preserve"> </w:t>
      </w:r>
      <w:r w:rsidR="006B0E7D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6B0E7D">
        <w:rPr>
          <w:b/>
          <w:bCs/>
          <w:color w:val="FF0000"/>
        </w:rPr>
        <w:t>GREYSCALE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6B0E7D">
        <w:t>,</w:t>
      </w:r>
      <w:r w:rsidR="006B0E7D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A7D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E4D3" w14:textId="77777777" w:rsidR="002A7D12" w:rsidRDefault="002A7D12" w:rsidP="005B7682">
      <w:pPr>
        <w:spacing w:after="0" w:line="240" w:lineRule="auto"/>
      </w:pPr>
      <w:r>
        <w:separator/>
      </w:r>
    </w:p>
  </w:endnote>
  <w:endnote w:type="continuationSeparator" w:id="0">
    <w:p w14:paraId="7B90A167" w14:textId="77777777" w:rsidR="002A7D12" w:rsidRDefault="002A7D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DD6A" w14:textId="77777777" w:rsidR="002A7D12" w:rsidRDefault="002A7D12" w:rsidP="005B7682">
      <w:pPr>
        <w:spacing w:after="0" w:line="240" w:lineRule="auto"/>
      </w:pPr>
      <w:r>
        <w:separator/>
      </w:r>
    </w:p>
  </w:footnote>
  <w:footnote w:type="continuationSeparator" w:id="0">
    <w:p w14:paraId="0971F4DE" w14:textId="77777777" w:rsidR="002A7D12" w:rsidRDefault="002A7D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2024-01-22T17:42:00Z</dcterms:created>
  <dcterms:modified xsi:type="dcterms:W3CDTF">2024-01-22T17:42:00Z</dcterms:modified>
</cp:coreProperties>
</file>