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78EB9D4" w:rsidR="003D59FC" w:rsidRDefault="005F747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SECURITY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666429F" w:rsidR="003D59FC" w:rsidRDefault="005F747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8:56:31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51E228D" w:rsidR="0062053B" w:rsidRDefault="005F7470" w:rsidP="000839BB">
      <w:pPr>
        <w:rPr>
          <w:u w:val="single"/>
        </w:rPr>
      </w:pPr>
      <w:r>
        <w:rPr>
          <w:b/>
          <w:sz w:val="24"/>
        </w:rPr>
        <w:lastRenderedPageBreak/>
        <w:t>SECURITY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CCAA7A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F7470">
        <w:rPr>
          <w:u w:val="single"/>
        </w:rPr>
        <w:t>SECURITY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5F7470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5F7470">
        <w:rPr>
          <w:b/>
          <w:bCs/>
          <w:color w:val="FF0000"/>
        </w:rPr>
        <w:t>SECURITY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14553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A39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8170" w14:textId="77777777" w:rsidR="00CA3985" w:rsidRDefault="00CA3985" w:rsidP="005B7682">
      <w:pPr>
        <w:spacing w:after="0" w:line="240" w:lineRule="auto"/>
      </w:pPr>
      <w:r>
        <w:separator/>
      </w:r>
    </w:p>
  </w:endnote>
  <w:endnote w:type="continuationSeparator" w:id="0">
    <w:p w14:paraId="77ED001F" w14:textId="77777777" w:rsidR="00CA3985" w:rsidRDefault="00CA39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867E" w14:textId="77777777" w:rsidR="00CA3985" w:rsidRDefault="00CA3985" w:rsidP="005B7682">
      <w:pPr>
        <w:spacing w:after="0" w:line="240" w:lineRule="auto"/>
      </w:pPr>
      <w:r>
        <w:separator/>
      </w:r>
    </w:p>
  </w:footnote>
  <w:footnote w:type="continuationSeparator" w:id="0">
    <w:p w14:paraId="6F67DA38" w14:textId="77777777" w:rsidR="00CA3985" w:rsidRDefault="00CA39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CFB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455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3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5F7470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B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3985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2024-01-21T13:56:00Z</dcterms:created>
  <dcterms:modified xsi:type="dcterms:W3CDTF">2024-01-21T13:56:00Z</dcterms:modified>
</cp:coreProperties>
</file>