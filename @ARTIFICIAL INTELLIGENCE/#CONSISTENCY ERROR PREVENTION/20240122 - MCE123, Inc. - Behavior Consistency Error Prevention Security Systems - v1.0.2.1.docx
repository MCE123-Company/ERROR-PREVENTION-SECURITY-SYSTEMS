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781DC80" w:rsidR="003D59FC" w:rsidRDefault="00CF742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BEHAVIOR CONSISTENCY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966729" w:rsidR="003D59FC" w:rsidRDefault="00CA340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12:26:14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CF8DEAF" w:rsidR="0062053B" w:rsidRDefault="00CF7426" w:rsidP="000839BB">
      <w:pPr>
        <w:rPr>
          <w:u w:val="single"/>
        </w:rPr>
      </w:pPr>
      <w:r>
        <w:rPr>
          <w:b/>
          <w:sz w:val="24"/>
        </w:rPr>
        <w:lastRenderedPageBreak/>
        <w:t>BEHAVIOR CONSISTENCY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FC10A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F7426">
        <w:rPr>
          <w:u w:val="single"/>
        </w:rPr>
        <w:t>BEHAVIOR CONSISTENCY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F7426">
        <w:rPr>
          <w:b/>
          <w:bCs/>
          <w:color w:val="FF0000"/>
        </w:rPr>
        <w:t>BEHAVIOR CONSISTENCY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A340B">
        <w:t xml:space="preserve"> </w:t>
      </w:r>
      <w:r w:rsidR="00CF7426">
        <w:t xml:space="preserve">  </w:t>
      </w:r>
      <w:proofErr w:type="gramEnd"/>
      <w:r w:rsidR="00CF7426">
        <w:t xml:space="preserve">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6223" w14:textId="77777777" w:rsidR="00277D01" w:rsidRDefault="00277D01" w:rsidP="005B7682">
      <w:pPr>
        <w:spacing w:after="0" w:line="240" w:lineRule="auto"/>
      </w:pPr>
      <w:r>
        <w:separator/>
      </w:r>
    </w:p>
  </w:endnote>
  <w:endnote w:type="continuationSeparator" w:id="0">
    <w:p w14:paraId="7C2C95AD" w14:textId="77777777" w:rsidR="00277D01" w:rsidRDefault="00277D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E88A" w14:textId="77777777" w:rsidR="00277D01" w:rsidRDefault="00277D01" w:rsidP="005B7682">
      <w:pPr>
        <w:spacing w:after="0" w:line="240" w:lineRule="auto"/>
      </w:pPr>
      <w:r>
        <w:separator/>
      </w:r>
    </w:p>
  </w:footnote>
  <w:footnote w:type="continuationSeparator" w:id="0">
    <w:p w14:paraId="71B44BD1" w14:textId="77777777" w:rsidR="00277D01" w:rsidRDefault="00277D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2024-01-22T17:24:00Z</dcterms:created>
  <dcterms:modified xsi:type="dcterms:W3CDTF">2024-01-22T17:28:00Z</dcterms:modified>
</cp:coreProperties>
</file>