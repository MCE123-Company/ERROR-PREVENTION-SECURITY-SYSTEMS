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5326E9D" w:rsidR="003D59FC" w:rsidRDefault="00B5515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MACHINE LEARNING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8815489" w:rsidR="003D59FC" w:rsidRDefault="00B5515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8:48:24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40F0134" w:rsidR="0062053B" w:rsidRDefault="00B5515C" w:rsidP="000839BB">
      <w:pPr>
        <w:rPr>
          <w:u w:val="single"/>
        </w:rPr>
      </w:pPr>
      <w:r>
        <w:rPr>
          <w:b/>
          <w:sz w:val="24"/>
        </w:rPr>
        <w:lastRenderedPageBreak/>
        <w:t>MACHINE LEARNING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55643C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515C">
        <w:rPr>
          <w:u w:val="single"/>
        </w:rPr>
        <w:t>MACHINE LEARNING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5515C">
        <w:rPr>
          <w:b/>
          <w:bCs/>
          <w:color w:val="FF0000"/>
        </w:rPr>
        <w:t>MACHINE LEARNING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F761D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538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BD61E" w14:textId="77777777" w:rsidR="0015381E" w:rsidRDefault="0015381E" w:rsidP="005B7682">
      <w:pPr>
        <w:spacing w:after="0" w:line="240" w:lineRule="auto"/>
      </w:pPr>
      <w:r>
        <w:separator/>
      </w:r>
    </w:p>
  </w:endnote>
  <w:endnote w:type="continuationSeparator" w:id="0">
    <w:p w14:paraId="6BF4BCB6" w14:textId="77777777" w:rsidR="0015381E" w:rsidRDefault="001538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A9C9" w14:textId="77777777" w:rsidR="0015381E" w:rsidRDefault="0015381E" w:rsidP="005B7682">
      <w:pPr>
        <w:spacing w:after="0" w:line="240" w:lineRule="auto"/>
      </w:pPr>
      <w:r>
        <w:separator/>
      </w:r>
    </w:p>
  </w:footnote>
  <w:footnote w:type="continuationSeparator" w:id="0">
    <w:p w14:paraId="02F20DE3" w14:textId="77777777" w:rsidR="0015381E" w:rsidRDefault="001538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2024-01-21T13:48:00Z</dcterms:created>
  <dcterms:modified xsi:type="dcterms:W3CDTF">2024-01-21T13:48:00Z</dcterms:modified>
</cp:coreProperties>
</file>