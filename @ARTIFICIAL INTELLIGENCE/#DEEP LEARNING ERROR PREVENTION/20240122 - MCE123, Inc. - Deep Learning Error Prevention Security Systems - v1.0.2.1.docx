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0BADA42" w:rsidR="003D59FC" w:rsidRDefault="00BC6C7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DEEP LEARNING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BA42778" w:rsidR="003D59FC" w:rsidRDefault="00BC6C7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12:36:30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38ADD5E" w:rsidR="0062053B" w:rsidRDefault="00BC6C75" w:rsidP="000839BB">
      <w:pPr>
        <w:rPr>
          <w:u w:val="single"/>
        </w:rPr>
      </w:pPr>
      <w:r>
        <w:rPr>
          <w:b/>
          <w:sz w:val="24"/>
        </w:rPr>
        <w:lastRenderedPageBreak/>
        <w:t>DEEP LEARNING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50ECEB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C6C75">
        <w:rPr>
          <w:u w:val="single"/>
        </w:rPr>
        <w:t>DEEP LEARNING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0E2570" w:rsidRPr="000839BB">
        <w:rPr>
          <w:b/>
          <w:bCs/>
          <w:color w:val="0070C0"/>
        </w:rPr>
        <w:t>THAT</w:t>
      </w:r>
      <w:r w:rsidR="000E2570">
        <w:t xml:space="preserve"> </w:t>
      </w:r>
      <w:r w:rsidR="00AC1355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BC6C75">
        <w:rPr>
          <w:b/>
          <w:bCs/>
          <w:color w:val="FF0000"/>
        </w:rPr>
        <w:t>DEEP LEARNING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C135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9C3F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D88F" w14:textId="77777777" w:rsidR="009C3F3B" w:rsidRDefault="009C3F3B" w:rsidP="005B7682">
      <w:pPr>
        <w:spacing w:after="0" w:line="240" w:lineRule="auto"/>
      </w:pPr>
      <w:r>
        <w:separator/>
      </w:r>
    </w:p>
  </w:endnote>
  <w:endnote w:type="continuationSeparator" w:id="0">
    <w:p w14:paraId="1A7E8765" w14:textId="77777777" w:rsidR="009C3F3B" w:rsidRDefault="009C3F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44A7" w14:textId="77777777" w:rsidR="009C3F3B" w:rsidRDefault="009C3F3B" w:rsidP="005B7682">
      <w:pPr>
        <w:spacing w:after="0" w:line="240" w:lineRule="auto"/>
      </w:pPr>
      <w:r>
        <w:separator/>
      </w:r>
    </w:p>
  </w:footnote>
  <w:footnote w:type="continuationSeparator" w:id="0">
    <w:p w14:paraId="2C304E1C" w14:textId="77777777" w:rsidR="009C3F3B" w:rsidRDefault="009C3F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2024-01-22T17:37:00Z</dcterms:created>
  <dcterms:modified xsi:type="dcterms:W3CDTF">2024-01-22T17:37:00Z</dcterms:modified>
</cp:coreProperties>
</file>