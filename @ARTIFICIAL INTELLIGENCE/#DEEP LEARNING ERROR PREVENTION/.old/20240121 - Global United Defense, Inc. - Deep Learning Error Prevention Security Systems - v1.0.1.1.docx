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D5545D9" w:rsidR="003D59FC" w:rsidRDefault="007B2AD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DEEP LEARNING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15BFA46" w:rsidR="003D59FC" w:rsidRDefault="007B2AD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8:37:51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13538AC" w:rsidR="0062053B" w:rsidRDefault="007B2AD0" w:rsidP="000839BB">
      <w:pPr>
        <w:rPr>
          <w:u w:val="single"/>
        </w:rPr>
      </w:pPr>
      <w:r>
        <w:rPr>
          <w:b/>
          <w:sz w:val="24"/>
        </w:rPr>
        <w:lastRenderedPageBreak/>
        <w:t>DEEP LEARNING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67CB03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B2AD0">
        <w:rPr>
          <w:u w:val="single"/>
        </w:rPr>
        <w:t>DEEP LEARNING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8A2C27" w:rsidRPr="000839BB">
        <w:rPr>
          <w:b/>
          <w:bCs/>
          <w:color w:val="0070C0"/>
        </w:rPr>
        <w:t>THAT</w:t>
      </w:r>
      <w:r w:rsidR="008A2C27">
        <w:t xml:space="preserve"> </w:t>
      </w:r>
      <w:r w:rsidR="000A5B15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7B2AD0">
        <w:rPr>
          <w:b/>
          <w:bCs/>
          <w:color w:val="FF0000"/>
        </w:rPr>
        <w:t>DEEP LEARNING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963E5F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8276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52BB" w14:textId="77777777" w:rsidR="008276A5" w:rsidRDefault="008276A5" w:rsidP="005B7682">
      <w:pPr>
        <w:spacing w:after="0" w:line="240" w:lineRule="auto"/>
      </w:pPr>
      <w:r>
        <w:separator/>
      </w:r>
    </w:p>
  </w:endnote>
  <w:endnote w:type="continuationSeparator" w:id="0">
    <w:p w14:paraId="2ED78DD7" w14:textId="77777777" w:rsidR="008276A5" w:rsidRDefault="008276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D246" w14:textId="77777777" w:rsidR="008276A5" w:rsidRDefault="008276A5" w:rsidP="005B7682">
      <w:pPr>
        <w:spacing w:after="0" w:line="240" w:lineRule="auto"/>
      </w:pPr>
      <w:r>
        <w:separator/>
      </w:r>
    </w:p>
  </w:footnote>
  <w:footnote w:type="continuationSeparator" w:id="0">
    <w:p w14:paraId="0244E94B" w14:textId="77777777" w:rsidR="008276A5" w:rsidRDefault="008276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2024-01-21T13:38:00Z</dcterms:created>
  <dcterms:modified xsi:type="dcterms:W3CDTF">2024-01-21T13:38:00Z</dcterms:modified>
</cp:coreProperties>
</file>