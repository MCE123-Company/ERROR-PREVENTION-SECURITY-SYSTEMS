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D215C7F" w:rsidR="003D59FC" w:rsidRDefault="00737733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LEARNING ALGORITHM</w:t>
      </w:r>
      <w:r w:rsidR="00FD0D4B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98C044D" w:rsidR="003D59FC" w:rsidRDefault="00737733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8:45:25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2163F20" w:rsidR="0062053B" w:rsidRDefault="00737733" w:rsidP="000839BB">
      <w:pPr>
        <w:rPr>
          <w:u w:val="single"/>
        </w:rPr>
      </w:pPr>
      <w:r>
        <w:rPr>
          <w:b/>
          <w:sz w:val="24"/>
        </w:rPr>
        <w:lastRenderedPageBreak/>
        <w:t>LEARNING ALGORITHM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8C7F52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37733">
        <w:rPr>
          <w:u w:val="single"/>
        </w:rPr>
        <w:t>LEARNING ALGORITHM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7F4716" w:rsidRPr="000839BB">
        <w:rPr>
          <w:b/>
          <w:bCs/>
          <w:color w:val="0070C0"/>
        </w:rPr>
        <w:t>THAT</w:t>
      </w:r>
      <w:r w:rsidR="0024415C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737733">
        <w:rPr>
          <w:b/>
          <w:bCs/>
          <w:color w:val="FF0000"/>
        </w:rPr>
        <w:t>LEARNING ALGORITHM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24415C">
        <w:t xml:space="preserve">, </w:t>
      </w:r>
      <w:r w:rsidR="00737733">
        <w:t xml:space="preserve">  </w:t>
      </w:r>
      <w:proofErr w:type="gramEnd"/>
      <w:r w:rsidR="00737733">
        <w:t xml:space="preserve">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6714A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FFFBC" w14:textId="77777777" w:rsidR="006714A9" w:rsidRDefault="006714A9" w:rsidP="005B7682">
      <w:pPr>
        <w:spacing w:after="0" w:line="240" w:lineRule="auto"/>
      </w:pPr>
      <w:r>
        <w:separator/>
      </w:r>
    </w:p>
  </w:endnote>
  <w:endnote w:type="continuationSeparator" w:id="0">
    <w:p w14:paraId="6477EFA3" w14:textId="77777777" w:rsidR="006714A9" w:rsidRDefault="006714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29DDE" w14:textId="77777777" w:rsidR="006714A9" w:rsidRDefault="006714A9" w:rsidP="005B7682">
      <w:pPr>
        <w:spacing w:after="0" w:line="240" w:lineRule="auto"/>
      </w:pPr>
      <w:r>
        <w:separator/>
      </w:r>
    </w:p>
  </w:footnote>
  <w:footnote w:type="continuationSeparator" w:id="0">
    <w:p w14:paraId="0CB993D1" w14:textId="77777777" w:rsidR="006714A9" w:rsidRDefault="006714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A5B15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15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09"/>
    <w:rsid w:val="00596BE5"/>
    <w:rsid w:val="005A0BE7"/>
    <w:rsid w:val="005A16EF"/>
    <w:rsid w:val="005A4C8A"/>
    <w:rsid w:val="005B0269"/>
    <w:rsid w:val="005B05F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14A9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458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4E1A"/>
    <w:rsid w:val="00735771"/>
    <w:rsid w:val="00737733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AD0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1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13F"/>
    <w:rsid w:val="008276A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2DFF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67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3A1E"/>
    <w:rsid w:val="00D35069"/>
    <w:rsid w:val="00D35211"/>
    <w:rsid w:val="00D36219"/>
    <w:rsid w:val="00D376A8"/>
    <w:rsid w:val="00D41754"/>
    <w:rsid w:val="00D42108"/>
    <w:rsid w:val="00D43191"/>
    <w:rsid w:val="00D44116"/>
    <w:rsid w:val="00D451B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2024-01-21T13:45:00Z</dcterms:created>
  <dcterms:modified xsi:type="dcterms:W3CDTF">2024-01-21T13:45:00Z</dcterms:modified>
</cp:coreProperties>
</file>