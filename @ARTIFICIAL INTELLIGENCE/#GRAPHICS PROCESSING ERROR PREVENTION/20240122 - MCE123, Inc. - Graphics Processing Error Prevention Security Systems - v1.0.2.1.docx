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3717EE0" w:rsidR="003D59FC" w:rsidRDefault="00335438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GRAPHICS</w:t>
      </w:r>
      <w:r w:rsidR="00565112">
        <w:rPr>
          <w:rFonts w:ascii="Arial Black" w:hAnsi="Arial Black"/>
          <w:color w:val="0070C0"/>
          <w:sz w:val="28"/>
          <w:szCs w:val="28"/>
        </w:rPr>
        <w:t xml:space="preserve"> PROCESSING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D6964B7" w:rsidR="003D59FC" w:rsidRDefault="00335438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12:40:13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E882AE9" w:rsidR="0062053B" w:rsidRDefault="00335438" w:rsidP="000839BB">
      <w:pPr>
        <w:rPr>
          <w:u w:val="single"/>
        </w:rPr>
      </w:pPr>
      <w:r>
        <w:rPr>
          <w:b/>
          <w:sz w:val="24"/>
        </w:rPr>
        <w:lastRenderedPageBreak/>
        <w:t>GRAPHICS</w:t>
      </w:r>
      <w:r w:rsidR="00565112">
        <w:rPr>
          <w:b/>
          <w:sz w:val="24"/>
        </w:rPr>
        <w:t xml:space="preserve"> PROCESSING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139028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35438">
        <w:rPr>
          <w:u w:val="single"/>
        </w:rPr>
        <w:t>GRAPHICS</w:t>
      </w:r>
      <w:r w:rsidR="00565112">
        <w:rPr>
          <w:u w:val="single"/>
        </w:rPr>
        <w:t xml:space="preserve"> PROCESSING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565112" w:rsidRPr="000839BB">
        <w:rPr>
          <w:b/>
          <w:bCs/>
          <w:color w:val="0070C0"/>
        </w:rPr>
        <w:t>THAT</w:t>
      </w:r>
      <w:r w:rsidR="00565112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335438">
        <w:rPr>
          <w:b/>
          <w:bCs/>
          <w:color w:val="FF0000"/>
        </w:rPr>
        <w:t>GRAPHICS</w:t>
      </w:r>
      <w:r w:rsidR="00565112">
        <w:rPr>
          <w:b/>
          <w:bCs/>
          <w:color w:val="FF0000"/>
        </w:rPr>
        <w:t xml:space="preserve"> PROCESSING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AC1355">
        <w:t xml:space="preserve">, </w:t>
      </w:r>
      <w:r w:rsidR="00335438">
        <w:t xml:space="preserve">  </w:t>
      </w:r>
      <w:proofErr w:type="gramEnd"/>
      <w:r w:rsidR="00335438">
        <w:t xml:space="preserve">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42DE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814A2" w14:textId="77777777" w:rsidR="00542DE4" w:rsidRDefault="00542DE4" w:rsidP="005B7682">
      <w:pPr>
        <w:spacing w:after="0" w:line="240" w:lineRule="auto"/>
      </w:pPr>
      <w:r>
        <w:separator/>
      </w:r>
    </w:p>
  </w:endnote>
  <w:endnote w:type="continuationSeparator" w:id="0">
    <w:p w14:paraId="104B9D6F" w14:textId="77777777" w:rsidR="00542DE4" w:rsidRDefault="00542D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FD4AC" w14:textId="77777777" w:rsidR="00542DE4" w:rsidRDefault="00542DE4" w:rsidP="005B7682">
      <w:pPr>
        <w:spacing w:after="0" w:line="240" w:lineRule="auto"/>
      </w:pPr>
      <w:r>
        <w:separator/>
      </w:r>
    </w:p>
  </w:footnote>
  <w:footnote w:type="continuationSeparator" w:id="0">
    <w:p w14:paraId="204D0FEF" w14:textId="77777777" w:rsidR="00542DE4" w:rsidRDefault="00542D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2024-01-22T17:40:00Z</dcterms:created>
  <dcterms:modified xsi:type="dcterms:W3CDTF">2024-01-22T17:40:00Z</dcterms:modified>
</cp:coreProperties>
</file>