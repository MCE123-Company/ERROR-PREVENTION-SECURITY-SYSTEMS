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371E881E" w14:textId="77777777" w:rsidR="003D59FC" w:rsidRDefault="003D59FC" w:rsidP="003D59F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2958C011" w14:textId="77777777" w:rsidR="003D59FC" w:rsidRDefault="003D59FC" w:rsidP="003D59FC">
      <w:pPr>
        <w:jc w:val="center"/>
        <w:rPr>
          <w:b/>
          <w:sz w:val="52"/>
          <w:szCs w:val="44"/>
        </w:rPr>
      </w:pPr>
    </w:p>
    <w:p w14:paraId="4CCD057F" w14:textId="77777777" w:rsidR="003D59FC" w:rsidRDefault="003D59FC" w:rsidP="003D59FC">
      <w:pPr>
        <w:spacing w:after="0"/>
        <w:jc w:val="center"/>
        <w:rPr>
          <w:rFonts w:ascii="Miriam Fixed" w:hAnsi="Miriam Fixed" w:cs="Miriam Fixed"/>
          <w:b/>
          <w:color w:val="002060"/>
          <w:sz w:val="48"/>
          <w:szCs w:val="40"/>
        </w:rPr>
      </w:pPr>
      <w:r>
        <w:rPr>
          <w:rFonts w:ascii="Miriam Fixed" w:hAnsi="Miriam Fixed" w:cs="Miriam Fixed" w:hint="cs"/>
          <w:b/>
          <w:color w:val="002060"/>
          <w:sz w:val="44"/>
          <w:szCs w:val="36"/>
        </w:rPr>
        <w:t>ERROR PREVENTION SECURITY SYSTEMS</w:t>
      </w:r>
    </w:p>
    <w:p w14:paraId="7058B140" w14:textId="218CA858" w:rsidR="003D59FC" w:rsidRDefault="00FD0D4B" w:rsidP="003D59FC">
      <w:pPr>
        <w:pStyle w:val="Heading1"/>
        <w:jc w:val="center"/>
        <w:rPr>
          <w:rFonts w:asciiTheme="majorBidi" w:hAnsiTheme="majorBidi"/>
          <w:color w:val="0070C0"/>
          <w:sz w:val="28"/>
          <w:szCs w:val="28"/>
        </w:rPr>
      </w:pPr>
      <w:r>
        <w:rPr>
          <w:rFonts w:asciiTheme="majorBidi" w:hAnsiTheme="majorBidi"/>
          <w:color w:val="7030A0"/>
          <w:sz w:val="36"/>
          <w:szCs w:val="36"/>
        </w:rPr>
        <w:t>ARTIFICIAL INTELLIGENCE</w:t>
      </w:r>
      <w:r>
        <w:rPr>
          <w:rFonts w:asciiTheme="majorBidi" w:hAnsiTheme="majorBidi"/>
          <w:color w:val="7030A0"/>
          <w:sz w:val="36"/>
          <w:szCs w:val="36"/>
        </w:rPr>
        <w:t xml:space="preserve"> </w:t>
      </w:r>
      <w:r w:rsidR="003D59FC">
        <w:rPr>
          <w:rFonts w:asciiTheme="majorBidi" w:hAnsiTheme="majorBidi"/>
          <w:color w:val="7030A0"/>
          <w:sz w:val="36"/>
          <w:szCs w:val="36"/>
        </w:rPr>
        <w:t>ERROR PREVENTION</w:t>
      </w:r>
    </w:p>
    <w:p w14:paraId="1594D578" w14:textId="233DC9BF" w:rsidR="003D59FC" w:rsidRDefault="00FD0D4B" w:rsidP="003D59F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ALGORITHMIC</w:t>
      </w:r>
      <w:r>
        <w:rPr>
          <w:rFonts w:ascii="Arial Black" w:hAnsi="Arial Black"/>
          <w:color w:val="0070C0"/>
          <w:sz w:val="28"/>
          <w:szCs w:val="28"/>
        </w:rPr>
        <w:t xml:space="preserve"> </w:t>
      </w:r>
      <w:r w:rsidR="003D59FC">
        <w:rPr>
          <w:rFonts w:ascii="Arial Black" w:hAnsi="Arial Black"/>
          <w:color w:val="0070C0"/>
          <w:sz w:val="28"/>
          <w:szCs w:val="28"/>
        </w:rPr>
        <w:t>ERROR PREVENTION</w:t>
      </w:r>
    </w:p>
    <w:p w14:paraId="09CE21C2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43F1B5B1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AD41334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4F18BCE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618D3679" w14:textId="34EC8693" w:rsidR="003D59FC" w:rsidRDefault="00FD0D4B" w:rsidP="003D59FC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1/21/2024 8:29:26 AM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0737B6F5" w14:textId="200E6416" w:rsidR="0062053B" w:rsidRDefault="00FD0D4B" w:rsidP="000839BB">
      <w:pPr>
        <w:rPr>
          <w:u w:val="single"/>
        </w:rPr>
      </w:pPr>
      <w:r w:rsidRPr="00FD0D4B">
        <w:rPr>
          <w:b/>
          <w:sz w:val="24"/>
        </w:rPr>
        <w:lastRenderedPageBreak/>
        <w:t>ALGORITHMIC</w:t>
      </w:r>
      <w:r w:rsidR="003D59FC"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3F8821C3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FD0D4B" w:rsidRPr="00FD0D4B">
        <w:rPr>
          <w:u w:val="single"/>
        </w:rPr>
        <w:t>ALGORITHMIC</w:t>
      </w:r>
      <w:r w:rsidR="003D59FC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="000839BB">
        <w:rPr>
          <w:b/>
          <w:bCs/>
        </w:rPr>
        <w:t>–202</w:t>
      </w:r>
      <w:r w:rsidR="00FD0D4B">
        <w:rPr>
          <w:b/>
          <w:bCs/>
        </w:rPr>
        <w:t>4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FD0D4B" w:rsidRPr="000839BB">
        <w:rPr>
          <w:b/>
          <w:bCs/>
          <w:color w:val="0070C0"/>
        </w:rPr>
        <w:t>THAT</w:t>
      </w:r>
      <w:r w:rsidR="00FD0D4B">
        <w:t xml:space="preserve"> </w:t>
      </w:r>
      <w:r w:rsidR="00153024" w:rsidRPr="00153024">
        <w:rPr>
          <w:b/>
          <w:bCs/>
          <w:color w:val="FF0000"/>
        </w:rPr>
        <w:t xml:space="preserve">ANY </w:t>
      </w:r>
      <w:r w:rsidR="00FD0D4B" w:rsidRPr="00FD0D4B">
        <w:rPr>
          <w:b/>
          <w:bCs/>
          <w:color w:val="FF0000"/>
        </w:rPr>
        <w:t>ALGORITHMIC</w:t>
      </w:r>
      <w:r w:rsidR="003D59FC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r w:rsidR="00153024" w:rsidRPr="00153024">
        <w:rPr>
          <w:b/>
          <w:bCs/>
          <w:color w:val="7030A0"/>
        </w:rPr>
        <w:t>OCCURS</w:t>
      </w:r>
      <w:r w:rsidR="00C51325">
        <w:t xml:space="preserve">,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C80A44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53626C" w14:textId="77777777" w:rsidR="00C80A44" w:rsidRDefault="00C80A44" w:rsidP="005B7682">
      <w:pPr>
        <w:spacing w:after="0" w:line="240" w:lineRule="auto"/>
      </w:pPr>
      <w:r>
        <w:separator/>
      </w:r>
    </w:p>
  </w:endnote>
  <w:endnote w:type="continuationSeparator" w:id="0">
    <w:p w14:paraId="3D746A41" w14:textId="77777777" w:rsidR="00C80A44" w:rsidRDefault="00C80A4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13F8F770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53024">
              <w:rPr>
                <w:b/>
                <w:bCs/>
                <w:u w:val="single"/>
              </w:rPr>
              <w:t xml:space="preserve">GLOBAL </w:t>
            </w:r>
            <w:r w:rsidR="00FD4655">
              <w:rPr>
                <w:b/>
                <w:bCs/>
                <w:u w:val="single"/>
              </w:rPr>
              <w:t>UNITED DEFENSE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</w:t>
            </w:r>
            <w:r w:rsidR="00FD4655">
              <w:t>202</w:t>
            </w:r>
            <w:r w:rsidR="00FD0D4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7BDC79" w14:textId="77777777" w:rsidR="00C80A44" w:rsidRDefault="00C80A44" w:rsidP="005B7682">
      <w:pPr>
        <w:spacing w:after="0" w:line="240" w:lineRule="auto"/>
      </w:pPr>
      <w:r>
        <w:separator/>
      </w:r>
    </w:p>
  </w:footnote>
  <w:footnote w:type="continuationSeparator" w:id="0">
    <w:p w14:paraId="695E8ABB" w14:textId="77777777" w:rsidR="00C80A44" w:rsidRDefault="00C80A4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570F61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3EECD87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D465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570F61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3EECD87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D465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13859310" w14:textId="7DD6A7BE" w:rsidR="0078387A" w:rsidRPr="005B7682" w:rsidRDefault="0078387A" w:rsidP="00FD465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2C4D9E27" w:rsidR="0078387A" w:rsidRPr="00756B5A" w:rsidRDefault="0078387A" w:rsidP="00FD465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D465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D4655" w:rsidRPr="00756B5A">
      <w:rPr>
        <w:i/>
        <w:color w:val="000000" w:themeColor="text1"/>
        <w:sz w:val="18"/>
      </w:rPr>
      <w:t>of</w:t>
    </w:r>
    <w:r w:rsidR="00FD465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 xml:space="preserve">  </w:t>
    </w:r>
    <w:proofErr w:type="gramEnd"/>
    <w:r w:rsidR="00FD4655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D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28DF"/>
    <w:rsid w:val="000830E8"/>
    <w:rsid w:val="000839B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9FC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82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65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6C40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6C4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3931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4E1"/>
    <w:rsid w:val="00C369A1"/>
    <w:rsid w:val="00C40AD4"/>
    <w:rsid w:val="00C40CA1"/>
    <w:rsid w:val="00C42CD1"/>
    <w:rsid w:val="00C43A3E"/>
    <w:rsid w:val="00C44B3B"/>
    <w:rsid w:val="00C467EF"/>
    <w:rsid w:val="00C47F92"/>
    <w:rsid w:val="00C51325"/>
    <w:rsid w:val="00C51400"/>
    <w:rsid w:val="00C51861"/>
    <w:rsid w:val="00C52987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0A44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5A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578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0D4B"/>
    <w:rsid w:val="00FD251D"/>
    <w:rsid w:val="00FD2927"/>
    <w:rsid w:val="00FD3055"/>
    <w:rsid w:val="00FD392C"/>
    <w:rsid w:val="00FD465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083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0839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2</TotalTime>
  <Pages>2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3</cp:revision>
  <cp:lastPrinted>2022-11-10T04:18:00Z</cp:lastPrinted>
  <dcterms:created xsi:type="dcterms:W3CDTF">2024-01-21T13:28:00Z</dcterms:created>
  <dcterms:modified xsi:type="dcterms:W3CDTF">2024-01-21T13:30:00Z</dcterms:modified>
</cp:coreProperties>
</file>