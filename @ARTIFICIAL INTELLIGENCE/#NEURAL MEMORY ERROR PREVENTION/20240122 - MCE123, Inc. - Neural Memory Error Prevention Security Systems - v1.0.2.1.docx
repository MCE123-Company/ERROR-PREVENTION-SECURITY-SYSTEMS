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7D0737E" w:rsidR="003D59FC" w:rsidRDefault="00021637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NEURAL MEMORY</w:t>
      </w:r>
      <w:r w:rsidR="0058718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3C0AC7EE" w:rsidR="003D59FC" w:rsidRDefault="00293D8A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12:53:16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E218083" w:rsidR="0062053B" w:rsidRDefault="00021637" w:rsidP="000839BB">
      <w:pPr>
        <w:rPr>
          <w:u w:val="single"/>
        </w:rPr>
      </w:pPr>
      <w:r>
        <w:rPr>
          <w:b/>
          <w:sz w:val="24"/>
        </w:rPr>
        <w:lastRenderedPageBreak/>
        <w:t>NEURAL MEMORY</w:t>
      </w:r>
      <w:r w:rsidR="0058718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786A35E" w14:textId="199837CF" w:rsidR="00293D8A" w:rsidRPr="00293D8A" w:rsidRDefault="00293D8A" w:rsidP="00293D8A">
      <w:pPr>
        <w:jc w:val="both"/>
        <w:rPr>
          <w:rStyle w:val="SubtleReference"/>
        </w:rPr>
      </w:pPr>
      <w:r w:rsidRPr="00293D8A">
        <w:rPr>
          <w:rStyle w:val="SubtleReference"/>
        </w:rPr>
        <w:t xml:space="preserve">Neural Memory is the memory between the brain and the computer system connected to </w:t>
      </w:r>
      <w:r>
        <w:rPr>
          <w:rStyle w:val="SubtleReference"/>
        </w:rPr>
        <w:t xml:space="preserve">                                                        </w:t>
      </w:r>
      <w:r w:rsidRPr="00293D8A">
        <w:rPr>
          <w:rStyle w:val="SubtleReference"/>
        </w:rPr>
        <w:t>the Brain Computer Interface (</w:t>
      </w:r>
      <w:proofErr w:type="spellStart"/>
      <w:r w:rsidRPr="00293D8A">
        <w:rPr>
          <w:rStyle w:val="SubtleReference"/>
        </w:rPr>
        <w:t>BCI</w:t>
      </w:r>
      <w:proofErr w:type="spellEnd"/>
      <w:r w:rsidRPr="00293D8A">
        <w:rPr>
          <w:rStyle w:val="SubtleReference"/>
        </w:rPr>
        <w:t>).</w:t>
      </w:r>
    </w:p>
    <w:p w14:paraId="7F72810F" w14:textId="1C125D0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21637">
        <w:rPr>
          <w:u w:val="single"/>
        </w:rPr>
        <w:t>NEURAL MEMORY</w:t>
      </w:r>
      <w:r w:rsidR="0058718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4D1622" w:rsidRPr="000839BB">
        <w:rPr>
          <w:b/>
          <w:bCs/>
          <w:color w:val="0070C0"/>
        </w:rPr>
        <w:t>THAT</w:t>
      </w:r>
      <w:r w:rsidR="004D1622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021637">
        <w:rPr>
          <w:b/>
          <w:bCs/>
          <w:color w:val="FF0000"/>
        </w:rPr>
        <w:t>NEURAL MEMORY</w:t>
      </w:r>
      <w:r w:rsidR="0058718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5E2E3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C900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587D9" w14:textId="77777777" w:rsidR="00C900C6" w:rsidRDefault="00C900C6" w:rsidP="005B7682">
      <w:pPr>
        <w:spacing w:after="0" w:line="240" w:lineRule="auto"/>
      </w:pPr>
      <w:r>
        <w:separator/>
      </w:r>
    </w:p>
  </w:endnote>
  <w:endnote w:type="continuationSeparator" w:id="0">
    <w:p w14:paraId="6C2B25B5" w14:textId="77777777" w:rsidR="00C900C6" w:rsidRDefault="00C900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387D2" w14:textId="77777777" w:rsidR="00C900C6" w:rsidRDefault="00C900C6" w:rsidP="005B7682">
      <w:pPr>
        <w:spacing w:after="0" w:line="240" w:lineRule="auto"/>
      </w:pPr>
      <w:r>
        <w:separator/>
      </w:r>
    </w:p>
  </w:footnote>
  <w:footnote w:type="continuationSeparator" w:id="0">
    <w:p w14:paraId="1ACBD22E" w14:textId="77777777" w:rsidR="00C900C6" w:rsidRDefault="00C900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163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3D8A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622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2E3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8C5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F69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00C6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2024-01-22T17:51:00Z</dcterms:created>
  <dcterms:modified xsi:type="dcterms:W3CDTF">2024-01-22T17:53:00Z</dcterms:modified>
</cp:coreProperties>
</file>