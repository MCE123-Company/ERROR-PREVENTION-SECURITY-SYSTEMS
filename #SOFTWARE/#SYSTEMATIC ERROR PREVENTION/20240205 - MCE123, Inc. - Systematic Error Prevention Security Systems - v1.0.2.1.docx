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1E8F606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 xml:space="preserve">ERROR PREVENTION SECURITY </w:t>
      </w:r>
      <w:r w:rsidR="00D24FD0">
        <w:rPr>
          <w:rFonts w:ascii="Miriam Fixed" w:hAnsi="Miriam Fixed" w:cs="Miriam Fixed" w:hint="cs"/>
          <w:b/>
          <w:color w:val="002060"/>
          <w:sz w:val="44"/>
          <w:szCs w:val="36"/>
        </w:rPr>
        <w:t>SYSTEM</w:t>
      </w:r>
      <w:r>
        <w:rPr>
          <w:rFonts w:ascii="Miriam Fixed" w:hAnsi="Miriam Fixed" w:cs="Miriam Fixed" w:hint="cs"/>
          <w:b/>
          <w:color w:val="002060"/>
          <w:sz w:val="44"/>
          <w:szCs w:val="36"/>
        </w:rPr>
        <w:t>S</w:t>
      </w:r>
    </w:p>
    <w:p w14:paraId="7058B140" w14:textId="2889C038" w:rsidR="003D59FC" w:rsidRDefault="0041700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SCIENCE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348EFEEE" w:rsidR="003D59FC" w:rsidRDefault="00D24FD0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SYSTEMATIC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3DF3BCCD" w:rsidR="003D59FC" w:rsidRDefault="00D24FD0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2:58:49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73CF3F77" w:rsidR="0062053B" w:rsidRDefault="00D24FD0" w:rsidP="000839BB">
      <w:pPr>
        <w:rPr>
          <w:u w:val="single"/>
        </w:rPr>
      </w:pPr>
      <w:r>
        <w:rPr>
          <w:b/>
          <w:sz w:val="24"/>
        </w:rPr>
        <w:lastRenderedPageBreak/>
        <w:t>SYSTEMATIC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 xml:space="preserve">PREVENTION SECURITY </w:t>
      </w:r>
      <w:r>
        <w:rPr>
          <w:b/>
          <w:sz w:val="24"/>
        </w:rPr>
        <w:t>SYSTEM</w:t>
      </w:r>
      <w:r w:rsidR="0062053B">
        <w:rPr>
          <w:b/>
          <w:sz w:val="24"/>
        </w:rPr>
        <w:t>S</w:t>
      </w:r>
      <w:r w:rsidR="0062053B" w:rsidRPr="00477EDF">
        <w:rPr>
          <w:u w:val="single"/>
        </w:rPr>
        <w:t xml:space="preserve"> </w:t>
      </w:r>
    </w:p>
    <w:p w14:paraId="7F72810F" w14:textId="64CEB665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24FD0">
        <w:rPr>
          <w:u w:val="single"/>
        </w:rPr>
        <w:t>SYSTEMATIC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 xml:space="preserve">PREVENTION SECURITY </w:t>
      </w:r>
      <w:r w:rsidR="00D24FD0">
        <w:rPr>
          <w:u w:val="single"/>
        </w:rPr>
        <w:t>SYSTEM</w:t>
      </w:r>
      <w:r w:rsidRPr="00477EDF">
        <w:rPr>
          <w:u w:val="single"/>
        </w:rPr>
        <w:t>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1204F" w:rsidRPr="000839BB">
        <w:rPr>
          <w:b/>
          <w:bCs/>
          <w:color w:val="0070C0"/>
        </w:rPr>
        <w:t>THAT</w:t>
      </w:r>
      <w:r w:rsidR="00D1204F">
        <w:t xml:space="preserve"> </w:t>
      </w:r>
      <w:r w:rsidR="00B61F94">
        <w:t xml:space="preserve">       </w:t>
      </w:r>
      <w:r w:rsidR="00C62563">
        <w:t xml:space="preserve">   </w:t>
      </w:r>
      <w:r w:rsidR="00B61F94">
        <w:t xml:space="preserve">   </w:t>
      </w:r>
      <w:r w:rsidR="00AF7F7D">
        <w:t xml:space="preserve">     </w:t>
      </w:r>
      <w:r w:rsidR="00B61F94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D24FD0">
        <w:rPr>
          <w:b/>
          <w:bCs/>
          <w:color w:val="FF0000"/>
        </w:rPr>
        <w:t>SYSTEMATIC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B61F94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9405E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FFB45" w14:textId="77777777" w:rsidR="009405E8" w:rsidRDefault="009405E8" w:rsidP="005B7682">
      <w:pPr>
        <w:spacing w:after="0" w:line="240" w:lineRule="auto"/>
      </w:pPr>
      <w:r>
        <w:separator/>
      </w:r>
    </w:p>
  </w:endnote>
  <w:endnote w:type="continuationSeparator" w:id="0">
    <w:p w14:paraId="7715F06E" w14:textId="77777777" w:rsidR="009405E8" w:rsidRDefault="009405E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2845E" w14:textId="77777777" w:rsidR="009405E8" w:rsidRDefault="009405E8" w:rsidP="005B7682">
      <w:pPr>
        <w:spacing w:after="0" w:line="240" w:lineRule="auto"/>
      </w:pPr>
      <w:r>
        <w:separator/>
      </w:r>
    </w:p>
  </w:footnote>
  <w:footnote w:type="continuationSeparator" w:id="0">
    <w:p w14:paraId="74B6F040" w14:textId="77777777" w:rsidR="009405E8" w:rsidRDefault="009405E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60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145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006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4E56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E0F"/>
    <w:rsid w:val="00914987"/>
    <w:rsid w:val="0092052B"/>
    <w:rsid w:val="00922270"/>
    <w:rsid w:val="0092348B"/>
    <w:rsid w:val="009246DF"/>
    <w:rsid w:val="00924B83"/>
    <w:rsid w:val="0092643D"/>
    <w:rsid w:val="0092755D"/>
    <w:rsid w:val="0093014B"/>
    <w:rsid w:val="0093205E"/>
    <w:rsid w:val="00932BB1"/>
    <w:rsid w:val="00932DDC"/>
    <w:rsid w:val="00936DE9"/>
    <w:rsid w:val="00937DF2"/>
    <w:rsid w:val="009405E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AF7F7D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F94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44E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2563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04F"/>
    <w:rsid w:val="00D134DC"/>
    <w:rsid w:val="00D134FD"/>
    <w:rsid w:val="00D175BB"/>
    <w:rsid w:val="00D23BBE"/>
    <w:rsid w:val="00D23D62"/>
    <w:rsid w:val="00D24D73"/>
    <w:rsid w:val="00D24FD0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082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A8E"/>
    <w:rsid w:val="00F2405D"/>
    <w:rsid w:val="00F25453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2024-02-05T07:59:00Z</dcterms:created>
  <dcterms:modified xsi:type="dcterms:W3CDTF">2024-02-05T07:59:00Z</dcterms:modified>
</cp:coreProperties>
</file>