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DF1BFD1" w:rsidR="003D59FC" w:rsidRDefault="00BE244E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SYSTEM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39A4795" w:rsidR="003D59FC" w:rsidRDefault="00BE244E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2:57:24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1E647C8" w:rsidR="0062053B" w:rsidRDefault="00BE244E" w:rsidP="000839BB">
      <w:pPr>
        <w:rPr>
          <w:u w:val="single"/>
        </w:rPr>
      </w:pPr>
      <w:r>
        <w:rPr>
          <w:b/>
          <w:sz w:val="24"/>
        </w:rPr>
        <w:lastRenderedPageBreak/>
        <w:t>SYSTEM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D5B03F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E244E">
        <w:rPr>
          <w:u w:val="single"/>
        </w:rPr>
        <w:t>SYSTEM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1204F" w:rsidRPr="000839BB">
        <w:rPr>
          <w:b/>
          <w:bCs/>
          <w:color w:val="0070C0"/>
        </w:rPr>
        <w:t>THAT</w:t>
      </w:r>
      <w:r w:rsidR="00D1204F">
        <w:t xml:space="preserve"> </w:t>
      </w:r>
      <w:r w:rsidR="00B61F94">
        <w:t xml:space="preserve">       </w:t>
      </w:r>
      <w:r w:rsidR="00C62563">
        <w:t xml:space="preserve">   </w:t>
      </w:r>
      <w:r w:rsidR="00B61F94">
        <w:t xml:space="preserve">   </w:t>
      </w:r>
      <w:r w:rsidR="00AF7F7D">
        <w:t xml:space="preserve">     </w:t>
      </w:r>
      <w:r w:rsidR="00B61F94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BE244E">
        <w:rPr>
          <w:b/>
          <w:bCs/>
          <w:color w:val="FF0000"/>
        </w:rPr>
        <w:t>SYSTEM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61F94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9264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0D78" w14:textId="77777777" w:rsidR="0092643D" w:rsidRDefault="0092643D" w:rsidP="005B7682">
      <w:pPr>
        <w:spacing w:after="0" w:line="240" w:lineRule="auto"/>
      </w:pPr>
      <w:r>
        <w:separator/>
      </w:r>
    </w:p>
  </w:endnote>
  <w:endnote w:type="continuationSeparator" w:id="0">
    <w:p w14:paraId="42593496" w14:textId="77777777" w:rsidR="0092643D" w:rsidRDefault="009264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113A" w14:textId="77777777" w:rsidR="0092643D" w:rsidRDefault="0092643D" w:rsidP="005B7682">
      <w:pPr>
        <w:spacing w:after="0" w:line="240" w:lineRule="auto"/>
      </w:pPr>
      <w:r>
        <w:separator/>
      </w:r>
    </w:p>
  </w:footnote>
  <w:footnote w:type="continuationSeparator" w:id="0">
    <w:p w14:paraId="3C40C75A" w14:textId="77777777" w:rsidR="0092643D" w:rsidRDefault="009264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60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145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E0F"/>
    <w:rsid w:val="00914987"/>
    <w:rsid w:val="0092052B"/>
    <w:rsid w:val="00922270"/>
    <w:rsid w:val="0092348B"/>
    <w:rsid w:val="009246DF"/>
    <w:rsid w:val="00924B83"/>
    <w:rsid w:val="0092643D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AF7F7D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F94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44E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2563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4F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082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2024-02-05T07:57:00Z</dcterms:created>
  <dcterms:modified xsi:type="dcterms:W3CDTF">2024-02-05T07:57:00Z</dcterms:modified>
</cp:coreProperties>
</file>