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C25EF98" w:rsidR="003D59FC" w:rsidRDefault="00AF7F7D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RESET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DAC3C0F" w:rsidR="003D59FC" w:rsidRDefault="00AF7F7D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2:53:26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E0EC4C3" w:rsidR="0062053B" w:rsidRDefault="00AF7F7D" w:rsidP="000839BB">
      <w:pPr>
        <w:rPr>
          <w:u w:val="single"/>
        </w:rPr>
      </w:pPr>
      <w:r>
        <w:rPr>
          <w:b/>
          <w:sz w:val="24"/>
        </w:rPr>
        <w:lastRenderedPageBreak/>
        <w:t>RESET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99738A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F7F7D">
        <w:rPr>
          <w:u w:val="single"/>
        </w:rPr>
        <w:t>RESET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1204F" w:rsidRPr="000839BB">
        <w:rPr>
          <w:b/>
          <w:bCs/>
          <w:color w:val="0070C0"/>
        </w:rPr>
        <w:t>THAT</w:t>
      </w:r>
      <w:r w:rsidR="00D1204F">
        <w:t xml:space="preserve"> </w:t>
      </w:r>
      <w:r w:rsidR="00B61F94">
        <w:t xml:space="preserve">       </w:t>
      </w:r>
      <w:r w:rsidR="00C62563">
        <w:t xml:space="preserve">   </w:t>
      </w:r>
      <w:r w:rsidR="00B61F94">
        <w:t xml:space="preserve">   </w:t>
      </w:r>
      <w:r w:rsidR="00AF7F7D">
        <w:t xml:space="preserve">     </w:t>
      </w:r>
      <w:r w:rsidR="00B61F94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AF7F7D">
        <w:rPr>
          <w:b/>
          <w:bCs/>
          <w:color w:val="FF0000"/>
        </w:rPr>
        <w:t>RESET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61F94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ED108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EA99E" w14:textId="77777777" w:rsidR="00ED1082" w:rsidRDefault="00ED1082" w:rsidP="005B7682">
      <w:pPr>
        <w:spacing w:after="0" w:line="240" w:lineRule="auto"/>
      </w:pPr>
      <w:r>
        <w:separator/>
      </w:r>
    </w:p>
  </w:endnote>
  <w:endnote w:type="continuationSeparator" w:id="0">
    <w:p w14:paraId="0F1BDA2F" w14:textId="77777777" w:rsidR="00ED1082" w:rsidRDefault="00ED10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FEDAF" w14:textId="77777777" w:rsidR="00ED1082" w:rsidRDefault="00ED1082" w:rsidP="005B7682">
      <w:pPr>
        <w:spacing w:after="0" w:line="240" w:lineRule="auto"/>
      </w:pPr>
      <w:r>
        <w:separator/>
      </w:r>
    </w:p>
  </w:footnote>
  <w:footnote w:type="continuationSeparator" w:id="0">
    <w:p w14:paraId="1EC16ED5" w14:textId="77777777" w:rsidR="00ED1082" w:rsidRDefault="00ED10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60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145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E0F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AF7F7D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F94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2563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04F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082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0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2024-02-05T07:53:00Z</dcterms:created>
  <dcterms:modified xsi:type="dcterms:W3CDTF">2024-02-05T07:53:00Z</dcterms:modified>
</cp:coreProperties>
</file>