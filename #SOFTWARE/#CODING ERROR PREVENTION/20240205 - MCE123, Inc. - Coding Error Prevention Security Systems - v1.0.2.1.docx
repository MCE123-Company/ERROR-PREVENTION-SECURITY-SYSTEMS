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803432E" w:rsidR="003D59FC" w:rsidRDefault="00850AAC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CODING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BD39E27" w:rsidR="003D59FC" w:rsidRDefault="00850AAC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2:55:23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155DBCD" w:rsidR="0062053B" w:rsidRDefault="00850AAC" w:rsidP="000839BB">
      <w:pPr>
        <w:rPr>
          <w:u w:val="single"/>
        </w:rPr>
      </w:pPr>
      <w:r>
        <w:rPr>
          <w:b/>
          <w:sz w:val="24"/>
        </w:rPr>
        <w:lastRenderedPageBreak/>
        <w:t>CODING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A6CDAE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50AAC">
        <w:rPr>
          <w:u w:val="single"/>
        </w:rPr>
        <w:t>CODING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941899" w:rsidRPr="000839BB">
        <w:rPr>
          <w:b/>
          <w:bCs/>
          <w:color w:val="0070C0"/>
        </w:rPr>
        <w:t>THAT</w:t>
      </w:r>
      <w:r w:rsidR="00941899">
        <w:t xml:space="preserve"> </w:t>
      </w:r>
      <w:r w:rsidR="00850AAC">
        <w:t xml:space="preserve">              </w:t>
      </w:r>
      <w:r w:rsidR="00153024" w:rsidRPr="00153024">
        <w:rPr>
          <w:b/>
          <w:bCs/>
          <w:color w:val="FF0000"/>
        </w:rPr>
        <w:t xml:space="preserve">ANY </w:t>
      </w:r>
      <w:r w:rsidR="00850AAC">
        <w:rPr>
          <w:b/>
          <w:bCs/>
          <w:color w:val="FF0000"/>
        </w:rPr>
        <w:t>CODING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50AAC">
        <w:t>,</w:t>
      </w:r>
      <w:r w:rsidR="00850AAC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7C68B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B212E" w14:textId="77777777" w:rsidR="007C68BD" w:rsidRDefault="007C68BD" w:rsidP="005B7682">
      <w:pPr>
        <w:spacing w:after="0" w:line="240" w:lineRule="auto"/>
      </w:pPr>
      <w:r>
        <w:separator/>
      </w:r>
    </w:p>
  </w:endnote>
  <w:endnote w:type="continuationSeparator" w:id="0">
    <w:p w14:paraId="3CF9951C" w14:textId="77777777" w:rsidR="007C68BD" w:rsidRDefault="007C68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D5695" w14:textId="77777777" w:rsidR="007C68BD" w:rsidRDefault="007C68BD" w:rsidP="005B7682">
      <w:pPr>
        <w:spacing w:after="0" w:line="240" w:lineRule="auto"/>
      </w:pPr>
      <w:r>
        <w:separator/>
      </w:r>
    </w:p>
  </w:footnote>
  <w:footnote w:type="continuationSeparator" w:id="0">
    <w:p w14:paraId="5A87D48F" w14:textId="77777777" w:rsidR="007C68BD" w:rsidRDefault="007C68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60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145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C68BD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0AAC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E0F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8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AF7F7D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F94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2563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04F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2024-02-05T07:55:00Z</dcterms:created>
  <dcterms:modified xsi:type="dcterms:W3CDTF">2024-02-05T07:55:00Z</dcterms:modified>
</cp:coreProperties>
</file>