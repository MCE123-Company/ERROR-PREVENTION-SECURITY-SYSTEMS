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C979DC7" w:rsidR="003D59FC" w:rsidRDefault="00C6256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LOGICAL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09DED7B" w:rsidR="003D59FC" w:rsidRDefault="00C6256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2:52:31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5AC292D" w:rsidR="0062053B" w:rsidRDefault="00C62563" w:rsidP="000839BB">
      <w:pPr>
        <w:rPr>
          <w:u w:val="single"/>
        </w:rPr>
      </w:pPr>
      <w:r>
        <w:rPr>
          <w:b/>
          <w:sz w:val="24"/>
        </w:rPr>
        <w:lastRenderedPageBreak/>
        <w:t>LOGICAL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0803CA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62563">
        <w:rPr>
          <w:u w:val="single"/>
        </w:rPr>
        <w:t>LOGICAL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C62563">
        <w:t xml:space="preserve">   </w:t>
      </w:r>
      <w:r w:rsidR="00B61F94">
        <w:t xml:space="preserve">    </w:t>
      </w:r>
      <w:r w:rsidR="00153024" w:rsidRPr="00153024">
        <w:rPr>
          <w:b/>
          <w:bCs/>
          <w:color w:val="FF0000"/>
        </w:rPr>
        <w:t xml:space="preserve">ANY </w:t>
      </w:r>
      <w:r w:rsidR="00C62563">
        <w:rPr>
          <w:b/>
          <w:bCs/>
          <w:color w:val="FF0000"/>
        </w:rPr>
        <w:t>LOGICAL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13E0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F646" w14:textId="77777777" w:rsidR="00913E0F" w:rsidRDefault="00913E0F" w:rsidP="005B7682">
      <w:pPr>
        <w:spacing w:after="0" w:line="240" w:lineRule="auto"/>
      </w:pPr>
      <w:r>
        <w:separator/>
      </w:r>
    </w:p>
  </w:endnote>
  <w:endnote w:type="continuationSeparator" w:id="0">
    <w:p w14:paraId="08B3E37A" w14:textId="77777777" w:rsidR="00913E0F" w:rsidRDefault="00913E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F341" w14:textId="77777777" w:rsidR="00913E0F" w:rsidRDefault="00913E0F" w:rsidP="005B7682">
      <w:pPr>
        <w:spacing w:after="0" w:line="240" w:lineRule="auto"/>
      </w:pPr>
      <w:r>
        <w:separator/>
      </w:r>
    </w:p>
  </w:footnote>
  <w:footnote w:type="continuationSeparator" w:id="0">
    <w:p w14:paraId="676C88E3" w14:textId="77777777" w:rsidR="00913E0F" w:rsidRDefault="00913E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2024-02-05T07:52:00Z</dcterms:created>
  <dcterms:modified xsi:type="dcterms:W3CDTF">2024-02-05T07:52:00Z</dcterms:modified>
</cp:coreProperties>
</file>