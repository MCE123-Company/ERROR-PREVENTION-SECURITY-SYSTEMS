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82C3249" w:rsidR="003D59FC" w:rsidRDefault="0094189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CONFIGURATION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FE39466" w:rsidR="003D59FC" w:rsidRDefault="0094189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2:54:18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668D2F3" w:rsidR="0062053B" w:rsidRDefault="00941899" w:rsidP="000839BB">
      <w:pPr>
        <w:rPr>
          <w:u w:val="single"/>
        </w:rPr>
      </w:pPr>
      <w:r>
        <w:rPr>
          <w:b/>
          <w:sz w:val="24"/>
        </w:rPr>
        <w:lastRenderedPageBreak/>
        <w:t>CONFIGURATION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9E3D6E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41899">
        <w:rPr>
          <w:u w:val="single"/>
        </w:rPr>
        <w:t>CONFIGURATION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941899" w:rsidRPr="000839BB">
        <w:rPr>
          <w:b/>
          <w:bCs/>
          <w:color w:val="0070C0"/>
        </w:rPr>
        <w:t>THAT</w:t>
      </w:r>
      <w:r w:rsidR="0094189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941899">
        <w:rPr>
          <w:b/>
          <w:bCs/>
          <w:color w:val="FF0000"/>
        </w:rPr>
        <w:t>CONFIGURATION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61F94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B0E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F275" w14:textId="77777777" w:rsidR="006B0E5D" w:rsidRDefault="006B0E5D" w:rsidP="005B7682">
      <w:pPr>
        <w:spacing w:after="0" w:line="240" w:lineRule="auto"/>
      </w:pPr>
      <w:r>
        <w:separator/>
      </w:r>
    </w:p>
  </w:endnote>
  <w:endnote w:type="continuationSeparator" w:id="0">
    <w:p w14:paraId="3169CC41" w14:textId="77777777" w:rsidR="006B0E5D" w:rsidRDefault="006B0E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318D" w14:textId="77777777" w:rsidR="006B0E5D" w:rsidRDefault="006B0E5D" w:rsidP="005B7682">
      <w:pPr>
        <w:spacing w:after="0" w:line="240" w:lineRule="auto"/>
      </w:pPr>
      <w:r>
        <w:separator/>
      </w:r>
    </w:p>
  </w:footnote>
  <w:footnote w:type="continuationSeparator" w:id="0">
    <w:p w14:paraId="0DFF94D4" w14:textId="77777777" w:rsidR="006B0E5D" w:rsidRDefault="006B0E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E5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E0F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8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AF7F7D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2563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2024-02-05T07:54:00Z</dcterms:created>
  <dcterms:modified xsi:type="dcterms:W3CDTF">2024-02-05T07:54:00Z</dcterms:modified>
</cp:coreProperties>
</file>