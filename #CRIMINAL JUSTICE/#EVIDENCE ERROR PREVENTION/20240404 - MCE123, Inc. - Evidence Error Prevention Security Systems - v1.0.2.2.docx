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27B34702" w:rsidR="003D59FC" w:rsidRDefault="00281C2F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CRIMINAL JUSTICE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13D09C71" w:rsidR="003D59FC" w:rsidRDefault="00515345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 xml:space="preserve">EVIDENCE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4E5A4546" w:rsidR="003D59FC" w:rsidRDefault="006925DF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4/4/2024 7:01:35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2547E9A3" w:rsidR="0062053B" w:rsidRDefault="00515345" w:rsidP="000839BB">
      <w:pPr>
        <w:rPr>
          <w:u w:val="single"/>
        </w:rPr>
      </w:pPr>
      <w:r>
        <w:rPr>
          <w:b/>
          <w:sz w:val="24"/>
        </w:rPr>
        <w:lastRenderedPageBreak/>
        <w:t>EVIDENCE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1A32B129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515345">
        <w:rPr>
          <w:u w:val="single"/>
        </w:rPr>
        <w:t>EVIDENCE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FD0D4B" w:rsidRPr="000839BB">
        <w:rPr>
          <w:b/>
          <w:bCs/>
          <w:color w:val="0070C0"/>
        </w:rPr>
        <w:t>THAT</w:t>
      </w:r>
      <w:r w:rsidR="00FD0D4B">
        <w:t xml:space="preserve"> </w:t>
      </w:r>
      <w:r w:rsidR="00515345">
        <w:t xml:space="preserve">         </w:t>
      </w:r>
      <w:r w:rsidR="00153024" w:rsidRPr="00153024">
        <w:rPr>
          <w:b/>
          <w:bCs/>
          <w:color w:val="FF0000"/>
        </w:rPr>
        <w:t xml:space="preserve">ANY </w:t>
      </w:r>
      <w:r w:rsidR="00515345">
        <w:rPr>
          <w:b/>
          <w:bCs/>
          <w:color w:val="FF0000"/>
        </w:rPr>
        <w:t>EVIDENCE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C51325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16EB3417" w14:textId="648163D1" w:rsidR="006925DF" w:rsidRPr="00477EDF" w:rsidRDefault="006925DF" w:rsidP="006925DF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MIND CONTROL </w:t>
      </w:r>
      <w:r>
        <w:rPr>
          <w:u w:val="single"/>
        </w:rPr>
        <w:t>EVIDENCE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</w:t>
      </w:r>
      <w:r w:rsidRPr="0015302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>EVIDENCE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proofErr w:type="gramStart"/>
      <w:r w:rsidRPr="00153024">
        <w:rPr>
          <w:b/>
          <w:bCs/>
          <w:color w:val="7030A0"/>
        </w:rPr>
        <w:t>OCCURS</w:t>
      </w:r>
      <w:r>
        <w:t xml:space="preserve">, </w:t>
      </w:r>
      <w:r>
        <w:t xml:space="preserve">  </w:t>
      </w:r>
      <w:proofErr w:type="gramEnd"/>
      <w:r>
        <w:t xml:space="preserve">                                    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39352958" w14:textId="0A312B6C" w:rsidR="006925DF" w:rsidRPr="00477EDF" w:rsidRDefault="006925DF" w:rsidP="006925DF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MI</w:t>
      </w:r>
      <w:r>
        <w:rPr>
          <w:u w:val="single"/>
        </w:rPr>
        <w:t>SSING</w:t>
      </w:r>
      <w:r>
        <w:rPr>
          <w:u w:val="single"/>
        </w:rPr>
        <w:t xml:space="preserve"> EVIDENCE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</w:t>
      </w:r>
      <w:r w:rsidRPr="0015302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EVIDENCE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proofErr w:type="gramStart"/>
      <w:r w:rsidRPr="00153024">
        <w:rPr>
          <w:b/>
          <w:bCs/>
          <w:color w:val="7030A0"/>
        </w:rPr>
        <w:t>OCCURS</w:t>
      </w:r>
      <w:r>
        <w:t>,</w:t>
      </w:r>
      <w:r>
        <w:t xml:space="preserve">   </w:t>
      </w:r>
      <w:proofErr w:type="gramEnd"/>
      <w:r>
        <w:t xml:space="preserve">                                                                              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1F5BF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CF437D" w14:textId="77777777" w:rsidR="001F5BFB" w:rsidRDefault="001F5BFB" w:rsidP="005B7682">
      <w:pPr>
        <w:spacing w:after="0" w:line="240" w:lineRule="auto"/>
      </w:pPr>
      <w:r>
        <w:separator/>
      </w:r>
    </w:p>
  </w:endnote>
  <w:endnote w:type="continuationSeparator" w:id="0">
    <w:p w14:paraId="2D798321" w14:textId="77777777" w:rsidR="001F5BFB" w:rsidRDefault="001F5BF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C4D9B9" w14:textId="77777777" w:rsidR="001F5BFB" w:rsidRDefault="001F5BFB" w:rsidP="005B7682">
      <w:pPr>
        <w:spacing w:after="0" w:line="240" w:lineRule="auto"/>
      </w:pPr>
      <w:r>
        <w:separator/>
      </w:r>
    </w:p>
  </w:footnote>
  <w:footnote w:type="continuationSeparator" w:id="0">
    <w:p w14:paraId="1204E7A5" w14:textId="77777777" w:rsidR="001F5BFB" w:rsidRDefault="001F5BF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5BFB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1C2F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5DF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0C7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2024-04-04T23:01:00Z</dcterms:created>
  <dcterms:modified xsi:type="dcterms:W3CDTF">2024-04-04T23:01:00Z</dcterms:modified>
</cp:coreProperties>
</file>