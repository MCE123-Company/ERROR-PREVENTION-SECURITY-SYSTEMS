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7B34702" w:rsidR="003D59FC" w:rsidRDefault="00281C2F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CRIMINAL JUSTICE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13D09C71" w:rsidR="003D59FC" w:rsidRDefault="00515345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 xml:space="preserve">EVIDENCE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25C63F3F" w:rsidR="003D59FC" w:rsidRDefault="00515345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1/22/2024 11:11:10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2547E9A3" w:rsidR="0062053B" w:rsidRDefault="00515345" w:rsidP="000839BB">
      <w:pPr>
        <w:rPr>
          <w:u w:val="single"/>
        </w:rPr>
      </w:pPr>
      <w:r>
        <w:rPr>
          <w:b/>
          <w:sz w:val="24"/>
        </w:rPr>
        <w:lastRenderedPageBreak/>
        <w:t>EVIDENCE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1A32B129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515345">
        <w:rPr>
          <w:u w:val="single"/>
        </w:rPr>
        <w:t>EVIDENCE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D0D4B" w:rsidRPr="000839BB">
        <w:rPr>
          <w:b/>
          <w:bCs/>
          <w:color w:val="0070C0"/>
        </w:rPr>
        <w:t>THAT</w:t>
      </w:r>
      <w:r w:rsidR="00FD0D4B">
        <w:t xml:space="preserve"> </w:t>
      </w:r>
      <w:r w:rsidR="00515345">
        <w:t xml:space="preserve">         </w:t>
      </w:r>
      <w:r w:rsidR="00153024" w:rsidRPr="00153024">
        <w:rPr>
          <w:b/>
          <w:bCs/>
          <w:color w:val="FF0000"/>
        </w:rPr>
        <w:t xml:space="preserve">ANY </w:t>
      </w:r>
      <w:r w:rsidR="00515345">
        <w:rPr>
          <w:b/>
          <w:bCs/>
          <w:color w:val="FF0000"/>
        </w:rPr>
        <w:t>EVIDENCE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D560C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5E015" w14:textId="77777777" w:rsidR="00D560C7" w:rsidRDefault="00D560C7" w:rsidP="005B7682">
      <w:pPr>
        <w:spacing w:after="0" w:line="240" w:lineRule="auto"/>
      </w:pPr>
      <w:r>
        <w:separator/>
      </w:r>
    </w:p>
  </w:endnote>
  <w:endnote w:type="continuationSeparator" w:id="0">
    <w:p w14:paraId="41B9A546" w14:textId="77777777" w:rsidR="00D560C7" w:rsidRDefault="00D560C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B9592" w14:textId="77777777" w:rsidR="00D560C7" w:rsidRDefault="00D560C7" w:rsidP="005B7682">
      <w:pPr>
        <w:spacing w:after="0" w:line="240" w:lineRule="auto"/>
      </w:pPr>
      <w:r>
        <w:separator/>
      </w:r>
    </w:p>
  </w:footnote>
  <w:footnote w:type="continuationSeparator" w:id="0">
    <w:p w14:paraId="03BBCEE7" w14:textId="77777777" w:rsidR="00D560C7" w:rsidRDefault="00D560C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1C2F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0C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3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2022-11-10T04:18:00Z</cp:lastPrinted>
  <dcterms:created xsi:type="dcterms:W3CDTF">2024-01-22T16:12:00Z</dcterms:created>
  <dcterms:modified xsi:type="dcterms:W3CDTF">2024-01-22T16:24:00Z</dcterms:modified>
</cp:coreProperties>
</file>