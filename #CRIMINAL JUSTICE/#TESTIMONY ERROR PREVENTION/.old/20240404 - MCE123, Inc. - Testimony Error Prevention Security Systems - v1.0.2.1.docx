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8C69390" w:rsidR="003D59FC" w:rsidRDefault="00E0721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64EC155" w:rsidR="003D59FC" w:rsidRDefault="0001153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TESTIMONY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6F2FD25" w:rsidR="003D59FC" w:rsidRDefault="00726DA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7:03:07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C9BE373" w:rsidR="0062053B" w:rsidRDefault="0001153A" w:rsidP="000839BB">
      <w:pPr>
        <w:rPr>
          <w:u w:val="single"/>
        </w:rPr>
      </w:pPr>
      <w:r>
        <w:rPr>
          <w:b/>
          <w:sz w:val="24"/>
        </w:rPr>
        <w:lastRenderedPageBreak/>
        <w:t>TESTIMONY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56BB66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153A">
        <w:rPr>
          <w:u w:val="single"/>
        </w:rPr>
        <w:t>TESTIMONY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</w:t>
      </w:r>
      <w:r w:rsidR="0001153A">
        <w:t xml:space="preserve">           </w:t>
      </w:r>
      <w:r w:rsidR="00515345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1153A">
        <w:rPr>
          <w:b/>
          <w:bCs/>
          <w:color w:val="FF0000"/>
        </w:rPr>
        <w:t>TESTIMONY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17C66C2" w14:textId="3E684BE7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BEHAVIOR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BEHAVIOR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8762F7A" w14:textId="546906DF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LYING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LYING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2919A09" w14:textId="5E01901E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MEMORY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MEMORY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D618C31" w14:textId="3726A6FD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SPEECH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SPEECH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B4F3879" w14:textId="2926BF86" w:rsidR="00726DAE" w:rsidRPr="00477EDF" w:rsidRDefault="00726DAE" w:rsidP="00726DAE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SELF-DAMAGING TESTIMONY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TESTIMONY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647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D38AF" w14:textId="77777777" w:rsidR="008647F9" w:rsidRDefault="008647F9" w:rsidP="005B7682">
      <w:pPr>
        <w:spacing w:after="0" w:line="240" w:lineRule="auto"/>
      </w:pPr>
      <w:r>
        <w:separator/>
      </w:r>
    </w:p>
  </w:endnote>
  <w:endnote w:type="continuationSeparator" w:id="0">
    <w:p w14:paraId="6F71A19B" w14:textId="77777777" w:rsidR="008647F9" w:rsidRDefault="008647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64A4" w14:textId="77777777" w:rsidR="008647F9" w:rsidRDefault="008647F9" w:rsidP="005B7682">
      <w:pPr>
        <w:spacing w:after="0" w:line="240" w:lineRule="auto"/>
      </w:pPr>
      <w:r>
        <w:separator/>
      </w:r>
    </w:p>
  </w:footnote>
  <w:footnote w:type="continuationSeparator" w:id="0">
    <w:p w14:paraId="277D4E9F" w14:textId="77777777" w:rsidR="008647F9" w:rsidRDefault="008647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53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E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7F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6496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2024-01-22T16:21:00Z</dcterms:created>
  <dcterms:modified xsi:type="dcterms:W3CDTF">2024-04-04T23:03:00Z</dcterms:modified>
</cp:coreProperties>
</file>