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552E399" w:rsidR="003D59FC" w:rsidRDefault="00A31299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3296091" w:rsidR="003D59FC" w:rsidRDefault="0042781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SYSTEMIC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349B6B2" w:rsidR="003D59FC" w:rsidRDefault="0042781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11:18:11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DF28242" w:rsidR="0062053B" w:rsidRDefault="0042781F" w:rsidP="000839BB">
      <w:pPr>
        <w:rPr>
          <w:u w:val="single"/>
        </w:rPr>
      </w:pPr>
      <w:r>
        <w:rPr>
          <w:b/>
          <w:sz w:val="24"/>
        </w:rPr>
        <w:lastRenderedPageBreak/>
        <w:t>SYSTEMIC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4142F8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2781F">
        <w:rPr>
          <w:u w:val="single"/>
        </w:rPr>
        <w:t>SYSTEMIC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42781F">
        <w:rPr>
          <w:b/>
          <w:bCs/>
          <w:color w:val="FF0000"/>
        </w:rPr>
        <w:t>SYSTEMIC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E17D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D795" w14:textId="77777777" w:rsidR="00E17D4C" w:rsidRDefault="00E17D4C" w:rsidP="005B7682">
      <w:pPr>
        <w:spacing w:after="0" w:line="240" w:lineRule="auto"/>
      </w:pPr>
      <w:r>
        <w:separator/>
      </w:r>
    </w:p>
  </w:endnote>
  <w:endnote w:type="continuationSeparator" w:id="0">
    <w:p w14:paraId="2D0A42CE" w14:textId="77777777" w:rsidR="00E17D4C" w:rsidRDefault="00E17D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D6B8" w14:textId="77777777" w:rsidR="00E17D4C" w:rsidRDefault="00E17D4C" w:rsidP="005B7682">
      <w:pPr>
        <w:spacing w:after="0" w:line="240" w:lineRule="auto"/>
      </w:pPr>
      <w:r>
        <w:separator/>
      </w:r>
    </w:p>
  </w:footnote>
  <w:footnote w:type="continuationSeparator" w:id="0">
    <w:p w14:paraId="2D3C185F" w14:textId="77777777" w:rsidR="00E17D4C" w:rsidRDefault="00E17D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129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D4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2024-01-22T16:18:00Z</dcterms:created>
  <dcterms:modified xsi:type="dcterms:W3CDTF">2024-01-22T16:26:00Z</dcterms:modified>
</cp:coreProperties>
</file>