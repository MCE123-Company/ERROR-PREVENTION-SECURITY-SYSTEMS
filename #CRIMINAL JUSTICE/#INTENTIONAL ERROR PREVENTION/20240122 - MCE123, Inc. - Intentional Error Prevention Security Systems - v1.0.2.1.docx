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8988130" w:rsidR="003D59FC" w:rsidRDefault="007327F5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CRIMINAL 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AD58D80" w:rsidR="003D59FC" w:rsidRDefault="008D2512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INTENTIONAL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46F1A945" w:rsidR="003D59FC" w:rsidRDefault="00B627C2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11:13:56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936F84E" w:rsidR="0062053B" w:rsidRDefault="008D2512" w:rsidP="000839BB">
      <w:pPr>
        <w:rPr>
          <w:u w:val="single"/>
        </w:rPr>
      </w:pPr>
      <w:r>
        <w:rPr>
          <w:b/>
          <w:sz w:val="24"/>
        </w:rPr>
        <w:lastRenderedPageBreak/>
        <w:t>INTENTIONAL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8EC10A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D2512">
        <w:rPr>
          <w:u w:val="single"/>
        </w:rPr>
        <w:t>INTENTIONAL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      </w:t>
      </w:r>
      <w:r w:rsidR="00153024" w:rsidRPr="00153024">
        <w:rPr>
          <w:b/>
          <w:bCs/>
          <w:color w:val="FF0000"/>
        </w:rPr>
        <w:t xml:space="preserve">ANY </w:t>
      </w:r>
      <w:r w:rsidR="008D2512">
        <w:rPr>
          <w:b/>
          <w:bCs/>
          <w:color w:val="FF0000"/>
        </w:rPr>
        <w:t>INTENTIONAL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F1B1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9AD00" w14:textId="77777777" w:rsidR="002F1B1F" w:rsidRDefault="002F1B1F" w:rsidP="005B7682">
      <w:pPr>
        <w:spacing w:after="0" w:line="240" w:lineRule="auto"/>
      </w:pPr>
      <w:r>
        <w:separator/>
      </w:r>
    </w:p>
  </w:endnote>
  <w:endnote w:type="continuationSeparator" w:id="0">
    <w:p w14:paraId="7A6779D6" w14:textId="77777777" w:rsidR="002F1B1F" w:rsidRDefault="002F1B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5039E" w14:textId="77777777" w:rsidR="002F1B1F" w:rsidRDefault="002F1B1F" w:rsidP="005B7682">
      <w:pPr>
        <w:spacing w:after="0" w:line="240" w:lineRule="auto"/>
      </w:pPr>
      <w:r>
        <w:separator/>
      </w:r>
    </w:p>
  </w:footnote>
  <w:footnote w:type="continuationSeparator" w:id="0">
    <w:p w14:paraId="3177E4A1" w14:textId="77777777" w:rsidR="002F1B1F" w:rsidRDefault="002F1B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67E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1B1F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27F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7C2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5</cp:revision>
  <cp:lastPrinted>2022-11-10T04:18:00Z</cp:lastPrinted>
  <dcterms:created xsi:type="dcterms:W3CDTF">2024-01-22T16:14:00Z</dcterms:created>
  <dcterms:modified xsi:type="dcterms:W3CDTF">2024-01-22T16:25:00Z</dcterms:modified>
</cp:coreProperties>
</file>