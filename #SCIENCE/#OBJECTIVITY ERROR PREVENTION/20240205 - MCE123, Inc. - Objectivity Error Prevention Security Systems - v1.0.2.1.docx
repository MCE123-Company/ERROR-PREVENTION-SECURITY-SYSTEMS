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E3E59DE" w:rsidR="003D59FC" w:rsidRDefault="000C715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OBJECTIVITY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CAC6859" w:rsidR="003D59FC" w:rsidRDefault="000C715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2:40:32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645D80F" w:rsidR="0062053B" w:rsidRDefault="000C715B" w:rsidP="000839BB">
      <w:pPr>
        <w:rPr>
          <w:u w:val="single"/>
        </w:rPr>
      </w:pPr>
      <w:r>
        <w:rPr>
          <w:b/>
          <w:sz w:val="24"/>
        </w:rPr>
        <w:lastRenderedPageBreak/>
        <w:t>OBJECTIVITY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A80801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C715B">
        <w:rPr>
          <w:u w:val="single"/>
        </w:rPr>
        <w:t>OBJECTIVITY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0C715B">
        <w:rPr>
          <w:b/>
          <w:bCs/>
          <w:color w:val="FF0000"/>
        </w:rPr>
        <w:t>OBJECTIVITY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B13E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0985" w14:textId="77777777" w:rsidR="004B13E3" w:rsidRDefault="004B13E3" w:rsidP="005B7682">
      <w:pPr>
        <w:spacing w:after="0" w:line="240" w:lineRule="auto"/>
      </w:pPr>
      <w:r>
        <w:separator/>
      </w:r>
    </w:p>
  </w:endnote>
  <w:endnote w:type="continuationSeparator" w:id="0">
    <w:p w14:paraId="03406702" w14:textId="77777777" w:rsidR="004B13E3" w:rsidRDefault="004B13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833B" w14:textId="77777777" w:rsidR="004B13E3" w:rsidRDefault="004B13E3" w:rsidP="005B7682">
      <w:pPr>
        <w:spacing w:after="0" w:line="240" w:lineRule="auto"/>
      </w:pPr>
      <w:r>
        <w:separator/>
      </w:r>
    </w:p>
  </w:footnote>
  <w:footnote w:type="continuationSeparator" w:id="0">
    <w:p w14:paraId="5053116D" w14:textId="77777777" w:rsidR="004B13E3" w:rsidRDefault="004B13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5B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3E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2024-02-05T07:40:00Z</dcterms:created>
  <dcterms:modified xsi:type="dcterms:W3CDTF">2024-02-05T07:40:00Z</dcterms:modified>
</cp:coreProperties>
</file>