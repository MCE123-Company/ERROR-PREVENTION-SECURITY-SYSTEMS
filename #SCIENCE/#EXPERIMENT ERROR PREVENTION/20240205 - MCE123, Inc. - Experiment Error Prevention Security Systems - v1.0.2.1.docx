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E81A691" w:rsidR="003D59FC" w:rsidRDefault="0068460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EXPERIMENT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466CC20" w:rsidR="003D59FC" w:rsidRDefault="0068460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2:35:52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47B7731" w:rsidR="0062053B" w:rsidRDefault="00684609" w:rsidP="000839BB">
      <w:pPr>
        <w:rPr>
          <w:u w:val="single"/>
        </w:rPr>
      </w:pPr>
      <w:r>
        <w:rPr>
          <w:b/>
          <w:sz w:val="24"/>
        </w:rPr>
        <w:lastRenderedPageBreak/>
        <w:t>EXPERIMENT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26EC16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84609">
        <w:rPr>
          <w:u w:val="single"/>
        </w:rPr>
        <w:t>EXPERIMENT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684609">
        <w:rPr>
          <w:b/>
          <w:bCs/>
          <w:color w:val="FF0000"/>
        </w:rPr>
        <w:t>EXPERIMENT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242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E0FD" w14:textId="77777777" w:rsidR="0012425E" w:rsidRDefault="0012425E" w:rsidP="005B7682">
      <w:pPr>
        <w:spacing w:after="0" w:line="240" w:lineRule="auto"/>
      </w:pPr>
      <w:r>
        <w:separator/>
      </w:r>
    </w:p>
  </w:endnote>
  <w:endnote w:type="continuationSeparator" w:id="0">
    <w:p w14:paraId="49C0A2A8" w14:textId="77777777" w:rsidR="0012425E" w:rsidRDefault="001242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49B3" w14:textId="77777777" w:rsidR="0012425E" w:rsidRDefault="0012425E" w:rsidP="005B7682">
      <w:pPr>
        <w:spacing w:after="0" w:line="240" w:lineRule="auto"/>
      </w:pPr>
      <w:r>
        <w:separator/>
      </w:r>
    </w:p>
  </w:footnote>
  <w:footnote w:type="continuationSeparator" w:id="0">
    <w:p w14:paraId="6ECF9179" w14:textId="77777777" w:rsidR="0012425E" w:rsidRDefault="001242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2024-02-05T07:36:00Z</dcterms:created>
  <dcterms:modified xsi:type="dcterms:W3CDTF">2024-02-05T07:36:00Z</dcterms:modified>
</cp:coreProperties>
</file>