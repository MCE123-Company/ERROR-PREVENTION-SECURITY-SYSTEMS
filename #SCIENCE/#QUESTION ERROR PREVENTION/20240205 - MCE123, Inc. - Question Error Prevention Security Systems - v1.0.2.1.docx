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CEE3D04" w:rsidR="003D59FC" w:rsidRDefault="008322A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QUESTION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1F1C615" w:rsidR="003D59FC" w:rsidRDefault="008322A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2:44:26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EC0D22E" w:rsidR="0062053B" w:rsidRDefault="008322AF" w:rsidP="000839BB">
      <w:pPr>
        <w:rPr>
          <w:u w:val="single"/>
        </w:rPr>
      </w:pPr>
      <w:r>
        <w:rPr>
          <w:b/>
          <w:sz w:val="24"/>
        </w:rPr>
        <w:lastRenderedPageBreak/>
        <w:t>QUESTION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5AB580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322AF">
        <w:rPr>
          <w:u w:val="single"/>
        </w:rPr>
        <w:t>QUESTION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8322AF">
        <w:rPr>
          <w:b/>
          <w:bCs/>
          <w:color w:val="FF0000"/>
        </w:rPr>
        <w:t>QUESTION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E216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293C" w14:textId="77777777" w:rsidR="00E216EB" w:rsidRDefault="00E216EB" w:rsidP="005B7682">
      <w:pPr>
        <w:spacing w:after="0" w:line="240" w:lineRule="auto"/>
      </w:pPr>
      <w:r>
        <w:separator/>
      </w:r>
    </w:p>
  </w:endnote>
  <w:endnote w:type="continuationSeparator" w:id="0">
    <w:p w14:paraId="4541287C" w14:textId="77777777" w:rsidR="00E216EB" w:rsidRDefault="00E216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2993D" w14:textId="77777777" w:rsidR="00E216EB" w:rsidRDefault="00E216EB" w:rsidP="005B7682">
      <w:pPr>
        <w:spacing w:after="0" w:line="240" w:lineRule="auto"/>
      </w:pPr>
      <w:r>
        <w:separator/>
      </w:r>
    </w:p>
  </w:footnote>
  <w:footnote w:type="continuationSeparator" w:id="0">
    <w:p w14:paraId="1BE25AEE" w14:textId="77777777" w:rsidR="00E216EB" w:rsidRDefault="00E216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FF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BFF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A8B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538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17E94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22AF"/>
    <w:rsid w:val="00833033"/>
    <w:rsid w:val="00833E3C"/>
    <w:rsid w:val="008341D4"/>
    <w:rsid w:val="00835ED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6E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2024-02-05T07:44:00Z</dcterms:created>
  <dcterms:modified xsi:type="dcterms:W3CDTF">2024-02-05T07:44:00Z</dcterms:modified>
</cp:coreProperties>
</file>