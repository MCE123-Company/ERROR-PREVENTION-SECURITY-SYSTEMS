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0A4DC2CF" w:rsidR="003D59FC" w:rsidRDefault="000B39D9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TEST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41D2E81" w:rsidR="003D59FC" w:rsidRDefault="000B39D9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2:47:11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46B2AACC" w:rsidR="0062053B" w:rsidRDefault="000B39D9" w:rsidP="000839BB">
      <w:pPr>
        <w:rPr>
          <w:u w:val="single"/>
        </w:rPr>
      </w:pPr>
      <w:r>
        <w:rPr>
          <w:b/>
          <w:sz w:val="24"/>
        </w:rPr>
        <w:lastRenderedPageBreak/>
        <w:t>TEST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81B4E03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B39D9">
        <w:rPr>
          <w:u w:val="single"/>
        </w:rPr>
        <w:t>TEST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</w:t>
      </w:r>
      <w:r w:rsidR="00450BA9">
        <w:t xml:space="preserve">  </w:t>
      </w:r>
      <w:r w:rsidR="000B39D9">
        <w:t xml:space="preserve">        </w:t>
      </w:r>
      <w:r w:rsidR="00450BA9">
        <w:t xml:space="preserve"> </w:t>
      </w:r>
      <w:r w:rsidR="00417006">
        <w:t xml:space="preserve">  </w:t>
      </w:r>
      <w:r w:rsidR="00153024" w:rsidRPr="00153024">
        <w:rPr>
          <w:b/>
          <w:bCs/>
          <w:color w:val="FF0000"/>
        </w:rPr>
        <w:t xml:space="preserve">ANY </w:t>
      </w:r>
      <w:r w:rsidR="000B39D9">
        <w:rPr>
          <w:b/>
          <w:bCs/>
          <w:color w:val="FF0000"/>
        </w:rPr>
        <w:t>TEST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D06F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A9D5" w14:textId="77777777" w:rsidR="00D06F08" w:rsidRDefault="00D06F08" w:rsidP="005B7682">
      <w:pPr>
        <w:spacing w:after="0" w:line="240" w:lineRule="auto"/>
      </w:pPr>
      <w:r>
        <w:separator/>
      </w:r>
    </w:p>
  </w:endnote>
  <w:endnote w:type="continuationSeparator" w:id="0">
    <w:p w14:paraId="242E07F1" w14:textId="77777777" w:rsidR="00D06F08" w:rsidRDefault="00D06F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CA6B" w14:textId="77777777" w:rsidR="00D06F08" w:rsidRDefault="00D06F08" w:rsidP="005B7682">
      <w:pPr>
        <w:spacing w:after="0" w:line="240" w:lineRule="auto"/>
      </w:pPr>
      <w:r>
        <w:separator/>
      </w:r>
    </w:p>
  </w:footnote>
  <w:footnote w:type="continuationSeparator" w:id="0">
    <w:p w14:paraId="523EB2F5" w14:textId="77777777" w:rsidR="00D06F08" w:rsidRDefault="00D06F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1FF9"/>
    <w:rsid w:val="000B39D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5B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4373"/>
    <w:rsid w:val="001046B4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25E"/>
    <w:rsid w:val="00124741"/>
    <w:rsid w:val="001249E6"/>
    <w:rsid w:val="001265FC"/>
    <w:rsid w:val="00126B27"/>
    <w:rsid w:val="00126DB2"/>
    <w:rsid w:val="00127E8A"/>
    <w:rsid w:val="00130BFF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5A8B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63B5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538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17E94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0BA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3E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45D3"/>
    <w:rsid w:val="00590AA7"/>
    <w:rsid w:val="005920B0"/>
    <w:rsid w:val="0059451D"/>
    <w:rsid w:val="00596784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609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22AF"/>
    <w:rsid w:val="00833033"/>
    <w:rsid w:val="00833E3C"/>
    <w:rsid w:val="008341D4"/>
    <w:rsid w:val="00835ED9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014F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D6C2D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0031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481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6F08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6E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24A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10D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2024-02-05T07:47:00Z</dcterms:created>
  <dcterms:modified xsi:type="dcterms:W3CDTF">2024-02-05T07:47:00Z</dcterms:modified>
</cp:coreProperties>
</file>