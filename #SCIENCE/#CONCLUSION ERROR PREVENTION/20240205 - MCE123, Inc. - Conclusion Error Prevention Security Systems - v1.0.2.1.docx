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889C038" w:rsidR="003D59FC" w:rsidRDefault="00417006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SCIENCE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6A3E4680" w:rsidR="003D59FC" w:rsidRDefault="00B36F54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CONCLUSION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72B9196A" w:rsidR="003D59FC" w:rsidRDefault="00B36F54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2/5/2024 2:35:00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1C251CB4" w:rsidR="0062053B" w:rsidRDefault="00B36F54" w:rsidP="000839BB">
      <w:pPr>
        <w:rPr>
          <w:u w:val="single"/>
        </w:rPr>
      </w:pPr>
      <w:r>
        <w:rPr>
          <w:b/>
          <w:sz w:val="24"/>
        </w:rPr>
        <w:lastRenderedPageBreak/>
        <w:t>CONCLUSION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7D5D329C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B36F54">
        <w:rPr>
          <w:u w:val="single"/>
        </w:rPr>
        <w:t>CONCLUSION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C6441F" w:rsidRPr="000839BB">
        <w:rPr>
          <w:b/>
          <w:bCs/>
          <w:color w:val="0070C0"/>
        </w:rPr>
        <w:t>THAT</w:t>
      </w:r>
      <w:r w:rsidR="00C6441F">
        <w:t xml:space="preserve"> </w:t>
      </w:r>
      <w:r w:rsidR="00417006">
        <w:t xml:space="preserve">           </w:t>
      </w:r>
      <w:r w:rsidR="00153024" w:rsidRPr="00153024">
        <w:rPr>
          <w:b/>
          <w:bCs/>
          <w:color w:val="FF0000"/>
        </w:rPr>
        <w:t xml:space="preserve">ANY </w:t>
      </w:r>
      <w:r w:rsidR="00B36F54">
        <w:rPr>
          <w:b/>
          <w:bCs/>
          <w:color w:val="FF0000"/>
        </w:rPr>
        <w:t>CONCLUSION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3D61D9">
        <w:t>,</w:t>
      </w:r>
      <w:r w:rsidR="00B21848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9E303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74000" w14:textId="77777777" w:rsidR="009E3030" w:rsidRDefault="009E3030" w:rsidP="005B7682">
      <w:pPr>
        <w:spacing w:after="0" w:line="240" w:lineRule="auto"/>
      </w:pPr>
      <w:r>
        <w:separator/>
      </w:r>
    </w:p>
  </w:endnote>
  <w:endnote w:type="continuationSeparator" w:id="0">
    <w:p w14:paraId="31D3D0F5" w14:textId="77777777" w:rsidR="009E3030" w:rsidRDefault="009E303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9BC0B" w14:textId="77777777" w:rsidR="009E3030" w:rsidRDefault="009E3030" w:rsidP="005B7682">
      <w:pPr>
        <w:spacing w:after="0" w:line="240" w:lineRule="auto"/>
      </w:pPr>
      <w:r>
        <w:separator/>
      </w:r>
    </w:p>
  </w:footnote>
  <w:footnote w:type="continuationSeparator" w:id="0">
    <w:p w14:paraId="55EC6982" w14:textId="77777777" w:rsidR="009E3030" w:rsidRDefault="009E303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542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006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2927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4E56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E70B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B2D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0B2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030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1848"/>
    <w:rsid w:val="00B24580"/>
    <w:rsid w:val="00B3201A"/>
    <w:rsid w:val="00B336F9"/>
    <w:rsid w:val="00B349C7"/>
    <w:rsid w:val="00B36E40"/>
    <w:rsid w:val="00B36F54"/>
    <w:rsid w:val="00B37684"/>
    <w:rsid w:val="00B430F4"/>
    <w:rsid w:val="00B443B4"/>
    <w:rsid w:val="00B44948"/>
    <w:rsid w:val="00B45AFC"/>
    <w:rsid w:val="00B46B01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41F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0A8E"/>
    <w:rsid w:val="00F2405D"/>
    <w:rsid w:val="00F25453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2024-02-05T07:35:00Z</dcterms:created>
  <dcterms:modified xsi:type="dcterms:W3CDTF">2024-02-05T07:35:00Z</dcterms:modified>
</cp:coreProperties>
</file>