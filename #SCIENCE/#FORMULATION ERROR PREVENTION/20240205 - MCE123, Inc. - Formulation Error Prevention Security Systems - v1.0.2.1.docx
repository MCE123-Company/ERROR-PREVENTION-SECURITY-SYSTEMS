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EDAE256" w:rsidR="003D59FC" w:rsidRDefault="001046B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FORMULATION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2780E8C" w:rsidR="003D59FC" w:rsidRDefault="001046B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2:36:57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9D15B8B" w:rsidR="0062053B" w:rsidRDefault="001046B4" w:rsidP="000839BB">
      <w:pPr>
        <w:rPr>
          <w:u w:val="single"/>
        </w:rPr>
      </w:pPr>
      <w:r>
        <w:rPr>
          <w:b/>
          <w:sz w:val="24"/>
        </w:rPr>
        <w:lastRenderedPageBreak/>
        <w:t>FORMULATION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DCFDDB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046B4">
        <w:rPr>
          <w:u w:val="single"/>
        </w:rPr>
        <w:t>FORMULATION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1046B4">
        <w:rPr>
          <w:b/>
          <w:bCs/>
          <w:color w:val="FF0000"/>
        </w:rPr>
        <w:t>FORMULATION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000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4677" w14:textId="77777777" w:rsidR="00B00031" w:rsidRDefault="00B00031" w:rsidP="005B7682">
      <w:pPr>
        <w:spacing w:after="0" w:line="240" w:lineRule="auto"/>
      </w:pPr>
      <w:r>
        <w:separator/>
      </w:r>
    </w:p>
  </w:endnote>
  <w:endnote w:type="continuationSeparator" w:id="0">
    <w:p w14:paraId="3D4367A8" w14:textId="77777777" w:rsidR="00B00031" w:rsidRDefault="00B000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84B0" w14:textId="77777777" w:rsidR="00B00031" w:rsidRDefault="00B00031" w:rsidP="005B7682">
      <w:pPr>
        <w:spacing w:after="0" w:line="240" w:lineRule="auto"/>
      </w:pPr>
      <w:r>
        <w:separator/>
      </w:r>
    </w:p>
  </w:footnote>
  <w:footnote w:type="continuationSeparator" w:id="0">
    <w:p w14:paraId="447B6AE7" w14:textId="77777777" w:rsidR="00B00031" w:rsidRDefault="00B000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2024-02-05T07:37:00Z</dcterms:created>
  <dcterms:modified xsi:type="dcterms:W3CDTF">2024-02-05T07:37:00Z</dcterms:modified>
</cp:coreProperties>
</file>