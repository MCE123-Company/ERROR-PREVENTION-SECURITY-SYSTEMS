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2341C1B" w:rsidR="003D59FC" w:rsidRDefault="003663B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NATURAL LAW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AD3408C" w:rsidR="003D59FC" w:rsidRDefault="003663B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2:39:34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BAB8AE0" w:rsidR="0062053B" w:rsidRDefault="003663B5" w:rsidP="000839BB">
      <w:pPr>
        <w:rPr>
          <w:u w:val="single"/>
        </w:rPr>
      </w:pPr>
      <w:r>
        <w:rPr>
          <w:b/>
          <w:sz w:val="24"/>
        </w:rPr>
        <w:lastRenderedPageBreak/>
        <w:t>NATURAL LAW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86E0CB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663B5">
        <w:rPr>
          <w:u w:val="single"/>
        </w:rPr>
        <w:t>NATURAL LAW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3663B5">
        <w:rPr>
          <w:b/>
          <w:bCs/>
          <w:color w:val="FF0000"/>
        </w:rPr>
        <w:t>NATURAL LAW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845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6FEF4" w14:textId="77777777" w:rsidR="005845D3" w:rsidRDefault="005845D3" w:rsidP="005B7682">
      <w:pPr>
        <w:spacing w:after="0" w:line="240" w:lineRule="auto"/>
      </w:pPr>
      <w:r>
        <w:separator/>
      </w:r>
    </w:p>
  </w:endnote>
  <w:endnote w:type="continuationSeparator" w:id="0">
    <w:p w14:paraId="3C24DA50" w14:textId="77777777" w:rsidR="005845D3" w:rsidRDefault="005845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20092" w14:textId="77777777" w:rsidR="005845D3" w:rsidRDefault="005845D3" w:rsidP="005B7682">
      <w:pPr>
        <w:spacing w:after="0" w:line="240" w:lineRule="auto"/>
      </w:pPr>
      <w:r>
        <w:separator/>
      </w:r>
    </w:p>
  </w:footnote>
  <w:footnote w:type="continuationSeparator" w:id="0">
    <w:p w14:paraId="568F757A" w14:textId="77777777" w:rsidR="005845D3" w:rsidRDefault="005845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63B5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45D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2024-02-05T07:39:00Z</dcterms:created>
  <dcterms:modified xsi:type="dcterms:W3CDTF">2024-02-05T07:39:00Z</dcterms:modified>
</cp:coreProperties>
</file>