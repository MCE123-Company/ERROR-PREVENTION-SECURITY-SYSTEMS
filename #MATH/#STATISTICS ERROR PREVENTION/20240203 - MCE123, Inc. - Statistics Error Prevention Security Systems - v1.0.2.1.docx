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25ADA52" w:rsidR="003D59FC" w:rsidRDefault="001C154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MATH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931C4F9" w:rsidR="003D59FC" w:rsidRDefault="0029487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STATISTICS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560B793" w:rsidR="003D59FC" w:rsidRDefault="0029487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5:16:11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A6F75B8" w:rsidR="0062053B" w:rsidRDefault="0029487B" w:rsidP="000839BB">
      <w:pPr>
        <w:rPr>
          <w:u w:val="single"/>
        </w:rPr>
      </w:pPr>
      <w:r>
        <w:rPr>
          <w:b/>
          <w:sz w:val="24"/>
        </w:rPr>
        <w:lastRenderedPageBreak/>
        <w:t>STATISTICS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B704A8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9487B">
        <w:rPr>
          <w:u w:val="single"/>
        </w:rPr>
        <w:t>STATISTICS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29487B">
        <w:t xml:space="preserve">       </w:t>
      </w:r>
      <w:r w:rsidR="00153024" w:rsidRPr="00153024">
        <w:rPr>
          <w:b/>
          <w:bCs/>
          <w:color w:val="FF0000"/>
        </w:rPr>
        <w:t xml:space="preserve">ANY </w:t>
      </w:r>
      <w:r w:rsidR="0029487B">
        <w:rPr>
          <w:b/>
          <w:bCs/>
          <w:color w:val="FF0000"/>
        </w:rPr>
        <w:t>STATISTICS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434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666B" w14:textId="77777777" w:rsidR="006434B9" w:rsidRDefault="006434B9" w:rsidP="005B7682">
      <w:pPr>
        <w:spacing w:after="0" w:line="240" w:lineRule="auto"/>
      </w:pPr>
      <w:r>
        <w:separator/>
      </w:r>
    </w:p>
  </w:endnote>
  <w:endnote w:type="continuationSeparator" w:id="0">
    <w:p w14:paraId="454F6AE9" w14:textId="77777777" w:rsidR="006434B9" w:rsidRDefault="006434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775E" w14:textId="77777777" w:rsidR="006434B9" w:rsidRDefault="006434B9" w:rsidP="005B7682">
      <w:pPr>
        <w:spacing w:after="0" w:line="240" w:lineRule="auto"/>
      </w:pPr>
      <w:r>
        <w:separator/>
      </w:r>
    </w:p>
  </w:footnote>
  <w:footnote w:type="continuationSeparator" w:id="0">
    <w:p w14:paraId="798FE1A5" w14:textId="77777777" w:rsidR="006434B9" w:rsidRDefault="006434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87B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4B9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2024-02-03T10:16:00Z</dcterms:created>
  <dcterms:modified xsi:type="dcterms:W3CDTF">2024-02-03T10:16:00Z</dcterms:modified>
</cp:coreProperties>
</file>