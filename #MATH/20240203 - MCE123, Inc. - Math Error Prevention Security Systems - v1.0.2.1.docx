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6E13EAC9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</w:t>
      </w:r>
      <w:r w:rsidR="00706037">
        <w:rPr>
          <w:rFonts w:ascii="Miriam Fixed" w:hAnsi="Miriam Fixed" w:cs="Miriam Fixed"/>
          <w:b/>
          <w:color w:val="002060"/>
          <w:sz w:val="44"/>
          <w:szCs w:val="36"/>
        </w:rPr>
        <w:t>SECURITY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 SYSTEMS</w:t>
      </w:r>
    </w:p>
    <w:p w14:paraId="7058B140" w14:textId="2D53B5C7" w:rsidR="003D59FC" w:rsidRDefault="0080313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MATH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3F1C4ABE" w14:textId="77777777" w:rsidR="00491F53" w:rsidRDefault="00491F53" w:rsidP="003D59FC">
      <w:pPr>
        <w:jc w:val="center"/>
        <w:rPr>
          <w:bCs/>
          <w:sz w:val="52"/>
          <w:szCs w:val="44"/>
        </w:rPr>
      </w:pPr>
    </w:p>
    <w:p w14:paraId="6A784550" w14:textId="7F614BFE" w:rsidR="009B00FA" w:rsidRDefault="00803132" w:rsidP="00491F5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5:08:18 AM</w:t>
      </w:r>
    </w:p>
    <w:p w14:paraId="7F9C90C5" w14:textId="77777777" w:rsidR="00491F53" w:rsidRDefault="00491F53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7AD984B" w:rsidR="0062053B" w:rsidRDefault="00803132" w:rsidP="000839BB">
      <w:pPr>
        <w:rPr>
          <w:u w:val="single"/>
        </w:rPr>
      </w:pPr>
      <w:r>
        <w:rPr>
          <w:b/>
          <w:sz w:val="24"/>
        </w:rPr>
        <w:lastRenderedPageBreak/>
        <w:t>MATH</w:t>
      </w:r>
      <w:r w:rsidR="005F195B">
        <w:rPr>
          <w:b/>
          <w:sz w:val="24"/>
        </w:rPr>
        <w:t>EMATICAL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 w:rsidR="00706037"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51CC8E9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03132">
        <w:rPr>
          <w:u w:val="single"/>
        </w:rPr>
        <w:t>MATH</w:t>
      </w:r>
      <w:r w:rsidR="005F195B">
        <w:rPr>
          <w:u w:val="single"/>
        </w:rPr>
        <w:t>EMATICAL</w:t>
      </w:r>
      <w:r w:rsidR="00803132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E94A08">
        <w:rPr>
          <w:u w:val="single"/>
        </w:rPr>
        <w:t>SECURITY</w:t>
      </w:r>
      <w:r w:rsidRPr="00477EDF">
        <w:rPr>
          <w:u w:val="single"/>
        </w:rPr>
        <w:t xml:space="preserve"> </w:t>
      </w:r>
      <w:r w:rsidR="00E94A08" w:rsidRPr="00477EDF">
        <w:rPr>
          <w:u w:val="single"/>
        </w:rPr>
        <w:t>SYSTEMS</w:t>
      </w:r>
      <w:r w:rsidR="00E94A08" w:rsidRPr="00477EDF">
        <w:t xml:space="preserve"> </w:t>
      </w:r>
      <w:r w:rsidR="00E94A08">
        <w:t>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91F53" w:rsidRPr="000839BB">
        <w:rPr>
          <w:b/>
          <w:bCs/>
          <w:color w:val="0070C0"/>
        </w:rPr>
        <w:t>THAT</w:t>
      </w:r>
      <w:r w:rsidR="00491F53">
        <w:t xml:space="preserve"> </w:t>
      </w:r>
      <w:r w:rsidR="00803132">
        <w:t xml:space="preserve">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803132">
        <w:rPr>
          <w:b/>
          <w:bCs/>
          <w:color w:val="FF0000"/>
        </w:rPr>
        <w:t>MATH</w:t>
      </w:r>
      <w:r w:rsidR="005F195B">
        <w:rPr>
          <w:b/>
          <w:bCs/>
          <w:color w:val="FF0000"/>
        </w:rPr>
        <w:t>EMATICAL</w:t>
      </w:r>
      <w:r w:rsidR="00803132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94A0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619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F8001" w14:textId="77777777" w:rsidR="0016199C" w:rsidRDefault="0016199C" w:rsidP="005B7682">
      <w:pPr>
        <w:spacing w:after="0" w:line="240" w:lineRule="auto"/>
      </w:pPr>
      <w:r>
        <w:separator/>
      </w:r>
    </w:p>
  </w:endnote>
  <w:endnote w:type="continuationSeparator" w:id="0">
    <w:p w14:paraId="25160CEF" w14:textId="77777777" w:rsidR="0016199C" w:rsidRDefault="001619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3474" w14:textId="77777777" w:rsidR="0016199C" w:rsidRDefault="0016199C" w:rsidP="005B7682">
      <w:pPr>
        <w:spacing w:after="0" w:line="240" w:lineRule="auto"/>
      </w:pPr>
      <w:r>
        <w:separator/>
      </w:r>
    </w:p>
  </w:footnote>
  <w:footnote w:type="continuationSeparator" w:id="0">
    <w:p w14:paraId="7371D40D" w14:textId="77777777" w:rsidR="0016199C" w:rsidRDefault="001619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99C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2E54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84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07A3A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F53"/>
    <w:rsid w:val="004921A3"/>
    <w:rsid w:val="00495A10"/>
    <w:rsid w:val="004970B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95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111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95B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03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132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3685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D07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A08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2024-02-03T10:08:00Z</dcterms:created>
  <dcterms:modified xsi:type="dcterms:W3CDTF">2024-02-03T10:10:00Z</dcterms:modified>
</cp:coreProperties>
</file>