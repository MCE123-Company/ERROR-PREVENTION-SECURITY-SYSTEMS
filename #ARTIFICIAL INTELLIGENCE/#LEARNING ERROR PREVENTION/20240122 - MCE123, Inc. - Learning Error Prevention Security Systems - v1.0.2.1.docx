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75CE6D0" w:rsidR="003D59FC" w:rsidRDefault="0058718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LEARNING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2400280" w:rsidR="003D59FC" w:rsidRDefault="005E2E3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12:47:10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E57402D" w:rsidR="0062053B" w:rsidRDefault="00587185" w:rsidP="000839BB">
      <w:pPr>
        <w:rPr>
          <w:u w:val="single"/>
        </w:rPr>
      </w:pPr>
      <w:r>
        <w:rPr>
          <w:b/>
          <w:sz w:val="24"/>
        </w:rPr>
        <w:lastRenderedPageBreak/>
        <w:t xml:space="preserve">LEARNING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BBB656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87185">
        <w:rPr>
          <w:u w:val="single"/>
        </w:rPr>
        <w:t xml:space="preserve">LEARNING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587185" w:rsidRPr="000839BB">
        <w:rPr>
          <w:b/>
          <w:bCs/>
          <w:color w:val="0070C0"/>
        </w:rPr>
        <w:t>THAT</w:t>
      </w:r>
      <w:r w:rsidR="00587185">
        <w:t xml:space="preserve"> </w:t>
      </w:r>
      <w:r w:rsidR="005E2E38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587185">
        <w:rPr>
          <w:b/>
          <w:bCs/>
          <w:color w:val="FF0000"/>
        </w:rPr>
        <w:t xml:space="preserve">LEARNING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5E2E38">
        <w:t>,</w:t>
      </w:r>
      <w:r w:rsidR="005E2E3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C66F6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D697D" w14:textId="77777777" w:rsidR="00C66F69" w:rsidRDefault="00C66F69" w:rsidP="005B7682">
      <w:pPr>
        <w:spacing w:after="0" w:line="240" w:lineRule="auto"/>
      </w:pPr>
      <w:r>
        <w:separator/>
      </w:r>
    </w:p>
  </w:endnote>
  <w:endnote w:type="continuationSeparator" w:id="0">
    <w:p w14:paraId="076B5F82" w14:textId="77777777" w:rsidR="00C66F69" w:rsidRDefault="00C66F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19CD" w14:textId="77777777" w:rsidR="00C66F69" w:rsidRDefault="00C66F69" w:rsidP="005B7682">
      <w:pPr>
        <w:spacing w:after="0" w:line="240" w:lineRule="auto"/>
      </w:pPr>
      <w:r>
        <w:separator/>
      </w:r>
    </w:p>
  </w:footnote>
  <w:footnote w:type="continuationSeparator" w:id="0">
    <w:p w14:paraId="5F73B3C9" w14:textId="77777777" w:rsidR="00C66F69" w:rsidRDefault="00C66F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2024-01-22T17:48:00Z</dcterms:created>
  <dcterms:modified xsi:type="dcterms:W3CDTF">2024-01-22T17:48:00Z</dcterms:modified>
</cp:coreProperties>
</file>