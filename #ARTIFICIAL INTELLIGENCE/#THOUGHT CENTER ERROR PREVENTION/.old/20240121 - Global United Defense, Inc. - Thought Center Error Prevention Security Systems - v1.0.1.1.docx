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EE0EBF7" w:rsidR="003D59FC" w:rsidRDefault="00E105E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THOUGHT CENTER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36CC631" w:rsidR="003D59FC" w:rsidRDefault="00E105E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8:58:36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364820C" w:rsidR="0062053B" w:rsidRDefault="00E105E3" w:rsidP="000839BB">
      <w:pPr>
        <w:rPr>
          <w:u w:val="single"/>
        </w:rPr>
      </w:pPr>
      <w:r>
        <w:rPr>
          <w:b/>
          <w:sz w:val="24"/>
        </w:rPr>
        <w:lastRenderedPageBreak/>
        <w:t>THOUGHT CENTER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04A33A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105E3">
        <w:rPr>
          <w:u w:val="single"/>
        </w:rPr>
        <w:t>THOUGHT CENTER</w:t>
      </w:r>
      <w:r w:rsidR="00E105E3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E105E3" w:rsidRPr="000839BB">
        <w:rPr>
          <w:b/>
          <w:bCs/>
          <w:color w:val="0070C0"/>
        </w:rPr>
        <w:t>THAT</w:t>
      </w:r>
      <w:r w:rsidR="00E105E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105E3">
        <w:rPr>
          <w:b/>
          <w:bCs/>
          <w:color w:val="FF0000"/>
        </w:rPr>
        <w:t>THOUGHT CENTER</w:t>
      </w:r>
      <w:r w:rsidR="00E105E3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14553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02D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87FF" w14:textId="77777777" w:rsidR="00502D84" w:rsidRDefault="00502D84" w:rsidP="005B7682">
      <w:pPr>
        <w:spacing w:after="0" w:line="240" w:lineRule="auto"/>
      </w:pPr>
      <w:r>
        <w:separator/>
      </w:r>
    </w:p>
  </w:endnote>
  <w:endnote w:type="continuationSeparator" w:id="0">
    <w:p w14:paraId="06FF6C73" w14:textId="77777777" w:rsidR="00502D84" w:rsidRDefault="00502D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3AEF" w14:textId="77777777" w:rsidR="00502D84" w:rsidRDefault="00502D84" w:rsidP="005B7682">
      <w:pPr>
        <w:spacing w:after="0" w:line="240" w:lineRule="auto"/>
      </w:pPr>
      <w:r>
        <w:separator/>
      </w:r>
    </w:p>
  </w:footnote>
  <w:footnote w:type="continuationSeparator" w:id="0">
    <w:p w14:paraId="105BFC13" w14:textId="77777777" w:rsidR="00502D84" w:rsidRDefault="00502D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CFB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455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3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D84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5F7470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B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3985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05E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2024-01-21T13:59:00Z</dcterms:created>
  <dcterms:modified xsi:type="dcterms:W3CDTF">2024-01-21T13:59:00Z</dcterms:modified>
</cp:coreProperties>
</file>