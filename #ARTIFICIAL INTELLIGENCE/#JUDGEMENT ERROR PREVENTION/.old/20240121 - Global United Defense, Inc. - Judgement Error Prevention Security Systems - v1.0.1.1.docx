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77777777" w:rsidR="003D59FC" w:rsidRDefault="003D59FC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18CA858" w:rsidR="003D59FC" w:rsidRDefault="00FD0D4B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ARTIFICIAL INTELLIGENCE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5FD663F3" w:rsidR="003D59FC" w:rsidRDefault="00D33A1E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JUDGEMENT</w:t>
      </w:r>
      <w:r w:rsidR="00FD0D4B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0F1E32B9" w:rsidR="003D59FC" w:rsidRDefault="00D33A1E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8:43:37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64165DCF" w:rsidR="0062053B" w:rsidRDefault="00D33A1E" w:rsidP="000839BB">
      <w:pPr>
        <w:rPr>
          <w:u w:val="single"/>
        </w:rPr>
      </w:pPr>
      <w:r>
        <w:rPr>
          <w:b/>
          <w:sz w:val="24"/>
        </w:rPr>
        <w:lastRenderedPageBreak/>
        <w:t>JUDGEMENT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2942BB3F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33A1E">
        <w:rPr>
          <w:u w:val="single"/>
        </w:rPr>
        <w:t>JUDGEMENT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7F4716" w:rsidRPr="000839BB">
        <w:rPr>
          <w:b/>
          <w:bCs/>
          <w:color w:val="0070C0"/>
        </w:rPr>
        <w:t>THAT</w:t>
      </w:r>
      <w:r w:rsidR="007F4716">
        <w:t xml:space="preserve"> </w:t>
      </w:r>
      <w:r w:rsidR="0024415C">
        <w:t xml:space="preserve">                 </w:t>
      </w:r>
      <w:r w:rsidR="00153024" w:rsidRPr="00153024">
        <w:rPr>
          <w:b/>
          <w:bCs/>
          <w:color w:val="FF0000"/>
        </w:rPr>
        <w:t xml:space="preserve">ANY </w:t>
      </w:r>
      <w:r w:rsidR="00D33A1E">
        <w:rPr>
          <w:b/>
          <w:bCs/>
          <w:color w:val="FF0000"/>
        </w:rPr>
        <w:t>JUDGEMENT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24415C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72145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8E669" w14:textId="77777777" w:rsidR="00721458" w:rsidRDefault="00721458" w:rsidP="005B7682">
      <w:pPr>
        <w:spacing w:after="0" w:line="240" w:lineRule="auto"/>
      </w:pPr>
      <w:r>
        <w:separator/>
      </w:r>
    </w:p>
  </w:endnote>
  <w:endnote w:type="continuationSeparator" w:id="0">
    <w:p w14:paraId="25A5FC63" w14:textId="77777777" w:rsidR="00721458" w:rsidRDefault="0072145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13F8F770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FD4655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5C195" w14:textId="77777777" w:rsidR="00721458" w:rsidRDefault="00721458" w:rsidP="005B7682">
      <w:pPr>
        <w:spacing w:after="0" w:line="240" w:lineRule="auto"/>
      </w:pPr>
      <w:r>
        <w:separator/>
      </w:r>
    </w:p>
  </w:footnote>
  <w:footnote w:type="continuationSeparator" w:id="0">
    <w:p w14:paraId="7E194FBD" w14:textId="77777777" w:rsidR="00721458" w:rsidRDefault="0072145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A5B15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15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3FA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709"/>
    <w:rsid w:val="00596BE5"/>
    <w:rsid w:val="005A0BE7"/>
    <w:rsid w:val="005A16EF"/>
    <w:rsid w:val="005A4C8A"/>
    <w:rsid w:val="005B0269"/>
    <w:rsid w:val="005B05F2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458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229"/>
    <w:rsid w:val="007344CA"/>
    <w:rsid w:val="00734E1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2AD0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471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13F"/>
    <w:rsid w:val="008276A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C27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E5F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2DFF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A1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467A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2B6F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3A1E"/>
    <w:rsid w:val="00D35069"/>
    <w:rsid w:val="00D35211"/>
    <w:rsid w:val="00D36219"/>
    <w:rsid w:val="00D376A8"/>
    <w:rsid w:val="00D41754"/>
    <w:rsid w:val="00D42108"/>
    <w:rsid w:val="00D43191"/>
    <w:rsid w:val="00D44116"/>
    <w:rsid w:val="00D451BA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2024-01-21T13:44:00Z</dcterms:created>
  <dcterms:modified xsi:type="dcterms:W3CDTF">2024-01-21T13:44:00Z</dcterms:modified>
</cp:coreProperties>
</file>