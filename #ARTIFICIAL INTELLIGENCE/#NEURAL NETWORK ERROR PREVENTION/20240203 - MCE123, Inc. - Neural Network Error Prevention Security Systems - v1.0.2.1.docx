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32C6C73" w:rsidR="003D59FC" w:rsidRDefault="008B3E9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NEURAL NETWORK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C77FB19" w:rsidR="003D59FC" w:rsidRDefault="008B3E9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4:02:23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1E8DF27" w:rsidR="0062053B" w:rsidRDefault="008B3E9F" w:rsidP="000839BB">
      <w:pPr>
        <w:rPr>
          <w:u w:val="single"/>
        </w:rPr>
      </w:pPr>
      <w:r>
        <w:rPr>
          <w:b/>
          <w:sz w:val="24"/>
        </w:rPr>
        <w:lastRenderedPageBreak/>
        <w:t>NEURAL NETWORK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41B3CF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B3E9F">
        <w:rPr>
          <w:u w:val="single"/>
        </w:rPr>
        <w:t>NEURAL NETWORK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B3E9F">
        <w:rPr>
          <w:b/>
          <w:bCs/>
          <w:color w:val="FF0000"/>
        </w:rPr>
        <w:t>NEURAL NETWORK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BE2DC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D02F" w14:textId="77777777" w:rsidR="00BE2DC8" w:rsidRDefault="00BE2DC8" w:rsidP="005B7682">
      <w:pPr>
        <w:spacing w:after="0" w:line="240" w:lineRule="auto"/>
      </w:pPr>
      <w:r>
        <w:separator/>
      </w:r>
    </w:p>
  </w:endnote>
  <w:endnote w:type="continuationSeparator" w:id="0">
    <w:p w14:paraId="1C5DE99A" w14:textId="77777777" w:rsidR="00BE2DC8" w:rsidRDefault="00BE2D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6A4A" w14:textId="77777777" w:rsidR="00BE2DC8" w:rsidRDefault="00BE2DC8" w:rsidP="005B7682">
      <w:pPr>
        <w:spacing w:after="0" w:line="240" w:lineRule="auto"/>
      </w:pPr>
      <w:r>
        <w:separator/>
      </w:r>
    </w:p>
  </w:footnote>
  <w:footnote w:type="continuationSeparator" w:id="0">
    <w:p w14:paraId="3567183A" w14:textId="77777777" w:rsidR="00BE2DC8" w:rsidRDefault="00BE2D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2024-02-03T09:02:00Z</dcterms:created>
  <dcterms:modified xsi:type="dcterms:W3CDTF">2024-02-03T09:02:00Z</dcterms:modified>
</cp:coreProperties>
</file>