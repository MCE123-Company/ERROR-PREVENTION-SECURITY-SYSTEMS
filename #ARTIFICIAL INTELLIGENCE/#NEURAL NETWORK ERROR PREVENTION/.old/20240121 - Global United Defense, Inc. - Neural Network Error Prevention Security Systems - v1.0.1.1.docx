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67A700C" w:rsidR="003D59FC" w:rsidRDefault="00CD713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NEURAL NETWORK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8205066" w:rsidR="003D59FC" w:rsidRDefault="00CD713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8:51:01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388975D" w:rsidR="0062053B" w:rsidRDefault="00CD7130" w:rsidP="000839BB">
      <w:pPr>
        <w:rPr>
          <w:u w:val="single"/>
        </w:rPr>
      </w:pPr>
      <w:r>
        <w:rPr>
          <w:b/>
          <w:sz w:val="24"/>
        </w:rPr>
        <w:lastRenderedPageBreak/>
        <w:t>NEURAL NETWORK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1B07AE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CD7130">
        <w:rPr>
          <w:u w:val="single"/>
        </w:rPr>
        <w:t>NEURAL NETWORK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B5515C" w:rsidRPr="000839BB">
        <w:rPr>
          <w:b/>
          <w:bCs/>
          <w:color w:val="0070C0"/>
        </w:rPr>
        <w:t>THAT</w:t>
      </w:r>
      <w:r w:rsidR="00B5515C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CD7130">
        <w:rPr>
          <w:b/>
          <w:bCs/>
          <w:color w:val="FF0000"/>
        </w:rPr>
        <w:t>NEURAL NETWORK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EF761D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6D657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9957D" w14:textId="77777777" w:rsidR="006D657D" w:rsidRDefault="006D657D" w:rsidP="005B7682">
      <w:pPr>
        <w:spacing w:after="0" w:line="240" w:lineRule="auto"/>
      </w:pPr>
      <w:r>
        <w:separator/>
      </w:r>
    </w:p>
  </w:endnote>
  <w:endnote w:type="continuationSeparator" w:id="0">
    <w:p w14:paraId="128566A1" w14:textId="77777777" w:rsidR="006D657D" w:rsidRDefault="006D657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5E27" w14:textId="77777777" w:rsidR="006D657D" w:rsidRDefault="006D657D" w:rsidP="005B7682">
      <w:pPr>
        <w:spacing w:after="0" w:line="240" w:lineRule="auto"/>
      </w:pPr>
      <w:r>
        <w:separator/>
      </w:r>
    </w:p>
  </w:footnote>
  <w:footnote w:type="continuationSeparator" w:id="0">
    <w:p w14:paraId="44158B05" w14:textId="77777777" w:rsidR="006D657D" w:rsidRDefault="006D657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A5B15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81E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15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709"/>
    <w:rsid w:val="00596BE5"/>
    <w:rsid w:val="005A0BE7"/>
    <w:rsid w:val="005A16EF"/>
    <w:rsid w:val="005A4C8A"/>
    <w:rsid w:val="005B0269"/>
    <w:rsid w:val="005B05F2"/>
    <w:rsid w:val="005B16FC"/>
    <w:rsid w:val="005B3538"/>
    <w:rsid w:val="005B4896"/>
    <w:rsid w:val="005B6CF9"/>
    <w:rsid w:val="005B7682"/>
    <w:rsid w:val="005C1C3F"/>
    <w:rsid w:val="005C2A54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14A9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57D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58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4E1A"/>
    <w:rsid w:val="00735771"/>
    <w:rsid w:val="00737733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2AD0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471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13F"/>
    <w:rsid w:val="008276A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2DFF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467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15C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130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3A1E"/>
    <w:rsid w:val="00D35069"/>
    <w:rsid w:val="00D35211"/>
    <w:rsid w:val="00D36219"/>
    <w:rsid w:val="00D376A8"/>
    <w:rsid w:val="00D41754"/>
    <w:rsid w:val="00D42108"/>
    <w:rsid w:val="00D43191"/>
    <w:rsid w:val="00D44116"/>
    <w:rsid w:val="00D451BA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2179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61D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1D5F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2024-01-21T13:51:00Z</dcterms:created>
  <dcterms:modified xsi:type="dcterms:W3CDTF">2024-01-21T13:51:00Z</dcterms:modified>
</cp:coreProperties>
</file>