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4F32855" w:rsidR="003D59FC" w:rsidRDefault="0038574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TIMELY</w:t>
      </w:r>
      <w:r w:rsidR="00E105E3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0F0837F" w:rsidR="003D59FC" w:rsidRDefault="0038574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8:59:54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4A07A59" w:rsidR="0062053B" w:rsidRDefault="0038574D" w:rsidP="000839BB">
      <w:pPr>
        <w:rPr>
          <w:u w:val="single"/>
        </w:rPr>
      </w:pPr>
      <w:r>
        <w:rPr>
          <w:b/>
          <w:sz w:val="24"/>
        </w:rPr>
        <w:lastRenderedPageBreak/>
        <w:t>TIMELY</w:t>
      </w:r>
      <w:r w:rsidR="00E105E3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DE6B5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74D">
        <w:rPr>
          <w:u w:val="single"/>
        </w:rPr>
        <w:t>TIMELY</w:t>
      </w:r>
      <w:r w:rsidR="00E105E3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E105E3" w:rsidRPr="000839BB">
        <w:rPr>
          <w:b/>
          <w:bCs/>
          <w:color w:val="0070C0"/>
        </w:rPr>
        <w:t>THAT</w:t>
      </w:r>
      <w:r w:rsidR="00E105E3">
        <w:t xml:space="preserve"> </w:t>
      </w:r>
      <w:r w:rsidR="0038574D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38574D">
        <w:rPr>
          <w:b/>
          <w:bCs/>
          <w:color w:val="FF0000"/>
        </w:rPr>
        <w:t>TIMELY</w:t>
      </w:r>
      <w:r w:rsidR="00E105E3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14553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13C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BD3F" w14:textId="77777777" w:rsidR="00013C51" w:rsidRDefault="00013C51" w:rsidP="005B7682">
      <w:pPr>
        <w:spacing w:after="0" w:line="240" w:lineRule="auto"/>
      </w:pPr>
      <w:r>
        <w:separator/>
      </w:r>
    </w:p>
  </w:endnote>
  <w:endnote w:type="continuationSeparator" w:id="0">
    <w:p w14:paraId="66B97EF7" w14:textId="77777777" w:rsidR="00013C51" w:rsidRDefault="00013C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409C" w14:textId="77777777" w:rsidR="00013C51" w:rsidRDefault="00013C51" w:rsidP="005B7682">
      <w:pPr>
        <w:spacing w:after="0" w:line="240" w:lineRule="auto"/>
      </w:pPr>
      <w:r>
        <w:separator/>
      </w:r>
    </w:p>
  </w:footnote>
  <w:footnote w:type="continuationSeparator" w:id="0">
    <w:p w14:paraId="261B408D" w14:textId="77777777" w:rsidR="00013C51" w:rsidRDefault="00013C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3C51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455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8574D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3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D84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5F7470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3985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05E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2024-01-21T14:00:00Z</dcterms:created>
  <dcterms:modified xsi:type="dcterms:W3CDTF">2024-01-21T14:00:00Z</dcterms:modified>
</cp:coreProperties>
</file>