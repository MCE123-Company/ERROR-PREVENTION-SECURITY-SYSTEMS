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1708EF9A" w:rsidR="003D59FC" w:rsidRDefault="00565112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DEEP PROCESSING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6BD3FD03" w:rsidR="003D59FC" w:rsidRDefault="00565112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12:38:31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E9E5FD0" w:rsidR="0062053B" w:rsidRDefault="00565112" w:rsidP="000839BB">
      <w:pPr>
        <w:rPr>
          <w:u w:val="single"/>
        </w:rPr>
      </w:pPr>
      <w:r>
        <w:rPr>
          <w:b/>
          <w:sz w:val="24"/>
        </w:rPr>
        <w:lastRenderedPageBreak/>
        <w:t>DEEP PROCESSING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508F1AC0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565112">
        <w:rPr>
          <w:u w:val="single"/>
        </w:rPr>
        <w:t>DEEP PROCESSING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565112" w:rsidRPr="000839BB">
        <w:rPr>
          <w:b/>
          <w:bCs/>
          <w:color w:val="0070C0"/>
        </w:rPr>
        <w:t>THAT</w:t>
      </w:r>
      <w:r w:rsidR="00565112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565112">
        <w:rPr>
          <w:b/>
          <w:bCs/>
          <w:color w:val="FF0000"/>
        </w:rPr>
        <w:t>DEEP PROCESSING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AC135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D2E4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35699" w14:textId="77777777" w:rsidR="000D2E41" w:rsidRDefault="000D2E41" w:rsidP="005B7682">
      <w:pPr>
        <w:spacing w:after="0" w:line="240" w:lineRule="auto"/>
      </w:pPr>
      <w:r>
        <w:separator/>
      </w:r>
    </w:p>
  </w:endnote>
  <w:endnote w:type="continuationSeparator" w:id="0">
    <w:p w14:paraId="44FAD408" w14:textId="77777777" w:rsidR="000D2E41" w:rsidRDefault="000D2E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8B939" w14:textId="77777777" w:rsidR="000D2E41" w:rsidRDefault="000D2E41" w:rsidP="005B7682">
      <w:pPr>
        <w:spacing w:after="0" w:line="240" w:lineRule="auto"/>
      </w:pPr>
      <w:r>
        <w:separator/>
      </w:r>
    </w:p>
  </w:footnote>
  <w:footnote w:type="continuationSeparator" w:id="0">
    <w:p w14:paraId="74454ED9" w14:textId="77777777" w:rsidR="000D2E41" w:rsidRDefault="000D2E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E41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112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3F3B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355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39F8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C6C75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2024-01-22T17:39:00Z</dcterms:created>
  <dcterms:modified xsi:type="dcterms:W3CDTF">2024-01-22T17:39:00Z</dcterms:modified>
</cp:coreProperties>
</file>