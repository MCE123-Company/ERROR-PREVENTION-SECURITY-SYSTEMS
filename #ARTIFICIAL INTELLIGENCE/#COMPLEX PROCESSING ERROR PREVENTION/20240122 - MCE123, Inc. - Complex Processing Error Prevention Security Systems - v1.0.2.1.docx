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395BC6F" w:rsidR="003D59FC" w:rsidRDefault="000E2570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COMPLEX PROCESSING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0102E89" w:rsidR="003D59FC" w:rsidRDefault="000E2570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12:24:13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7D640AC" w:rsidR="0062053B" w:rsidRDefault="000E2570" w:rsidP="000839BB">
      <w:pPr>
        <w:rPr>
          <w:u w:val="single"/>
        </w:rPr>
      </w:pPr>
      <w:r>
        <w:rPr>
          <w:b/>
          <w:sz w:val="24"/>
        </w:rPr>
        <w:lastRenderedPageBreak/>
        <w:t>COMPLEX PROCESSING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6015C0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E2570">
        <w:rPr>
          <w:u w:val="single"/>
        </w:rPr>
        <w:t>COMPLEX PROCESSING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0E2570" w:rsidRPr="000839BB">
        <w:rPr>
          <w:b/>
          <w:bCs/>
          <w:color w:val="0070C0"/>
        </w:rPr>
        <w:t>THAT</w:t>
      </w:r>
      <w:r w:rsidR="000E2570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0E2570">
        <w:rPr>
          <w:b/>
          <w:bCs/>
          <w:color w:val="FF0000"/>
        </w:rPr>
        <w:t>COMPLEX PROCESSING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630DE2">
        <w:t xml:space="preserve">, </w:t>
      </w:r>
      <w:r w:rsidR="000E2570">
        <w:t xml:space="preserve">  </w:t>
      </w:r>
      <w:proofErr w:type="gramEnd"/>
      <w:r w:rsidR="000E2570">
        <w:t xml:space="preserve">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B67CE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0A6FD" w14:textId="77777777" w:rsidR="00B67CE8" w:rsidRDefault="00B67CE8" w:rsidP="005B7682">
      <w:pPr>
        <w:spacing w:after="0" w:line="240" w:lineRule="auto"/>
      </w:pPr>
      <w:r>
        <w:separator/>
      </w:r>
    </w:p>
  </w:endnote>
  <w:endnote w:type="continuationSeparator" w:id="0">
    <w:p w14:paraId="3E8C0194" w14:textId="77777777" w:rsidR="00B67CE8" w:rsidRDefault="00B67C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3277E" w14:textId="77777777" w:rsidR="00B67CE8" w:rsidRDefault="00B67CE8" w:rsidP="005B7682">
      <w:pPr>
        <w:spacing w:after="0" w:line="240" w:lineRule="auto"/>
      </w:pPr>
      <w:r>
        <w:separator/>
      </w:r>
    </w:p>
  </w:footnote>
  <w:footnote w:type="continuationSeparator" w:id="0">
    <w:p w14:paraId="6A61E274" w14:textId="77777777" w:rsidR="00B67CE8" w:rsidRDefault="00B67C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2024-01-22T17:24:00Z</dcterms:created>
  <dcterms:modified xsi:type="dcterms:W3CDTF">2024-01-22T17:24:00Z</dcterms:modified>
</cp:coreProperties>
</file>