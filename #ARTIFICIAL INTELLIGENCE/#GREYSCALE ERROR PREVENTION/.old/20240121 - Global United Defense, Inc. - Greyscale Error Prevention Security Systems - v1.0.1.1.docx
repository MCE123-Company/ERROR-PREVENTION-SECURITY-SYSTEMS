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0354348" w:rsidR="003D59FC" w:rsidRDefault="0024415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GREYSCALE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10E5EEB" w:rsidR="003D59FC" w:rsidRDefault="0024415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8:42:10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ABE2D0E" w:rsidR="0062053B" w:rsidRDefault="0024415C" w:rsidP="000839BB">
      <w:pPr>
        <w:rPr>
          <w:u w:val="single"/>
        </w:rPr>
      </w:pPr>
      <w:r>
        <w:rPr>
          <w:b/>
          <w:sz w:val="24"/>
        </w:rPr>
        <w:lastRenderedPageBreak/>
        <w:t>GREYSCALE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8EE9FE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4415C">
        <w:rPr>
          <w:u w:val="single"/>
        </w:rPr>
        <w:t>GREYSCALE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7F4716">
        <w:t xml:space="preserve"> </w:t>
      </w:r>
      <w:r w:rsidR="0024415C">
        <w:t xml:space="preserve">                 </w:t>
      </w:r>
      <w:r w:rsidR="00153024" w:rsidRPr="00153024">
        <w:rPr>
          <w:b/>
          <w:bCs/>
          <w:color w:val="FF0000"/>
        </w:rPr>
        <w:t xml:space="preserve">ANY </w:t>
      </w:r>
      <w:r w:rsidR="0024415C">
        <w:rPr>
          <w:b/>
          <w:bCs/>
          <w:color w:val="FF0000"/>
        </w:rPr>
        <w:t>GREYSCALE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24415C">
        <w:t>,</w:t>
      </w:r>
      <w:r w:rsidR="0024415C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B05F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E8F4" w14:textId="77777777" w:rsidR="005B05F2" w:rsidRDefault="005B05F2" w:rsidP="005B7682">
      <w:pPr>
        <w:spacing w:after="0" w:line="240" w:lineRule="auto"/>
      </w:pPr>
      <w:r>
        <w:separator/>
      </w:r>
    </w:p>
  </w:endnote>
  <w:endnote w:type="continuationSeparator" w:id="0">
    <w:p w14:paraId="3CAC0A8B" w14:textId="77777777" w:rsidR="005B05F2" w:rsidRDefault="005B05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624A" w14:textId="77777777" w:rsidR="005B05F2" w:rsidRDefault="005B05F2" w:rsidP="005B7682">
      <w:pPr>
        <w:spacing w:after="0" w:line="240" w:lineRule="auto"/>
      </w:pPr>
      <w:r>
        <w:separator/>
      </w:r>
    </w:p>
  </w:footnote>
  <w:footnote w:type="continuationSeparator" w:id="0">
    <w:p w14:paraId="332E8BA9" w14:textId="77777777" w:rsidR="005B05F2" w:rsidRDefault="005B05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2024-01-21T13:42:00Z</dcterms:created>
  <dcterms:modified xsi:type="dcterms:W3CDTF">2024-01-21T13:42:00Z</dcterms:modified>
</cp:coreProperties>
</file>