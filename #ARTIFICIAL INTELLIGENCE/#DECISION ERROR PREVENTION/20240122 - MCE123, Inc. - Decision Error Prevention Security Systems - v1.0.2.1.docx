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CB33DD2" w:rsidR="003D59FC" w:rsidRDefault="00AC135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DECISION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3AE77B0" w:rsidR="003D59FC" w:rsidRDefault="00AC135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12:34:27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7326E68" w:rsidR="0062053B" w:rsidRDefault="00AC1355" w:rsidP="000839BB">
      <w:pPr>
        <w:rPr>
          <w:u w:val="single"/>
        </w:rPr>
      </w:pPr>
      <w:r>
        <w:rPr>
          <w:b/>
          <w:sz w:val="24"/>
        </w:rPr>
        <w:lastRenderedPageBreak/>
        <w:t>DECISION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CC399A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C1355">
        <w:rPr>
          <w:u w:val="single"/>
        </w:rPr>
        <w:t>DECISION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AC135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AC1355">
        <w:rPr>
          <w:b/>
          <w:bCs/>
          <w:color w:val="FF0000"/>
        </w:rPr>
        <w:t>DECISION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C1355">
        <w:t>,</w:t>
      </w:r>
      <w:r w:rsidR="00AC135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AE39F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E03A" w14:textId="77777777" w:rsidR="00AE39F8" w:rsidRDefault="00AE39F8" w:rsidP="005B7682">
      <w:pPr>
        <w:spacing w:after="0" w:line="240" w:lineRule="auto"/>
      </w:pPr>
      <w:r>
        <w:separator/>
      </w:r>
    </w:p>
  </w:endnote>
  <w:endnote w:type="continuationSeparator" w:id="0">
    <w:p w14:paraId="6A7D1797" w14:textId="77777777" w:rsidR="00AE39F8" w:rsidRDefault="00AE39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BCB63" w14:textId="77777777" w:rsidR="00AE39F8" w:rsidRDefault="00AE39F8" w:rsidP="005B7682">
      <w:pPr>
        <w:spacing w:after="0" w:line="240" w:lineRule="auto"/>
      </w:pPr>
      <w:r>
        <w:separator/>
      </w:r>
    </w:p>
  </w:footnote>
  <w:footnote w:type="continuationSeparator" w:id="0">
    <w:p w14:paraId="6E3BB2DD" w14:textId="77777777" w:rsidR="00AE39F8" w:rsidRDefault="00AE39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2024-01-22T17:35:00Z</dcterms:created>
  <dcterms:modified xsi:type="dcterms:W3CDTF">2024-01-22T17:35:00Z</dcterms:modified>
</cp:coreProperties>
</file>