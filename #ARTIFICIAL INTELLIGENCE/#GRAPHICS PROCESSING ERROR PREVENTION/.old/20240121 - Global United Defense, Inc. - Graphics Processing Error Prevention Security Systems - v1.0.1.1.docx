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6766A3E" w:rsidR="003D59FC" w:rsidRDefault="00734E1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GRAPHICS</w:t>
      </w:r>
      <w:r w:rsidR="007B2AD0">
        <w:rPr>
          <w:rFonts w:ascii="Arial Black" w:hAnsi="Arial Black"/>
          <w:color w:val="0070C0"/>
          <w:sz w:val="28"/>
          <w:szCs w:val="28"/>
        </w:rPr>
        <w:t xml:space="preserve"> </w:t>
      </w:r>
      <w:r w:rsidR="007F4716">
        <w:rPr>
          <w:rFonts w:ascii="Arial Black" w:hAnsi="Arial Black"/>
          <w:color w:val="0070C0"/>
          <w:sz w:val="28"/>
          <w:szCs w:val="28"/>
        </w:rPr>
        <w:t>PROCESSING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9EE43AA" w:rsidR="003D59FC" w:rsidRDefault="00734E1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8:40:54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CB3D59C" w:rsidR="0062053B" w:rsidRDefault="00734E1A" w:rsidP="000839BB">
      <w:pPr>
        <w:rPr>
          <w:u w:val="single"/>
        </w:rPr>
      </w:pPr>
      <w:r>
        <w:rPr>
          <w:b/>
          <w:sz w:val="24"/>
        </w:rPr>
        <w:lastRenderedPageBreak/>
        <w:t>GRAPHICS</w:t>
      </w:r>
      <w:r w:rsidR="007B2AD0">
        <w:rPr>
          <w:b/>
          <w:sz w:val="24"/>
        </w:rPr>
        <w:t xml:space="preserve"> </w:t>
      </w:r>
      <w:r w:rsidR="007F4716">
        <w:rPr>
          <w:b/>
          <w:sz w:val="24"/>
        </w:rPr>
        <w:t>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8E3AF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34E1A">
        <w:rPr>
          <w:u w:val="single"/>
        </w:rPr>
        <w:t>GRAPHICS</w:t>
      </w:r>
      <w:r w:rsidR="007B2AD0">
        <w:rPr>
          <w:u w:val="single"/>
        </w:rPr>
        <w:t xml:space="preserve"> </w:t>
      </w:r>
      <w:r w:rsidR="007F4716">
        <w:rPr>
          <w:u w:val="single"/>
        </w:rPr>
        <w:t>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7F471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34E1A">
        <w:rPr>
          <w:b/>
          <w:bCs/>
          <w:color w:val="FF0000"/>
        </w:rPr>
        <w:t>GRAPHICS</w:t>
      </w:r>
      <w:r w:rsidR="007B2AD0">
        <w:rPr>
          <w:b/>
          <w:bCs/>
          <w:color w:val="FF0000"/>
        </w:rPr>
        <w:t xml:space="preserve"> </w:t>
      </w:r>
      <w:r w:rsidR="007F4716">
        <w:rPr>
          <w:b/>
          <w:bCs/>
          <w:color w:val="FF0000"/>
        </w:rPr>
        <w:t>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963E5F">
        <w:t xml:space="preserve">, </w:t>
      </w:r>
      <w:r w:rsidR="00734E1A">
        <w:t xml:space="preserve">  </w:t>
      </w:r>
      <w:proofErr w:type="gramEnd"/>
      <w:r w:rsidR="00734E1A">
        <w:t xml:space="preserve">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146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F452" w14:textId="77777777" w:rsidR="00B1467A" w:rsidRDefault="00B1467A" w:rsidP="005B7682">
      <w:pPr>
        <w:spacing w:after="0" w:line="240" w:lineRule="auto"/>
      </w:pPr>
      <w:r>
        <w:separator/>
      </w:r>
    </w:p>
  </w:endnote>
  <w:endnote w:type="continuationSeparator" w:id="0">
    <w:p w14:paraId="769DF9A0" w14:textId="77777777" w:rsidR="00B1467A" w:rsidRDefault="00B146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B184" w14:textId="77777777" w:rsidR="00B1467A" w:rsidRDefault="00B1467A" w:rsidP="005B7682">
      <w:pPr>
        <w:spacing w:after="0" w:line="240" w:lineRule="auto"/>
      </w:pPr>
      <w:r>
        <w:separator/>
      </w:r>
    </w:p>
  </w:footnote>
  <w:footnote w:type="continuationSeparator" w:id="0">
    <w:p w14:paraId="2A218A3E" w14:textId="77777777" w:rsidR="00B1467A" w:rsidRDefault="00B146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2024-01-21T13:41:00Z</dcterms:created>
  <dcterms:modified xsi:type="dcterms:W3CDTF">2024-01-21T13:41:00Z</dcterms:modified>
</cp:coreProperties>
</file>