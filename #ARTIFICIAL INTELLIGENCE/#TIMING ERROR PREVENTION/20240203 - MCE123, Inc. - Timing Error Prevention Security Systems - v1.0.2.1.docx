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6E13EAC9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</w:t>
      </w:r>
      <w:r w:rsidR="00706037">
        <w:rPr>
          <w:rFonts w:ascii="Miriam Fixed" w:hAnsi="Miriam Fixed" w:cs="Miriam Fixed"/>
          <w:b/>
          <w:color w:val="002060"/>
          <w:sz w:val="44"/>
          <w:szCs w:val="36"/>
        </w:rPr>
        <w:t>SECURITY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29E96E4" w:rsidR="003D59FC" w:rsidRDefault="004970B0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TIMING</w:t>
      </w:r>
      <w:r w:rsidR="0058718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AFEFE4C" w:rsidR="003D59FC" w:rsidRDefault="004970B0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4:10:38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6E5F901" w:rsidR="0062053B" w:rsidRDefault="004970B0" w:rsidP="000839BB">
      <w:pPr>
        <w:rPr>
          <w:u w:val="single"/>
        </w:rPr>
      </w:pPr>
      <w:r>
        <w:rPr>
          <w:b/>
          <w:sz w:val="24"/>
        </w:rPr>
        <w:lastRenderedPageBreak/>
        <w:t>TIMING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</w:t>
      </w:r>
      <w:r w:rsidR="00706037">
        <w:rPr>
          <w:b/>
          <w:sz w:val="24"/>
        </w:rPr>
        <w:t>SECURITY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7F72810F" w14:textId="346CEFE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970B0">
        <w:rPr>
          <w:u w:val="single"/>
        </w:rPr>
        <w:t>TIMING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</w:t>
      </w:r>
      <w:r w:rsidR="002478FC">
        <w:rPr>
          <w:u w:val="single"/>
        </w:rPr>
        <w:t>SECURITY</w:t>
      </w:r>
      <w:r w:rsidR="002478FC" w:rsidRPr="00477EDF">
        <w:rPr>
          <w:u w:val="single"/>
        </w:rPr>
        <w:t xml:space="preserve"> </w:t>
      </w:r>
      <w:r w:rsidRPr="00477EDF">
        <w:rPr>
          <w:u w:val="single"/>
        </w:rPr>
        <w:t>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706037" w:rsidRPr="000839BB">
        <w:rPr>
          <w:b/>
          <w:bCs/>
          <w:color w:val="0070C0"/>
        </w:rPr>
        <w:t>THAT</w:t>
      </w:r>
      <w:r w:rsidR="00706037">
        <w:t xml:space="preserve"> </w:t>
      </w:r>
      <w:r w:rsidR="0020184F">
        <w:t xml:space="preserve">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4970B0">
        <w:rPr>
          <w:b/>
          <w:bCs/>
          <w:color w:val="FF0000"/>
        </w:rPr>
        <w:t>TIMING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5E2E38">
        <w:t>,</w:t>
      </w:r>
      <w:r w:rsidR="00706037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C2D1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C9CDC" w14:textId="77777777" w:rsidR="006C2D17" w:rsidRDefault="006C2D17" w:rsidP="005B7682">
      <w:pPr>
        <w:spacing w:after="0" w:line="240" w:lineRule="auto"/>
      </w:pPr>
      <w:r>
        <w:separator/>
      </w:r>
    </w:p>
  </w:endnote>
  <w:endnote w:type="continuationSeparator" w:id="0">
    <w:p w14:paraId="3DEEC359" w14:textId="77777777" w:rsidR="006C2D17" w:rsidRDefault="006C2D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BD020" w14:textId="77777777" w:rsidR="006C2D17" w:rsidRDefault="006C2D17" w:rsidP="005B7682">
      <w:pPr>
        <w:spacing w:after="0" w:line="240" w:lineRule="auto"/>
      </w:pPr>
      <w:r>
        <w:separator/>
      </w:r>
    </w:p>
  </w:footnote>
  <w:footnote w:type="continuationSeparator" w:id="0">
    <w:p w14:paraId="762CA67E" w14:textId="77777777" w:rsidR="006C2D17" w:rsidRDefault="006C2D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84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8FC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71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0B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111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2D17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03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3685"/>
    <w:rsid w:val="009246DF"/>
    <w:rsid w:val="00924B83"/>
    <w:rsid w:val="00926408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D07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2024-02-03T09:11:00Z</dcterms:created>
  <dcterms:modified xsi:type="dcterms:W3CDTF">2024-02-03T09:15:00Z</dcterms:modified>
</cp:coreProperties>
</file>