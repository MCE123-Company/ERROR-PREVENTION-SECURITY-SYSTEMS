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BA61F5F" w:rsidR="003D59FC" w:rsidRDefault="00E517C1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PRINTER INK PUMP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0666CA3" w:rsidR="003D59FC" w:rsidRDefault="00E517C1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12:02:15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48841E0" w:rsidR="0062053B" w:rsidRDefault="00E517C1" w:rsidP="000839BB">
      <w:pPr>
        <w:rPr>
          <w:u w:val="single"/>
        </w:rPr>
      </w:pPr>
      <w:r>
        <w:rPr>
          <w:b/>
          <w:sz w:val="24"/>
        </w:rPr>
        <w:lastRenderedPageBreak/>
        <w:t>PRINTER INK PUMP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27A7A1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517C1">
        <w:rPr>
          <w:u w:val="single"/>
        </w:rPr>
        <w:t>PRINTER INK PUMP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E517C1" w:rsidRPr="000839BB">
        <w:rPr>
          <w:b/>
          <w:bCs/>
          <w:color w:val="0070C0"/>
        </w:rPr>
        <w:t>THAT</w:t>
      </w:r>
      <w:r w:rsidR="00E517C1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E517C1">
        <w:rPr>
          <w:b/>
          <w:bCs/>
          <w:color w:val="FF0000"/>
        </w:rPr>
        <w:t>PRINTER INK PUMP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B77A68">
        <w:t xml:space="preserve">, </w:t>
      </w:r>
      <w:r w:rsidR="00E517C1">
        <w:t xml:space="preserve">  </w:t>
      </w:r>
      <w:proofErr w:type="gramEnd"/>
      <w:r w:rsidR="00E517C1">
        <w:t xml:space="preserve">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407E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AEE6" w14:textId="77777777" w:rsidR="000407EC" w:rsidRDefault="000407EC" w:rsidP="005B7682">
      <w:pPr>
        <w:spacing w:after="0" w:line="240" w:lineRule="auto"/>
      </w:pPr>
      <w:r>
        <w:separator/>
      </w:r>
    </w:p>
  </w:endnote>
  <w:endnote w:type="continuationSeparator" w:id="0">
    <w:p w14:paraId="7EE5C744" w14:textId="77777777" w:rsidR="000407EC" w:rsidRDefault="000407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17F8" w14:textId="77777777" w:rsidR="000407EC" w:rsidRDefault="000407EC" w:rsidP="005B7682">
      <w:pPr>
        <w:spacing w:after="0" w:line="240" w:lineRule="auto"/>
      </w:pPr>
      <w:r>
        <w:separator/>
      </w:r>
    </w:p>
  </w:footnote>
  <w:footnote w:type="continuationSeparator" w:id="0">
    <w:p w14:paraId="244806A2" w14:textId="77777777" w:rsidR="000407EC" w:rsidRDefault="000407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07E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E3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A3A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B03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525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A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303C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7C1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2024-01-22T17:03:00Z</dcterms:created>
  <dcterms:modified xsi:type="dcterms:W3CDTF">2024-01-22T17:03:00Z</dcterms:modified>
</cp:coreProperties>
</file>