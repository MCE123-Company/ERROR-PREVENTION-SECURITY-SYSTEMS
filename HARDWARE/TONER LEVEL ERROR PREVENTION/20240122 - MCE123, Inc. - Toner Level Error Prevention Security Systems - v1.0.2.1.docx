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71ABD4C" w:rsidR="003D59FC" w:rsidRDefault="006437BE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HARDWARE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0BC7CD6D" w:rsidR="003D59FC" w:rsidRDefault="00CC5107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TONER LEVEL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04BF935A" w:rsidR="003D59FC" w:rsidRDefault="00CC5107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12:03:56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4484A0C3" w:rsidR="0062053B" w:rsidRDefault="00CC5107" w:rsidP="000839BB">
      <w:pPr>
        <w:rPr>
          <w:u w:val="single"/>
        </w:rPr>
      </w:pPr>
      <w:r>
        <w:rPr>
          <w:b/>
          <w:sz w:val="24"/>
        </w:rPr>
        <w:lastRenderedPageBreak/>
        <w:t>TONER LEVEL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7AAA7A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C5107">
        <w:rPr>
          <w:u w:val="single"/>
        </w:rPr>
        <w:t>TONER LEVEL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82B03" w:rsidRPr="000839BB">
        <w:rPr>
          <w:b/>
          <w:bCs/>
          <w:color w:val="0070C0"/>
        </w:rPr>
        <w:t>THAT</w:t>
      </w:r>
      <w:r w:rsidR="00A82B03">
        <w:t xml:space="preserve"> </w:t>
      </w:r>
      <w:r w:rsidR="00B54525">
        <w:t xml:space="preserve">          </w:t>
      </w:r>
      <w:r w:rsidR="00153024" w:rsidRPr="00153024">
        <w:rPr>
          <w:b/>
          <w:bCs/>
          <w:color w:val="FF0000"/>
        </w:rPr>
        <w:t xml:space="preserve">ANY </w:t>
      </w:r>
      <w:r w:rsidR="00CC5107">
        <w:rPr>
          <w:b/>
          <w:bCs/>
          <w:color w:val="FF0000"/>
        </w:rPr>
        <w:t>TONER LEVEL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B77A68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89068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2BCD0" w14:textId="77777777" w:rsidR="00890682" w:rsidRDefault="00890682" w:rsidP="005B7682">
      <w:pPr>
        <w:spacing w:after="0" w:line="240" w:lineRule="auto"/>
      </w:pPr>
      <w:r>
        <w:separator/>
      </w:r>
    </w:p>
  </w:endnote>
  <w:endnote w:type="continuationSeparator" w:id="0">
    <w:p w14:paraId="250CF589" w14:textId="77777777" w:rsidR="00890682" w:rsidRDefault="008906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837C0" w14:textId="77777777" w:rsidR="00890682" w:rsidRDefault="00890682" w:rsidP="005B7682">
      <w:pPr>
        <w:spacing w:after="0" w:line="240" w:lineRule="auto"/>
      </w:pPr>
      <w:r>
        <w:separator/>
      </w:r>
    </w:p>
  </w:footnote>
  <w:footnote w:type="continuationSeparator" w:id="0">
    <w:p w14:paraId="6D6D234A" w14:textId="77777777" w:rsidR="00890682" w:rsidRDefault="008906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FE3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C6B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0A3A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485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31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682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8A5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B03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525"/>
    <w:rsid w:val="00B54E76"/>
    <w:rsid w:val="00B54FAD"/>
    <w:rsid w:val="00B559DE"/>
    <w:rsid w:val="00B55FC6"/>
    <w:rsid w:val="00B566C4"/>
    <w:rsid w:val="00B5678C"/>
    <w:rsid w:val="00B57E65"/>
    <w:rsid w:val="00B60E30"/>
    <w:rsid w:val="00B61DF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A68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303C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643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C510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2AF6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2DE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2024-01-22T17:04:00Z</dcterms:created>
  <dcterms:modified xsi:type="dcterms:W3CDTF">2024-01-22T17:04:00Z</dcterms:modified>
</cp:coreProperties>
</file>