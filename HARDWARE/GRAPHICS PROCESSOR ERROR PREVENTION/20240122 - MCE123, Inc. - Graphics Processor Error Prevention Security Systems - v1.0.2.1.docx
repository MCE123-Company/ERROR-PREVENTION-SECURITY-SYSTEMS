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71ABD4C" w:rsidR="003D59FC" w:rsidRDefault="006437BE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967B69A" w:rsidR="003D59FC" w:rsidRDefault="0085231B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GRAPHICS PROCESSOR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C11D43C" w:rsidR="003D59FC" w:rsidRDefault="0085231B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11:48:30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6EDF7F6" w:rsidR="0062053B" w:rsidRDefault="0085231B" w:rsidP="000839BB">
      <w:pPr>
        <w:rPr>
          <w:u w:val="single"/>
        </w:rPr>
      </w:pPr>
      <w:r>
        <w:rPr>
          <w:b/>
          <w:sz w:val="24"/>
        </w:rPr>
        <w:lastRenderedPageBreak/>
        <w:t>GRAPHICS PROCESSOR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C9B859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5231B">
        <w:rPr>
          <w:u w:val="single"/>
        </w:rPr>
        <w:t>GRAPHICS PROCESSOR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F2AF6" w:rsidRPr="000839BB">
        <w:rPr>
          <w:b/>
          <w:bCs/>
          <w:color w:val="0070C0"/>
        </w:rPr>
        <w:t>THAT</w:t>
      </w:r>
      <w:r w:rsidR="00DF2AF6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85231B">
        <w:rPr>
          <w:b/>
          <w:bCs/>
          <w:color w:val="FF0000"/>
        </w:rPr>
        <w:t>GRAPHICS PROCESSOR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DF2AF6">
        <w:t xml:space="preserve">,   </w:t>
      </w:r>
      <w:proofErr w:type="gramEnd"/>
      <w:r w:rsidR="00DF2AF6">
        <w:t xml:space="preserve">                                       </w:t>
      </w:r>
      <w:r w:rsidR="00B61DF0">
        <w:t xml:space="preserve">                               </w:t>
      </w:r>
      <w:r w:rsidR="00DF2AF6">
        <w:t xml:space="preserve">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3D5C6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D08FA" w14:textId="77777777" w:rsidR="003D5C6B" w:rsidRDefault="003D5C6B" w:rsidP="005B7682">
      <w:pPr>
        <w:spacing w:after="0" w:line="240" w:lineRule="auto"/>
      </w:pPr>
      <w:r>
        <w:separator/>
      </w:r>
    </w:p>
  </w:endnote>
  <w:endnote w:type="continuationSeparator" w:id="0">
    <w:p w14:paraId="69CD16C9" w14:textId="77777777" w:rsidR="003D5C6B" w:rsidRDefault="003D5C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1C9EC" w14:textId="77777777" w:rsidR="003D5C6B" w:rsidRDefault="003D5C6B" w:rsidP="005B7682">
      <w:pPr>
        <w:spacing w:after="0" w:line="240" w:lineRule="auto"/>
      </w:pPr>
      <w:r>
        <w:separator/>
      </w:r>
    </w:p>
  </w:footnote>
  <w:footnote w:type="continuationSeparator" w:id="0">
    <w:p w14:paraId="351BB6B8" w14:textId="77777777" w:rsidR="003D5C6B" w:rsidRDefault="003D5C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C6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48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31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8A5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DF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643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2AF6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2DE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2024-01-22T16:49:00Z</dcterms:created>
  <dcterms:modified xsi:type="dcterms:W3CDTF">2024-01-22T16:49:00Z</dcterms:modified>
</cp:coreProperties>
</file>