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AA287B0" w:rsidR="003D59FC" w:rsidRDefault="00DF2AF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ELECTRONIC COMPONENT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94C312F" w:rsidR="003D59FC" w:rsidRDefault="00DF2AF6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11:34:37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B079C56" w:rsidR="0062053B" w:rsidRDefault="00DF2AF6" w:rsidP="000839BB">
      <w:pPr>
        <w:rPr>
          <w:u w:val="single"/>
        </w:rPr>
      </w:pPr>
      <w:r>
        <w:rPr>
          <w:b/>
          <w:sz w:val="24"/>
        </w:rPr>
        <w:lastRenderedPageBreak/>
        <w:t>ELECTRONIC COMPONENT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4705A7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2AF6">
        <w:rPr>
          <w:u w:val="single"/>
        </w:rPr>
        <w:t>ELECTRONIC COMPONENT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F2AF6" w:rsidRPr="000839BB">
        <w:rPr>
          <w:b/>
          <w:bCs/>
          <w:color w:val="0070C0"/>
        </w:rPr>
        <w:t>THAT</w:t>
      </w:r>
      <w:r w:rsidR="00DF2AF6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F2AF6">
        <w:rPr>
          <w:b/>
          <w:bCs/>
          <w:color w:val="FF0000"/>
        </w:rPr>
        <w:t>ELECTRONIC COMPONENT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DF2AF6">
        <w:t>,</w:t>
      </w:r>
      <w:r w:rsidR="00DF2AF6">
        <w:t xml:space="preserve">   </w:t>
      </w:r>
      <w:proofErr w:type="gramEnd"/>
      <w:r w:rsidR="00DF2AF6">
        <w:t xml:space="preserve">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FE2D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4A88" w14:textId="77777777" w:rsidR="00FE2DE6" w:rsidRDefault="00FE2DE6" w:rsidP="005B7682">
      <w:pPr>
        <w:spacing w:after="0" w:line="240" w:lineRule="auto"/>
      </w:pPr>
      <w:r>
        <w:separator/>
      </w:r>
    </w:p>
  </w:endnote>
  <w:endnote w:type="continuationSeparator" w:id="0">
    <w:p w14:paraId="588AFE4F" w14:textId="77777777" w:rsidR="00FE2DE6" w:rsidRDefault="00FE2D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DB1E" w14:textId="77777777" w:rsidR="00FE2DE6" w:rsidRDefault="00FE2DE6" w:rsidP="005B7682">
      <w:pPr>
        <w:spacing w:after="0" w:line="240" w:lineRule="auto"/>
      </w:pPr>
      <w:r>
        <w:separator/>
      </w:r>
    </w:p>
  </w:footnote>
  <w:footnote w:type="continuationSeparator" w:id="0">
    <w:p w14:paraId="20CC0B07" w14:textId="77777777" w:rsidR="00FE2DE6" w:rsidRDefault="00FE2D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2024-01-22T16:35:00Z</dcterms:created>
  <dcterms:modified xsi:type="dcterms:W3CDTF">2024-01-22T16:35:00Z</dcterms:modified>
</cp:coreProperties>
</file>