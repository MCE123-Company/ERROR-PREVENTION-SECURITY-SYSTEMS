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171ABD4C" w:rsidR="003D59FC" w:rsidRDefault="006437BE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HARDWARE</w:t>
      </w:r>
      <w:r w:rsidR="00FD0D4B"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4FEA6AA5" w:rsidR="003D59FC" w:rsidRDefault="00EE7666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PRINTER FEED MOTOR</w:t>
      </w:r>
      <w:r w:rsidR="00DE5CF8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07FFF025" w:rsidR="003D59FC" w:rsidRDefault="00EE7666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1/22/2024 12:00:47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00AC6854" w:rsidR="0062053B" w:rsidRDefault="00EE7666" w:rsidP="000839BB">
      <w:pPr>
        <w:rPr>
          <w:u w:val="single"/>
        </w:rPr>
      </w:pPr>
      <w:r>
        <w:rPr>
          <w:b/>
          <w:sz w:val="24"/>
        </w:rPr>
        <w:lastRenderedPageBreak/>
        <w:t>PRINTER FEED MOTOR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0C35E001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EE7666">
        <w:rPr>
          <w:u w:val="single"/>
        </w:rPr>
        <w:t>PRINTER FEED MOTOR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839BB">
        <w:rPr>
          <w:b/>
          <w:bCs/>
        </w:rPr>
        <w:t>–202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EE7666" w:rsidRPr="000839BB">
        <w:rPr>
          <w:b/>
          <w:bCs/>
          <w:color w:val="0070C0"/>
        </w:rPr>
        <w:t>THAT</w:t>
      </w:r>
      <w:r w:rsidR="00EE7666">
        <w:t xml:space="preserve"> </w:t>
      </w:r>
      <w:r w:rsidR="00153024" w:rsidRPr="00153024">
        <w:rPr>
          <w:b/>
          <w:bCs/>
          <w:color w:val="FF0000"/>
        </w:rPr>
        <w:t xml:space="preserve">ANY </w:t>
      </w:r>
      <w:r w:rsidR="00EE7666">
        <w:rPr>
          <w:b/>
          <w:bCs/>
          <w:color w:val="FF0000"/>
        </w:rPr>
        <w:t>PRINTER FEED MOTOR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proofErr w:type="gramStart"/>
      <w:r w:rsidR="00153024" w:rsidRPr="00153024">
        <w:rPr>
          <w:b/>
          <w:bCs/>
          <w:color w:val="7030A0"/>
        </w:rPr>
        <w:t>OCCURS</w:t>
      </w:r>
      <w:r w:rsidR="00B77A68">
        <w:t xml:space="preserve">, </w:t>
      </w:r>
      <w:r w:rsidR="00EE7666">
        <w:t xml:space="preserve">  </w:t>
      </w:r>
      <w:proofErr w:type="gramEnd"/>
      <w:r w:rsidR="00EE7666">
        <w:t xml:space="preserve">                                                                                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2F15A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1F656" w14:textId="77777777" w:rsidR="002F15AD" w:rsidRDefault="002F15AD" w:rsidP="005B7682">
      <w:pPr>
        <w:spacing w:after="0" w:line="240" w:lineRule="auto"/>
      </w:pPr>
      <w:r>
        <w:separator/>
      </w:r>
    </w:p>
  </w:endnote>
  <w:endnote w:type="continuationSeparator" w:id="0">
    <w:p w14:paraId="3C0E31F5" w14:textId="77777777" w:rsidR="002F15AD" w:rsidRDefault="002F15A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89401" w14:textId="77777777" w:rsidR="002F15AD" w:rsidRDefault="002F15AD" w:rsidP="005B7682">
      <w:pPr>
        <w:spacing w:after="0" w:line="240" w:lineRule="auto"/>
      </w:pPr>
      <w:r>
        <w:separator/>
      </w:r>
    </w:p>
  </w:footnote>
  <w:footnote w:type="continuationSeparator" w:id="0">
    <w:p w14:paraId="00F47883" w14:textId="77777777" w:rsidR="002F15AD" w:rsidRDefault="002F15A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2FE3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15A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55E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C6B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0A3A"/>
    <w:rsid w:val="005335F4"/>
    <w:rsid w:val="00541DEC"/>
    <w:rsid w:val="00542522"/>
    <w:rsid w:val="005434FA"/>
    <w:rsid w:val="00544987"/>
    <w:rsid w:val="005464C1"/>
    <w:rsid w:val="0055167C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417A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7BE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66A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485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31B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18A5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2B03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BF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525"/>
    <w:rsid w:val="00B54E76"/>
    <w:rsid w:val="00B54FAD"/>
    <w:rsid w:val="00B559DE"/>
    <w:rsid w:val="00B55FC6"/>
    <w:rsid w:val="00B566C4"/>
    <w:rsid w:val="00B5678C"/>
    <w:rsid w:val="00B57E65"/>
    <w:rsid w:val="00B60E30"/>
    <w:rsid w:val="00B61DF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77A68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303C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643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CF8"/>
    <w:rsid w:val="00DE5E70"/>
    <w:rsid w:val="00DE6127"/>
    <w:rsid w:val="00DE770D"/>
    <w:rsid w:val="00DF22A1"/>
    <w:rsid w:val="00DF2AF6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666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2DE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</TotalTime>
  <Pages>2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2022-11-10T04:18:00Z</cp:lastPrinted>
  <dcterms:created xsi:type="dcterms:W3CDTF">2024-01-22T17:01:00Z</dcterms:created>
  <dcterms:modified xsi:type="dcterms:W3CDTF">2024-01-22T17:01:00Z</dcterms:modified>
</cp:coreProperties>
</file>