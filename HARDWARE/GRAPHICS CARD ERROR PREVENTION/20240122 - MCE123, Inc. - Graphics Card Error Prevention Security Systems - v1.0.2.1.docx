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171ABD4C" w:rsidR="003D59FC" w:rsidRDefault="006437BE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>HARDWARE</w:t>
      </w:r>
      <w:r w:rsidR="00FD0D4B">
        <w:rPr>
          <w:rFonts w:asciiTheme="majorBidi" w:hAnsiTheme="majorBidi"/>
          <w:color w:val="7030A0"/>
          <w:sz w:val="36"/>
          <w:szCs w:val="36"/>
        </w:rPr>
        <w:t xml:space="preserve">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3AFA451F" w:rsidR="003D59FC" w:rsidRDefault="000B365B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GRAPHICS CARD</w:t>
      </w:r>
      <w:r w:rsidR="00DE5CF8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185D8AC8" w:rsidR="003D59FC" w:rsidRDefault="000B365B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1/22/2024 11:57:52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5C6A4640" w:rsidR="0062053B" w:rsidRDefault="000B365B" w:rsidP="000839BB">
      <w:pPr>
        <w:rPr>
          <w:u w:val="single"/>
        </w:rPr>
      </w:pPr>
      <w:r>
        <w:rPr>
          <w:b/>
          <w:sz w:val="24"/>
        </w:rPr>
        <w:lastRenderedPageBreak/>
        <w:t>GRAPHICS CARD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1ED9B121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0B365B">
        <w:rPr>
          <w:u w:val="single"/>
        </w:rPr>
        <w:t>GRAPHICS CARD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0839BB">
        <w:rPr>
          <w:b/>
          <w:bCs/>
        </w:rPr>
        <w:t>–202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A82B03" w:rsidRPr="000839BB">
        <w:rPr>
          <w:b/>
          <w:bCs/>
          <w:color w:val="0070C0"/>
        </w:rPr>
        <w:t>THAT</w:t>
      </w:r>
      <w:r w:rsidR="00A82B03">
        <w:t xml:space="preserve"> </w:t>
      </w:r>
      <w:r w:rsidR="00153024" w:rsidRPr="00153024">
        <w:rPr>
          <w:b/>
          <w:bCs/>
          <w:color w:val="FF0000"/>
        </w:rPr>
        <w:t xml:space="preserve">ANY </w:t>
      </w:r>
      <w:r w:rsidR="000B365B">
        <w:rPr>
          <w:b/>
          <w:bCs/>
          <w:color w:val="FF0000"/>
        </w:rPr>
        <w:t>GRAPHICS CARD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B77A68">
        <w:t xml:space="preserve">,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2C64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FF857" w14:textId="77777777" w:rsidR="002C64DF" w:rsidRDefault="002C64DF" w:rsidP="005B7682">
      <w:pPr>
        <w:spacing w:after="0" w:line="240" w:lineRule="auto"/>
      </w:pPr>
      <w:r>
        <w:separator/>
      </w:r>
    </w:p>
  </w:endnote>
  <w:endnote w:type="continuationSeparator" w:id="0">
    <w:p w14:paraId="2FF0C93E" w14:textId="77777777" w:rsidR="002C64DF" w:rsidRDefault="002C64D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C64C4" w14:textId="77777777" w:rsidR="002C64DF" w:rsidRDefault="002C64DF" w:rsidP="005B7682">
      <w:pPr>
        <w:spacing w:after="0" w:line="240" w:lineRule="auto"/>
      </w:pPr>
      <w:r>
        <w:separator/>
      </w:r>
    </w:p>
  </w:footnote>
  <w:footnote w:type="continuationSeparator" w:id="0">
    <w:p w14:paraId="06C7D5DC" w14:textId="77777777" w:rsidR="002C64DF" w:rsidRDefault="002C64D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00B5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933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365B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2FE3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54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6C1D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64DF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55ED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C6B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781F"/>
    <w:rsid w:val="00430198"/>
    <w:rsid w:val="0043289F"/>
    <w:rsid w:val="004336A3"/>
    <w:rsid w:val="00435D7E"/>
    <w:rsid w:val="00436EF7"/>
    <w:rsid w:val="0043735B"/>
    <w:rsid w:val="00440943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0A3A"/>
    <w:rsid w:val="005335F4"/>
    <w:rsid w:val="00541DEC"/>
    <w:rsid w:val="00542522"/>
    <w:rsid w:val="005434FA"/>
    <w:rsid w:val="00544987"/>
    <w:rsid w:val="005464C1"/>
    <w:rsid w:val="0055167C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417A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37BE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B766A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9EE"/>
    <w:rsid w:val="00774B9F"/>
    <w:rsid w:val="007751F6"/>
    <w:rsid w:val="00776607"/>
    <w:rsid w:val="0078306E"/>
    <w:rsid w:val="00783485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9C9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31B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2512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18A5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2B03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BF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1DF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77A68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643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CF8"/>
    <w:rsid w:val="00DE5E70"/>
    <w:rsid w:val="00DE6127"/>
    <w:rsid w:val="00DE770D"/>
    <w:rsid w:val="00DF22A1"/>
    <w:rsid w:val="00DF2AF6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21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2C81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2DE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1</TotalTime>
  <Pages>2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2022-11-10T04:18:00Z</cp:lastPrinted>
  <dcterms:created xsi:type="dcterms:W3CDTF">2024-01-22T16:58:00Z</dcterms:created>
  <dcterms:modified xsi:type="dcterms:W3CDTF">2024-01-22T16:58:00Z</dcterms:modified>
</cp:coreProperties>
</file>