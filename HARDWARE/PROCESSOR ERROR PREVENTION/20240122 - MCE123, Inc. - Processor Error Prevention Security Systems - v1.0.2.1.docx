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4DBB316" w:rsidR="003D59FC" w:rsidRDefault="0085231B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PROCESSOR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3C8840D2" w:rsidR="003D59FC" w:rsidRDefault="0002127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12:12:31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22B9187" w:rsidR="0062053B" w:rsidRDefault="0085231B" w:rsidP="000839BB">
      <w:pPr>
        <w:rPr>
          <w:u w:val="single"/>
        </w:rPr>
      </w:pPr>
      <w:r>
        <w:rPr>
          <w:b/>
          <w:sz w:val="24"/>
        </w:rPr>
        <w:lastRenderedPageBreak/>
        <w:t>PROCESSOR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EC8484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5231B">
        <w:rPr>
          <w:u w:val="single"/>
        </w:rPr>
        <w:t>PROCESSOR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F2AF6" w:rsidRPr="000839BB">
        <w:rPr>
          <w:b/>
          <w:bCs/>
          <w:color w:val="0070C0"/>
        </w:rPr>
        <w:t>THAT</w:t>
      </w:r>
      <w:r w:rsidR="00DF2AF6">
        <w:t xml:space="preserve"> </w:t>
      </w:r>
      <w:r w:rsidR="00021270">
        <w:t xml:space="preserve">     </w:t>
      </w:r>
      <w:r w:rsidR="00153024" w:rsidRPr="00153024">
        <w:rPr>
          <w:b/>
          <w:bCs/>
          <w:color w:val="FF0000"/>
        </w:rPr>
        <w:t xml:space="preserve">ANY </w:t>
      </w:r>
      <w:r w:rsidR="0085231B">
        <w:rPr>
          <w:b/>
          <w:bCs/>
          <w:color w:val="FF0000"/>
        </w:rPr>
        <w:t>PROCESSOR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021270">
        <w:t>,</w:t>
      </w:r>
      <w:r w:rsidR="00021270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3A099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4833A" w14:textId="77777777" w:rsidR="003A0999" w:rsidRDefault="003A0999" w:rsidP="005B7682">
      <w:pPr>
        <w:spacing w:after="0" w:line="240" w:lineRule="auto"/>
      </w:pPr>
      <w:r>
        <w:separator/>
      </w:r>
    </w:p>
  </w:endnote>
  <w:endnote w:type="continuationSeparator" w:id="0">
    <w:p w14:paraId="4573931C" w14:textId="77777777" w:rsidR="003A0999" w:rsidRDefault="003A09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1629D" w14:textId="77777777" w:rsidR="003A0999" w:rsidRDefault="003A0999" w:rsidP="005B7682">
      <w:pPr>
        <w:spacing w:after="0" w:line="240" w:lineRule="auto"/>
      </w:pPr>
      <w:r>
        <w:separator/>
      </w:r>
    </w:p>
  </w:footnote>
  <w:footnote w:type="continuationSeparator" w:id="0">
    <w:p w14:paraId="14AC9FD7" w14:textId="77777777" w:rsidR="003A0999" w:rsidRDefault="003A09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127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0999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C6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48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31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8A5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DF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643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2AF6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2DE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2024-01-22T17:13:00Z</dcterms:created>
  <dcterms:modified xsi:type="dcterms:W3CDTF">2024-01-22T17:13:00Z</dcterms:modified>
</cp:coreProperties>
</file>