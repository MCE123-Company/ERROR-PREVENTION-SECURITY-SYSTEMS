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B79122E" w:rsidR="003D59FC" w:rsidRDefault="00D0047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MEMORY CARD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FD650CC" w:rsidR="003D59FC" w:rsidRDefault="00D0047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12:17:50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BE6AE00" w:rsidR="0062053B" w:rsidRDefault="00D0047A" w:rsidP="000839BB">
      <w:pPr>
        <w:rPr>
          <w:u w:val="single"/>
        </w:rPr>
      </w:pPr>
      <w:r>
        <w:rPr>
          <w:b/>
          <w:sz w:val="24"/>
        </w:rPr>
        <w:lastRenderedPageBreak/>
        <w:t>MEMORY CARD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9D70A9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0047A">
        <w:rPr>
          <w:u w:val="single"/>
        </w:rPr>
        <w:t>MEMORY CARD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82B03" w:rsidRPr="000839BB">
        <w:rPr>
          <w:b/>
          <w:bCs/>
          <w:color w:val="0070C0"/>
        </w:rPr>
        <w:t>THAT</w:t>
      </w:r>
      <w:r w:rsidR="00A82B03">
        <w:t xml:space="preserve"> </w:t>
      </w:r>
      <w:r w:rsidR="00B54525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D0047A">
        <w:rPr>
          <w:b/>
          <w:bCs/>
          <w:color w:val="FF0000"/>
        </w:rPr>
        <w:t>MEMORY CARD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77A6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A06B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3E12" w14:textId="77777777" w:rsidR="006A06B5" w:rsidRDefault="006A06B5" w:rsidP="005B7682">
      <w:pPr>
        <w:spacing w:after="0" w:line="240" w:lineRule="auto"/>
      </w:pPr>
      <w:r>
        <w:separator/>
      </w:r>
    </w:p>
  </w:endnote>
  <w:endnote w:type="continuationSeparator" w:id="0">
    <w:p w14:paraId="1FA9E0B8" w14:textId="77777777" w:rsidR="006A06B5" w:rsidRDefault="006A06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BD7D" w14:textId="77777777" w:rsidR="006A06B5" w:rsidRDefault="006A06B5" w:rsidP="005B7682">
      <w:pPr>
        <w:spacing w:after="0" w:line="240" w:lineRule="auto"/>
      </w:pPr>
      <w:r>
        <w:separator/>
      </w:r>
    </w:p>
  </w:footnote>
  <w:footnote w:type="continuationSeparator" w:id="0">
    <w:p w14:paraId="4F13B0EB" w14:textId="77777777" w:rsidR="006A06B5" w:rsidRDefault="006A06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E3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6B5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B03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525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303C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047A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2024-01-22T17:18:00Z</dcterms:created>
  <dcterms:modified xsi:type="dcterms:W3CDTF">2024-01-22T17:18:00Z</dcterms:modified>
</cp:coreProperties>
</file>