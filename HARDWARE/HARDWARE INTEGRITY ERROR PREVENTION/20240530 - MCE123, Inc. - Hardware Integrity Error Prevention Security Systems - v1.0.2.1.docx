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9021C07" w:rsidR="003D59FC" w:rsidRDefault="006057A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HARDWARE INTEGRITY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7D60AD7" w:rsidR="003D59FC" w:rsidRDefault="00EC385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1:26:38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5B6D099" w:rsidR="0062053B" w:rsidRDefault="006057AA" w:rsidP="000839BB">
      <w:pPr>
        <w:rPr>
          <w:u w:val="single"/>
        </w:rPr>
      </w:pPr>
      <w:r>
        <w:rPr>
          <w:b/>
          <w:sz w:val="24"/>
        </w:rPr>
        <w:lastRenderedPageBreak/>
        <w:t>HARDWARE INTEGRITY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39887C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057AA">
        <w:rPr>
          <w:u w:val="single"/>
        </w:rPr>
        <w:t>HARDWARE INTEGRITY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6057AA">
        <w:rPr>
          <w:b/>
          <w:bCs/>
          <w:color w:val="FF0000"/>
        </w:rPr>
        <w:t>HARDWARE INTEGRITY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06CE4" w14:textId="77777777" w:rsidR="00530FCB" w:rsidRDefault="00530FCB" w:rsidP="005B7682">
      <w:pPr>
        <w:spacing w:after="0" w:line="240" w:lineRule="auto"/>
      </w:pPr>
      <w:r>
        <w:separator/>
      </w:r>
    </w:p>
  </w:endnote>
  <w:endnote w:type="continuationSeparator" w:id="0">
    <w:p w14:paraId="7DB6E8AE" w14:textId="77777777" w:rsidR="00530FCB" w:rsidRDefault="00530F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655A7" w14:textId="77777777" w:rsidR="00530FCB" w:rsidRDefault="00530FCB" w:rsidP="005B7682">
      <w:pPr>
        <w:spacing w:after="0" w:line="240" w:lineRule="auto"/>
      </w:pPr>
      <w:r>
        <w:separator/>
      </w:r>
    </w:p>
  </w:footnote>
  <w:footnote w:type="continuationSeparator" w:id="0">
    <w:p w14:paraId="31EA69BB" w14:textId="77777777" w:rsidR="00530FCB" w:rsidRDefault="00530F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8</cp:revision>
  <cp:lastPrinted>2022-11-10T04:18:00Z</cp:lastPrinted>
  <dcterms:created xsi:type="dcterms:W3CDTF">2024-01-22T16:14:00Z</dcterms:created>
  <dcterms:modified xsi:type="dcterms:W3CDTF">2024-05-30T05:27:00Z</dcterms:modified>
</cp:coreProperties>
</file>