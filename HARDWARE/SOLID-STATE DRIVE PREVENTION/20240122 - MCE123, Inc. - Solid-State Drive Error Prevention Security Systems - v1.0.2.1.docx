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D6D9D99" w:rsidR="003D59FC" w:rsidRDefault="00A82B0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SOLID</w:t>
      </w:r>
      <w:r>
        <w:rPr>
          <w:rFonts w:ascii="Arial Black" w:hAnsi="Arial Black"/>
          <w:color w:val="0070C0"/>
          <w:sz w:val="28"/>
          <w:szCs w:val="28"/>
        </w:rPr>
        <w:t>-STATE DRIVE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B5878CD" w:rsidR="003D59FC" w:rsidRDefault="00A82B03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11:54:23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02EDCCC" w:rsidR="0062053B" w:rsidRDefault="00A82B03" w:rsidP="000839BB">
      <w:pPr>
        <w:rPr>
          <w:u w:val="single"/>
        </w:rPr>
      </w:pPr>
      <w:r>
        <w:rPr>
          <w:b/>
          <w:sz w:val="24"/>
        </w:rPr>
        <w:lastRenderedPageBreak/>
        <w:t>SOLID</w:t>
      </w:r>
      <w:r>
        <w:rPr>
          <w:b/>
          <w:sz w:val="24"/>
        </w:rPr>
        <w:t>-STATE DRIVE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3BCEC7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82B03">
        <w:rPr>
          <w:u w:val="single"/>
        </w:rPr>
        <w:t>SOLID</w:t>
      </w:r>
      <w:r w:rsidR="00A82B03">
        <w:rPr>
          <w:u w:val="single"/>
        </w:rPr>
        <w:t>-STATE DRIVE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82B03" w:rsidRPr="000839BB">
        <w:rPr>
          <w:b/>
          <w:bCs/>
          <w:color w:val="0070C0"/>
        </w:rPr>
        <w:t>THAT</w:t>
      </w:r>
      <w:r w:rsidR="00A82B0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A82B03">
        <w:rPr>
          <w:b/>
          <w:bCs/>
          <w:color w:val="FF0000"/>
        </w:rPr>
        <w:t>SOLID-STATE DRIVE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E2FE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4ACF" w14:textId="77777777" w:rsidR="000E2FE3" w:rsidRDefault="000E2FE3" w:rsidP="005B7682">
      <w:pPr>
        <w:spacing w:after="0" w:line="240" w:lineRule="auto"/>
      </w:pPr>
      <w:r>
        <w:separator/>
      </w:r>
    </w:p>
  </w:endnote>
  <w:endnote w:type="continuationSeparator" w:id="0">
    <w:p w14:paraId="01E646E1" w14:textId="77777777" w:rsidR="000E2FE3" w:rsidRDefault="000E2F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59511" w14:textId="77777777" w:rsidR="000E2FE3" w:rsidRDefault="000E2FE3" w:rsidP="005B7682">
      <w:pPr>
        <w:spacing w:after="0" w:line="240" w:lineRule="auto"/>
      </w:pPr>
      <w:r>
        <w:separator/>
      </w:r>
    </w:p>
  </w:footnote>
  <w:footnote w:type="continuationSeparator" w:id="0">
    <w:p w14:paraId="5142C2CC" w14:textId="77777777" w:rsidR="000E2FE3" w:rsidRDefault="000E2F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2024-01-22T16:55:00Z</dcterms:created>
  <dcterms:modified xsi:type="dcterms:W3CDTF">2024-01-22T16:55:00Z</dcterms:modified>
</cp:coreProperties>
</file>