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1889B66" w:rsidR="003D59FC" w:rsidRDefault="00C61217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TV TUNER</w:t>
      </w:r>
      <w:r w:rsidR="000B365B">
        <w:rPr>
          <w:rFonts w:ascii="Arial Black" w:hAnsi="Arial Black"/>
          <w:color w:val="0070C0"/>
          <w:sz w:val="28"/>
          <w:szCs w:val="28"/>
        </w:rPr>
        <w:t xml:space="preserve"> </w:t>
      </w:r>
      <w:r w:rsidR="00EC6599">
        <w:rPr>
          <w:rFonts w:ascii="Arial Black" w:hAnsi="Arial Black"/>
          <w:color w:val="0070C0"/>
          <w:sz w:val="28"/>
          <w:szCs w:val="28"/>
        </w:rPr>
        <w:t>DEVICE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1B0E9AE" w:rsidR="003D59FC" w:rsidRDefault="00C61217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12:07:03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2462E1B" w:rsidR="0062053B" w:rsidRDefault="00C61217" w:rsidP="000839BB">
      <w:pPr>
        <w:rPr>
          <w:u w:val="single"/>
        </w:rPr>
      </w:pPr>
      <w:r>
        <w:rPr>
          <w:b/>
          <w:sz w:val="24"/>
        </w:rPr>
        <w:lastRenderedPageBreak/>
        <w:t>TV TUNER</w:t>
      </w:r>
      <w:r w:rsidR="000B365B">
        <w:rPr>
          <w:b/>
          <w:sz w:val="24"/>
        </w:rPr>
        <w:t xml:space="preserve"> </w:t>
      </w:r>
      <w:r w:rsidR="00EC6599">
        <w:rPr>
          <w:b/>
          <w:sz w:val="24"/>
        </w:rPr>
        <w:t>DEVICE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A803C1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61217">
        <w:rPr>
          <w:u w:val="single"/>
        </w:rPr>
        <w:t>TV TUNER</w:t>
      </w:r>
      <w:r w:rsidR="000B365B">
        <w:rPr>
          <w:u w:val="single"/>
        </w:rPr>
        <w:t xml:space="preserve"> </w:t>
      </w:r>
      <w:r w:rsidR="00EC6599">
        <w:rPr>
          <w:u w:val="single"/>
        </w:rPr>
        <w:t>DEVICE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82B03" w:rsidRPr="000839BB">
        <w:rPr>
          <w:b/>
          <w:bCs/>
          <w:color w:val="0070C0"/>
        </w:rPr>
        <w:t>THAT</w:t>
      </w:r>
      <w:r w:rsidR="00A82B03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C61217">
        <w:rPr>
          <w:b/>
          <w:bCs/>
          <w:color w:val="FF0000"/>
        </w:rPr>
        <w:t>TV TUNER</w:t>
      </w:r>
      <w:r w:rsidR="000B365B">
        <w:rPr>
          <w:b/>
          <w:bCs/>
          <w:color w:val="FF0000"/>
        </w:rPr>
        <w:t xml:space="preserve"> </w:t>
      </w:r>
      <w:r w:rsidR="00EC6599">
        <w:rPr>
          <w:b/>
          <w:bCs/>
          <w:color w:val="FF0000"/>
        </w:rPr>
        <w:t>DEVICE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77A6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330C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81202" w14:textId="77777777" w:rsidR="005330C2" w:rsidRDefault="005330C2" w:rsidP="005B7682">
      <w:pPr>
        <w:spacing w:after="0" w:line="240" w:lineRule="auto"/>
      </w:pPr>
      <w:r>
        <w:separator/>
      </w:r>
    </w:p>
  </w:endnote>
  <w:endnote w:type="continuationSeparator" w:id="0">
    <w:p w14:paraId="46E39D83" w14:textId="77777777" w:rsidR="005330C2" w:rsidRDefault="005330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C6425" w14:textId="77777777" w:rsidR="005330C2" w:rsidRDefault="005330C2" w:rsidP="005B7682">
      <w:pPr>
        <w:spacing w:after="0" w:line="240" w:lineRule="auto"/>
      </w:pPr>
      <w:r>
        <w:separator/>
      </w:r>
    </w:p>
  </w:footnote>
  <w:footnote w:type="continuationSeparator" w:id="0">
    <w:p w14:paraId="7BF60190" w14:textId="77777777" w:rsidR="005330C2" w:rsidRDefault="005330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365B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FE3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4DF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C6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4DE1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A3A"/>
    <w:rsid w:val="005330C2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48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31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8A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B03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DF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A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643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1217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6599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2024-01-22T17:07:00Z</dcterms:created>
  <dcterms:modified xsi:type="dcterms:W3CDTF">2024-01-22T17:08:00Z</dcterms:modified>
</cp:coreProperties>
</file>