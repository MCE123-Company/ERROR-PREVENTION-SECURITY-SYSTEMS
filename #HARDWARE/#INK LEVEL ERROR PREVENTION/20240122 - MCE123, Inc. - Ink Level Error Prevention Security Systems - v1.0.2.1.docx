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0A11515" w:rsidR="003D59FC" w:rsidRDefault="00B5452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INK LEVEL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A571C18" w:rsidR="003D59FC" w:rsidRDefault="00B5452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11:56:13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ADD7E90" w:rsidR="0062053B" w:rsidRDefault="00B54525" w:rsidP="000839BB">
      <w:pPr>
        <w:rPr>
          <w:u w:val="single"/>
        </w:rPr>
      </w:pPr>
      <w:r>
        <w:rPr>
          <w:b/>
          <w:sz w:val="24"/>
        </w:rPr>
        <w:lastRenderedPageBreak/>
        <w:t>INK LEVEL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EF7D8A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54525">
        <w:rPr>
          <w:u w:val="single"/>
        </w:rPr>
        <w:t>INK LEVEL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82B03" w:rsidRPr="000839BB">
        <w:rPr>
          <w:b/>
          <w:bCs/>
          <w:color w:val="0070C0"/>
        </w:rPr>
        <w:t>THAT</w:t>
      </w:r>
      <w:r w:rsidR="00A82B03">
        <w:t xml:space="preserve"> </w:t>
      </w:r>
      <w:r w:rsidR="00B54525">
        <w:t xml:space="preserve">          </w:t>
      </w:r>
      <w:r w:rsidR="00153024" w:rsidRPr="00153024">
        <w:rPr>
          <w:b/>
          <w:bCs/>
          <w:color w:val="FF0000"/>
        </w:rPr>
        <w:t xml:space="preserve">ANY </w:t>
      </w:r>
      <w:r w:rsidR="00B54525">
        <w:rPr>
          <w:b/>
          <w:bCs/>
          <w:color w:val="FF0000"/>
        </w:rPr>
        <w:t>INK LEVEL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77A6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C3303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E9384" w14:textId="77777777" w:rsidR="00C3303C" w:rsidRDefault="00C3303C" w:rsidP="005B7682">
      <w:pPr>
        <w:spacing w:after="0" w:line="240" w:lineRule="auto"/>
      </w:pPr>
      <w:r>
        <w:separator/>
      </w:r>
    </w:p>
  </w:endnote>
  <w:endnote w:type="continuationSeparator" w:id="0">
    <w:p w14:paraId="6357C3E1" w14:textId="77777777" w:rsidR="00C3303C" w:rsidRDefault="00C330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5EC0" w14:textId="77777777" w:rsidR="00C3303C" w:rsidRDefault="00C3303C" w:rsidP="005B7682">
      <w:pPr>
        <w:spacing w:after="0" w:line="240" w:lineRule="auto"/>
      </w:pPr>
      <w:r>
        <w:separator/>
      </w:r>
    </w:p>
  </w:footnote>
  <w:footnote w:type="continuationSeparator" w:id="0">
    <w:p w14:paraId="56871406" w14:textId="77777777" w:rsidR="00C3303C" w:rsidRDefault="00C330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FE3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C6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A3A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31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8A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B03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525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A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303C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643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2024-01-22T16:56:00Z</dcterms:created>
  <dcterms:modified xsi:type="dcterms:W3CDTF">2024-01-22T16:56:00Z</dcterms:modified>
</cp:coreProperties>
</file>