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648F4A95" w14:textId="77777777" w:rsidR="00572332" w:rsidRDefault="00572332" w:rsidP="0057233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82D1210" w14:textId="77777777" w:rsidR="00572332" w:rsidRDefault="00572332" w:rsidP="00572332">
      <w:pPr>
        <w:jc w:val="center"/>
        <w:rPr>
          <w:b/>
          <w:sz w:val="52"/>
          <w:szCs w:val="44"/>
        </w:rPr>
      </w:pPr>
    </w:p>
    <w:p w14:paraId="241AEB26" w14:textId="77777777" w:rsidR="00572332" w:rsidRDefault="00572332" w:rsidP="00572332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10B67C62" w14:textId="68BBE96C" w:rsidR="00CE21CA" w:rsidRPr="00CE21CA" w:rsidRDefault="00CE21CA" w:rsidP="00572332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 w:rsidRPr="00CE21CA">
        <w:rPr>
          <w:rFonts w:asciiTheme="majorBidi" w:hAnsiTheme="majorBidi"/>
          <w:color w:val="7030A0"/>
          <w:sz w:val="36"/>
          <w:szCs w:val="36"/>
        </w:rPr>
        <w:t>HARDWARE ERROR PREVENTION</w:t>
      </w:r>
    </w:p>
    <w:p w14:paraId="37BBC388" w14:textId="02C4DF6A" w:rsidR="00572332" w:rsidRDefault="00572332" w:rsidP="00572332">
      <w:pPr>
        <w:pStyle w:val="Heading1"/>
        <w:jc w:val="center"/>
        <w:rPr>
          <w:rFonts w:ascii="Arial Black" w:hAnsi="Arial Black" w:hint="cs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CO-PROCESSOR</w:t>
      </w:r>
      <w:r>
        <w:rPr>
          <w:rFonts w:ascii="Arial Black" w:hAnsi="Arial Black"/>
          <w:color w:val="0070C0"/>
          <w:sz w:val="28"/>
          <w:szCs w:val="28"/>
        </w:rPr>
        <w:t xml:space="preserve"> ERROR PREVENTION</w:t>
      </w:r>
    </w:p>
    <w:p w14:paraId="3949111F" w14:textId="77777777" w:rsidR="00572332" w:rsidRDefault="00572332" w:rsidP="00572332">
      <w:pPr>
        <w:jc w:val="center"/>
        <w:rPr>
          <w:bCs/>
          <w:sz w:val="52"/>
          <w:szCs w:val="44"/>
        </w:rPr>
      </w:pPr>
    </w:p>
    <w:p w14:paraId="4322AE80" w14:textId="77777777" w:rsidR="00572332" w:rsidRDefault="00572332" w:rsidP="00572332">
      <w:pPr>
        <w:jc w:val="center"/>
        <w:rPr>
          <w:bCs/>
          <w:sz w:val="52"/>
          <w:szCs w:val="44"/>
        </w:rPr>
      </w:pPr>
    </w:p>
    <w:p w14:paraId="3422A822" w14:textId="77777777" w:rsidR="00572332" w:rsidRDefault="00572332" w:rsidP="00572332">
      <w:pPr>
        <w:jc w:val="center"/>
        <w:rPr>
          <w:bCs/>
          <w:sz w:val="52"/>
          <w:szCs w:val="44"/>
        </w:rPr>
      </w:pPr>
    </w:p>
    <w:p w14:paraId="0E549AC9" w14:textId="77777777" w:rsidR="00CE21CA" w:rsidRDefault="00CE21CA" w:rsidP="00572332">
      <w:pPr>
        <w:jc w:val="center"/>
        <w:rPr>
          <w:bCs/>
          <w:sz w:val="52"/>
          <w:szCs w:val="44"/>
        </w:rPr>
      </w:pPr>
    </w:p>
    <w:p w14:paraId="3746EE99" w14:textId="3BE2B799" w:rsidR="00572332" w:rsidRDefault="00CE21CA" w:rsidP="0057233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5:32:27 AM</w:t>
      </w: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1AD1CDB" w:rsidR="0062053B" w:rsidRDefault="00D76BD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CO-PROCESSOR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B7BC8E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76BD1">
        <w:rPr>
          <w:u w:val="single"/>
        </w:rPr>
        <w:t>CO-PROCESSOR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D76BD1" w:rsidRPr="00477EDF">
        <w:rPr>
          <w:b/>
          <w:bCs/>
        </w:rPr>
        <w:t>202</w:t>
      </w:r>
      <w:r w:rsidR="00D76BD1">
        <w:rPr>
          <w:b/>
          <w:bCs/>
        </w:rPr>
        <w:t>3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40BED" w:rsidRPr="00F40BED">
        <w:rPr>
          <w:b/>
          <w:bCs/>
          <w:color w:val="0070C0"/>
        </w:rPr>
        <w:t>THAT</w:t>
      </w:r>
      <w:r w:rsidR="00F40BED">
        <w:t xml:space="preserve"> </w:t>
      </w:r>
      <w:r w:rsidR="00D76BD1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D76BD1">
        <w:rPr>
          <w:b/>
          <w:bCs/>
          <w:color w:val="FF0000"/>
        </w:rPr>
        <w:t>CO-PROCESSOR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D76BD1">
        <w:t xml:space="preserve">  </w:t>
      </w:r>
      <w:proofErr w:type="gramEnd"/>
      <w:r w:rsidR="00D76BD1">
        <w:t xml:space="preserve">        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7F3C" w14:textId="77777777" w:rsidR="006160D0" w:rsidRDefault="006160D0" w:rsidP="005B7682">
      <w:pPr>
        <w:spacing w:after="0" w:line="240" w:lineRule="auto"/>
      </w:pPr>
      <w:r>
        <w:separator/>
      </w:r>
    </w:p>
  </w:endnote>
  <w:endnote w:type="continuationSeparator" w:id="0">
    <w:p w14:paraId="70B21B70" w14:textId="77777777" w:rsidR="006160D0" w:rsidRDefault="006160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F95298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40BED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40BE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EB0A" w14:textId="77777777" w:rsidR="006160D0" w:rsidRDefault="006160D0" w:rsidP="005B7682">
      <w:pPr>
        <w:spacing w:after="0" w:line="240" w:lineRule="auto"/>
      </w:pPr>
      <w:r>
        <w:separator/>
      </w:r>
    </w:p>
  </w:footnote>
  <w:footnote w:type="continuationSeparator" w:id="0">
    <w:p w14:paraId="0DDF4C35" w14:textId="77777777" w:rsidR="006160D0" w:rsidRDefault="006160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3853E34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78F8ED3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40BE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3853E34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78F8ED3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40BE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4BD7041" w:rsidR="0078387A" w:rsidRPr="005B7682" w:rsidRDefault="0078387A" w:rsidP="00F40BE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3DB008F7" w:rsidR="0078387A" w:rsidRPr="00756B5A" w:rsidRDefault="0078387A" w:rsidP="00F40BE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40BE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40BED" w:rsidRPr="00756B5A">
      <w:rPr>
        <w:i/>
        <w:color w:val="000000" w:themeColor="text1"/>
        <w:sz w:val="18"/>
      </w:rPr>
      <w:t>of</w:t>
    </w:r>
    <w:r w:rsidR="00F40BE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40BED">
      <w:rPr>
        <w:i/>
        <w:color w:val="000000" w:themeColor="text1"/>
        <w:sz w:val="18"/>
      </w:rPr>
      <w:t xml:space="preserve">  </w:t>
    </w:r>
    <w:proofErr w:type="gramEnd"/>
    <w:r w:rsidR="00F40BED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5F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2332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60D0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F7E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4E8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21CA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BD1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BED"/>
    <w:rsid w:val="00F4142B"/>
    <w:rsid w:val="00F41E70"/>
    <w:rsid w:val="00F41F7E"/>
    <w:rsid w:val="00F4472F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72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723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2023-09-24T09:30:00Z</dcterms:created>
  <dcterms:modified xsi:type="dcterms:W3CDTF">2023-09-24T09:32:00Z</dcterms:modified>
</cp:coreProperties>
</file>