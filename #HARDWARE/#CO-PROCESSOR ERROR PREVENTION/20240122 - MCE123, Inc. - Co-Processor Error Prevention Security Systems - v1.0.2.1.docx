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71ABD4C" w:rsidR="003D59FC" w:rsidRDefault="006437BE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493AECE" w:rsidR="003D59FC" w:rsidRDefault="006437BE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CO-PROCESSOR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380CC02" w:rsidR="003D59FC" w:rsidRDefault="006437BE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11:27:57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ACED77B" w:rsidR="0062053B" w:rsidRDefault="006437BE" w:rsidP="000839BB">
      <w:pPr>
        <w:rPr>
          <w:u w:val="single"/>
        </w:rPr>
      </w:pPr>
      <w:r>
        <w:rPr>
          <w:b/>
          <w:sz w:val="24"/>
        </w:rPr>
        <w:lastRenderedPageBreak/>
        <w:t>CO-PROCESSOR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E6372A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437BE">
        <w:rPr>
          <w:u w:val="single"/>
        </w:rPr>
        <w:t>CO-PROCESSOR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   </w:t>
      </w:r>
      <w:r w:rsidR="00153024" w:rsidRPr="00153024">
        <w:rPr>
          <w:b/>
          <w:bCs/>
          <w:color w:val="FF0000"/>
        </w:rPr>
        <w:t xml:space="preserve">ANY </w:t>
      </w:r>
      <w:r w:rsidR="006437BE">
        <w:rPr>
          <w:b/>
          <w:bCs/>
          <w:color w:val="FF0000"/>
        </w:rPr>
        <w:t>CO-PROCESSOR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61417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8DCAC" w14:textId="77777777" w:rsidR="0061417A" w:rsidRDefault="0061417A" w:rsidP="005B7682">
      <w:pPr>
        <w:spacing w:after="0" w:line="240" w:lineRule="auto"/>
      </w:pPr>
      <w:r>
        <w:separator/>
      </w:r>
    </w:p>
  </w:endnote>
  <w:endnote w:type="continuationSeparator" w:id="0">
    <w:p w14:paraId="5AE2E6D2" w14:textId="77777777" w:rsidR="0061417A" w:rsidRDefault="006141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31ABB" w14:textId="77777777" w:rsidR="0061417A" w:rsidRDefault="0061417A" w:rsidP="005B7682">
      <w:pPr>
        <w:spacing w:after="0" w:line="240" w:lineRule="auto"/>
      </w:pPr>
      <w:r>
        <w:separator/>
      </w:r>
    </w:p>
  </w:footnote>
  <w:footnote w:type="continuationSeparator" w:id="0">
    <w:p w14:paraId="0A32429A" w14:textId="77777777" w:rsidR="0061417A" w:rsidRDefault="006141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2024-01-22T16:28:00Z</dcterms:created>
  <dcterms:modified xsi:type="dcterms:W3CDTF">2024-01-22T16:28:00Z</dcterms:modified>
</cp:coreProperties>
</file>