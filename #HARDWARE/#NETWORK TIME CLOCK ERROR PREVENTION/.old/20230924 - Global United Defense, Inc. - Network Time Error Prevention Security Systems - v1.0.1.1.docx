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1D1A5FDA" w14:textId="77777777" w:rsidR="0057281D" w:rsidRDefault="0057281D" w:rsidP="0057281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7DBEC3D" w14:textId="77777777" w:rsidR="0057281D" w:rsidRDefault="0057281D" w:rsidP="0057281D">
      <w:pPr>
        <w:jc w:val="center"/>
        <w:rPr>
          <w:b/>
          <w:sz w:val="52"/>
          <w:szCs w:val="44"/>
        </w:rPr>
      </w:pPr>
    </w:p>
    <w:p w14:paraId="6B02A2EB" w14:textId="77777777" w:rsidR="0057281D" w:rsidRDefault="0057281D" w:rsidP="0057281D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5F310B81" w14:textId="77777777" w:rsidR="0057281D" w:rsidRDefault="0057281D" w:rsidP="0057281D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779330B2" w14:textId="6E7D5215" w:rsidR="0057281D" w:rsidRDefault="0057281D" w:rsidP="0057281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NETWORK TIME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64C01EE3" w14:textId="77777777" w:rsidR="0057281D" w:rsidRDefault="0057281D" w:rsidP="0057281D">
      <w:pPr>
        <w:jc w:val="center"/>
        <w:rPr>
          <w:bCs/>
          <w:sz w:val="52"/>
          <w:szCs w:val="44"/>
        </w:rPr>
      </w:pPr>
    </w:p>
    <w:p w14:paraId="396DDEFB" w14:textId="77777777" w:rsidR="0057281D" w:rsidRDefault="0057281D" w:rsidP="0057281D">
      <w:pPr>
        <w:jc w:val="center"/>
        <w:rPr>
          <w:bCs/>
          <w:sz w:val="52"/>
          <w:szCs w:val="44"/>
        </w:rPr>
      </w:pPr>
    </w:p>
    <w:p w14:paraId="471007F8" w14:textId="77777777" w:rsidR="0057281D" w:rsidRDefault="0057281D" w:rsidP="0057281D">
      <w:pPr>
        <w:jc w:val="center"/>
        <w:rPr>
          <w:bCs/>
          <w:sz w:val="52"/>
          <w:szCs w:val="44"/>
        </w:rPr>
      </w:pPr>
    </w:p>
    <w:p w14:paraId="4D0E8531" w14:textId="77777777" w:rsidR="0057281D" w:rsidRDefault="0057281D" w:rsidP="0057281D">
      <w:pPr>
        <w:jc w:val="center"/>
        <w:rPr>
          <w:bCs/>
          <w:sz w:val="52"/>
          <w:szCs w:val="44"/>
        </w:rPr>
      </w:pPr>
    </w:p>
    <w:p w14:paraId="4118894F" w14:textId="169D8B56" w:rsidR="0057281D" w:rsidRDefault="0057281D" w:rsidP="0057281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5:44:05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15C729E" w:rsidR="0062053B" w:rsidRDefault="00E035A7" w:rsidP="00A73AD0">
      <w:pPr>
        <w:rPr>
          <w:u w:val="single"/>
        </w:rPr>
      </w:pPr>
      <w:r>
        <w:rPr>
          <w:b/>
          <w:sz w:val="24"/>
        </w:rPr>
        <w:lastRenderedPageBreak/>
        <w:t xml:space="preserve">NETWORK </w:t>
      </w:r>
      <w:r w:rsidR="0057281D">
        <w:rPr>
          <w:b/>
          <w:sz w:val="24"/>
        </w:rPr>
        <w:t>TIM</w:t>
      </w:r>
      <w:r w:rsidR="0057281D">
        <w:rPr>
          <w:b/>
          <w:sz w:val="24"/>
        </w:rPr>
        <w:t>E</w:t>
      </w:r>
      <w:r w:rsidR="0057281D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3847BA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035A7">
        <w:rPr>
          <w:u w:val="single"/>
        </w:rPr>
        <w:t xml:space="preserve">NETWORK </w:t>
      </w:r>
      <w:r w:rsidR="0057281D">
        <w:rPr>
          <w:u w:val="single"/>
        </w:rPr>
        <w:t>TIM</w:t>
      </w:r>
      <w:r w:rsidR="0057281D">
        <w:rPr>
          <w:u w:val="single"/>
        </w:rPr>
        <w:t>E</w:t>
      </w:r>
      <w:r w:rsidR="0057281D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E035A7">
        <w:rPr>
          <w:b/>
          <w:bCs/>
          <w:color w:val="FF0000"/>
        </w:rPr>
        <w:t xml:space="preserve">NETWORK </w:t>
      </w:r>
      <w:r w:rsidR="0057281D">
        <w:rPr>
          <w:b/>
          <w:bCs/>
          <w:color w:val="FF0000"/>
        </w:rPr>
        <w:t>TIM</w:t>
      </w:r>
      <w:r w:rsidR="0057281D">
        <w:rPr>
          <w:b/>
          <w:bCs/>
          <w:color w:val="FF0000"/>
        </w:rPr>
        <w:t>E</w:t>
      </w:r>
      <w:r w:rsidR="0057281D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E0FC" w14:textId="77777777" w:rsidR="003606FC" w:rsidRDefault="003606FC" w:rsidP="005B7682">
      <w:pPr>
        <w:spacing w:after="0" w:line="240" w:lineRule="auto"/>
      </w:pPr>
      <w:r>
        <w:separator/>
      </w:r>
    </w:p>
  </w:endnote>
  <w:endnote w:type="continuationSeparator" w:id="0">
    <w:p w14:paraId="0D82D401" w14:textId="77777777" w:rsidR="003606FC" w:rsidRDefault="003606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1F07" w14:textId="77777777" w:rsidR="003606FC" w:rsidRDefault="003606FC" w:rsidP="005B7682">
      <w:pPr>
        <w:spacing w:after="0" w:line="240" w:lineRule="auto"/>
      </w:pPr>
      <w:r>
        <w:separator/>
      </w:r>
    </w:p>
  </w:footnote>
  <w:footnote w:type="continuationSeparator" w:id="0">
    <w:p w14:paraId="533D4C5A" w14:textId="77777777" w:rsidR="003606FC" w:rsidRDefault="003606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093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514F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345"/>
    <w:rsid w:val="0032360C"/>
    <w:rsid w:val="00327B27"/>
    <w:rsid w:val="00330291"/>
    <w:rsid w:val="00332112"/>
    <w:rsid w:val="00332337"/>
    <w:rsid w:val="00335773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06FC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3E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78A"/>
    <w:rsid w:val="00564069"/>
    <w:rsid w:val="005654F0"/>
    <w:rsid w:val="00570024"/>
    <w:rsid w:val="005700CD"/>
    <w:rsid w:val="005707BD"/>
    <w:rsid w:val="00571A13"/>
    <w:rsid w:val="0057281D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AD0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5A7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73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73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2023-09-24T09:44:00Z</dcterms:created>
  <dcterms:modified xsi:type="dcterms:W3CDTF">2023-09-24T09:44:00Z</dcterms:modified>
</cp:coreProperties>
</file>