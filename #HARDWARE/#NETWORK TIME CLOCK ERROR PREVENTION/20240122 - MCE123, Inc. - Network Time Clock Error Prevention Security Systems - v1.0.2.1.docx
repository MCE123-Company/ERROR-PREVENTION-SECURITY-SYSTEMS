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E5778C3" w:rsidR="003D59FC" w:rsidRDefault="00DE061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NETWORK TIME</w:t>
      </w:r>
      <w:r w:rsidR="000B365B">
        <w:rPr>
          <w:rFonts w:ascii="Arial Black" w:hAnsi="Arial Black"/>
          <w:color w:val="0070C0"/>
          <w:sz w:val="28"/>
          <w:szCs w:val="28"/>
        </w:rPr>
        <w:t xml:space="preserve"> </w:t>
      </w:r>
      <w:r w:rsidR="00901157">
        <w:rPr>
          <w:rFonts w:ascii="Arial Black" w:hAnsi="Arial Black"/>
          <w:color w:val="0070C0"/>
          <w:sz w:val="28"/>
          <w:szCs w:val="28"/>
        </w:rPr>
        <w:t>CLOCK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C8F984A" w:rsidR="003D59FC" w:rsidRDefault="0090115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12:09:32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BD228CD" w:rsidR="0062053B" w:rsidRDefault="00DE0615" w:rsidP="000839BB">
      <w:pPr>
        <w:rPr>
          <w:u w:val="single"/>
        </w:rPr>
      </w:pPr>
      <w:r>
        <w:rPr>
          <w:b/>
          <w:sz w:val="24"/>
        </w:rPr>
        <w:lastRenderedPageBreak/>
        <w:t>NETWORK TIME</w:t>
      </w:r>
      <w:r w:rsidR="000B365B">
        <w:rPr>
          <w:b/>
          <w:sz w:val="24"/>
        </w:rPr>
        <w:t xml:space="preserve"> </w:t>
      </w:r>
      <w:r w:rsidR="00901157">
        <w:rPr>
          <w:b/>
          <w:sz w:val="24"/>
        </w:rPr>
        <w:t>CLOCK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C39CD6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E0615">
        <w:rPr>
          <w:u w:val="single"/>
        </w:rPr>
        <w:t>NETWORK TIME</w:t>
      </w:r>
      <w:r w:rsidR="000B365B">
        <w:rPr>
          <w:u w:val="single"/>
        </w:rPr>
        <w:t xml:space="preserve"> </w:t>
      </w:r>
      <w:r w:rsidR="00901157">
        <w:rPr>
          <w:u w:val="single"/>
        </w:rPr>
        <w:t>CLOCK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E0615">
        <w:rPr>
          <w:b/>
          <w:bCs/>
          <w:color w:val="FF0000"/>
        </w:rPr>
        <w:t>NETWORK TIME</w:t>
      </w:r>
      <w:r w:rsidR="000B365B">
        <w:rPr>
          <w:b/>
          <w:bCs/>
          <w:color w:val="FF0000"/>
        </w:rPr>
        <w:t xml:space="preserve"> </w:t>
      </w:r>
      <w:r w:rsidR="00901157">
        <w:rPr>
          <w:b/>
          <w:bCs/>
          <w:color w:val="FF0000"/>
        </w:rPr>
        <w:t>CLOCK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DE0615">
        <w:t xml:space="preserve">  </w:t>
      </w:r>
      <w:proofErr w:type="gramEnd"/>
      <w:r w:rsidR="00DE0615">
        <w:t xml:space="preserve">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55F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1637" w14:textId="77777777" w:rsidR="00455FA4" w:rsidRDefault="00455FA4" w:rsidP="005B7682">
      <w:pPr>
        <w:spacing w:after="0" w:line="240" w:lineRule="auto"/>
      </w:pPr>
      <w:r>
        <w:separator/>
      </w:r>
    </w:p>
  </w:endnote>
  <w:endnote w:type="continuationSeparator" w:id="0">
    <w:p w14:paraId="0584854A" w14:textId="77777777" w:rsidR="00455FA4" w:rsidRDefault="00455F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4A26" w14:textId="77777777" w:rsidR="00455FA4" w:rsidRDefault="00455FA4" w:rsidP="005B7682">
      <w:pPr>
        <w:spacing w:after="0" w:line="240" w:lineRule="auto"/>
      </w:pPr>
      <w:r>
        <w:separator/>
      </w:r>
    </w:p>
  </w:footnote>
  <w:footnote w:type="continuationSeparator" w:id="0">
    <w:p w14:paraId="46108D69" w14:textId="77777777" w:rsidR="00455FA4" w:rsidRDefault="00455F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365B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4DF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A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1157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615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359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2024-01-22T17:06:00Z</dcterms:created>
  <dcterms:modified xsi:type="dcterms:W3CDTF">2024-01-22T17:09:00Z</dcterms:modified>
</cp:coreProperties>
</file>