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08247163" w14:textId="77777777" w:rsidR="00487055" w:rsidRDefault="00487055" w:rsidP="00487055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91E9D08" w14:textId="77777777" w:rsidR="00487055" w:rsidRDefault="00487055" w:rsidP="00487055">
      <w:pPr>
        <w:jc w:val="center"/>
        <w:rPr>
          <w:b/>
          <w:sz w:val="52"/>
          <w:szCs w:val="44"/>
        </w:rPr>
      </w:pPr>
    </w:p>
    <w:p w14:paraId="267B3358" w14:textId="77777777" w:rsidR="00487055" w:rsidRDefault="00487055" w:rsidP="00487055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5F6D7F20" w14:textId="77777777" w:rsidR="00487055" w:rsidRDefault="00487055" w:rsidP="00487055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06B2C565" w14:textId="685B1AEE" w:rsidR="00487055" w:rsidRDefault="00487055" w:rsidP="0048705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INTEROPERATION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134B7435" w14:textId="77777777" w:rsidR="00487055" w:rsidRDefault="00487055" w:rsidP="00487055">
      <w:pPr>
        <w:jc w:val="center"/>
        <w:rPr>
          <w:bCs/>
          <w:sz w:val="52"/>
          <w:szCs w:val="44"/>
        </w:rPr>
      </w:pPr>
    </w:p>
    <w:p w14:paraId="50B5D7CA" w14:textId="77777777" w:rsidR="00487055" w:rsidRDefault="00487055" w:rsidP="00487055">
      <w:pPr>
        <w:jc w:val="center"/>
        <w:rPr>
          <w:bCs/>
          <w:sz w:val="52"/>
          <w:szCs w:val="44"/>
        </w:rPr>
      </w:pPr>
    </w:p>
    <w:p w14:paraId="6B24459C" w14:textId="77777777" w:rsidR="00487055" w:rsidRDefault="00487055" w:rsidP="00487055">
      <w:pPr>
        <w:jc w:val="center"/>
        <w:rPr>
          <w:bCs/>
          <w:sz w:val="52"/>
          <w:szCs w:val="44"/>
        </w:rPr>
      </w:pPr>
    </w:p>
    <w:p w14:paraId="698F5AB8" w14:textId="77777777" w:rsidR="00487055" w:rsidRDefault="00487055" w:rsidP="00487055">
      <w:pPr>
        <w:jc w:val="center"/>
        <w:rPr>
          <w:bCs/>
          <w:sz w:val="52"/>
          <w:szCs w:val="44"/>
        </w:rPr>
      </w:pPr>
    </w:p>
    <w:p w14:paraId="3B983829" w14:textId="77777777" w:rsidR="00487055" w:rsidRDefault="00487055" w:rsidP="0048705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5:32:27 AM</w:t>
      </w: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0D954BF" w:rsidR="0062053B" w:rsidRDefault="003D03E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INTER</w:t>
      </w:r>
      <w:r w:rsidR="001B514F">
        <w:rPr>
          <w:b/>
          <w:sz w:val="24"/>
        </w:rPr>
        <w:t>OPERATION</w:t>
      </w:r>
      <w:r w:rsidR="0042000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8D4C67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D03E7">
        <w:rPr>
          <w:u w:val="single"/>
        </w:rPr>
        <w:t>INTER</w:t>
      </w:r>
      <w:r w:rsidR="001B514F">
        <w:rPr>
          <w:u w:val="single"/>
        </w:rPr>
        <w:t>OPERATION</w:t>
      </w:r>
      <w:r w:rsidR="004200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A3C25" w:rsidRPr="00477EDF">
        <w:rPr>
          <w:b/>
          <w:bCs/>
        </w:rPr>
        <w:t>202</w:t>
      </w:r>
      <w:r w:rsidR="003A3C2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A3C2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D03E7">
        <w:rPr>
          <w:b/>
          <w:bCs/>
          <w:color w:val="FF0000"/>
        </w:rPr>
        <w:t>INTER</w:t>
      </w:r>
      <w:r w:rsidR="001B514F">
        <w:rPr>
          <w:b/>
          <w:bCs/>
          <w:color w:val="FF0000"/>
        </w:rPr>
        <w:t>OPERATION</w:t>
      </w:r>
      <w:r w:rsidR="004200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34F3" w14:textId="77777777" w:rsidR="006F56C5" w:rsidRDefault="006F56C5" w:rsidP="005B7682">
      <w:pPr>
        <w:spacing w:after="0" w:line="240" w:lineRule="auto"/>
      </w:pPr>
      <w:r>
        <w:separator/>
      </w:r>
    </w:p>
  </w:endnote>
  <w:endnote w:type="continuationSeparator" w:id="0">
    <w:p w14:paraId="720CB45B" w14:textId="77777777" w:rsidR="006F56C5" w:rsidRDefault="006F56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5204E1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A3C2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A3C2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D57E" w14:textId="77777777" w:rsidR="006F56C5" w:rsidRDefault="006F56C5" w:rsidP="005B7682">
      <w:pPr>
        <w:spacing w:after="0" w:line="240" w:lineRule="auto"/>
      </w:pPr>
      <w:r>
        <w:separator/>
      </w:r>
    </w:p>
  </w:footnote>
  <w:footnote w:type="continuationSeparator" w:id="0">
    <w:p w14:paraId="403754E4" w14:textId="77777777" w:rsidR="006F56C5" w:rsidRDefault="006F56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991B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5FC68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991B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5FC68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C8F4532" w:rsidR="0078387A" w:rsidRPr="005B7682" w:rsidRDefault="0078387A" w:rsidP="003A3C2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2DA8371" w:rsidR="0078387A" w:rsidRPr="00756B5A" w:rsidRDefault="0078387A" w:rsidP="003A3C2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A3C2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A3C25" w:rsidRPr="00756B5A">
      <w:rPr>
        <w:i/>
        <w:color w:val="000000" w:themeColor="text1"/>
        <w:sz w:val="18"/>
      </w:rPr>
      <w:t>of</w:t>
    </w:r>
    <w:r w:rsidR="003A3C2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514F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345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25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3E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055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78A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78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6C5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56E4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9A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3E5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51B6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745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7456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2022-11-10T04:09:00Z</cp:lastPrinted>
  <dcterms:created xsi:type="dcterms:W3CDTF">2023-09-24T09:24:00Z</dcterms:created>
  <dcterms:modified xsi:type="dcterms:W3CDTF">2023-09-24T09:46:00Z</dcterms:modified>
</cp:coreProperties>
</file>