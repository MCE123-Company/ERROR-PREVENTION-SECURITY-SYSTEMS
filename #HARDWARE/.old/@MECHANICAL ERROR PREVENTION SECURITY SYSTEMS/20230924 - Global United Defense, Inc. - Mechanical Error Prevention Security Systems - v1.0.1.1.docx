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D97C96F" w14:textId="77777777" w:rsidR="00717DC5" w:rsidRDefault="00717DC5" w:rsidP="00717DC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4317AD85" w14:textId="77777777" w:rsidR="00717DC5" w:rsidRDefault="00717DC5" w:rsidP="00717DC5">
      <w:pPr>
        <w:jc w:val="center"/>
        <w:rPr>
          <w:rFonts w:hint="eastAsia"/>
          <w:b/>
          <w:sz w:val="52"/>
          <w:szCs w:val="44"/>
        </w:rPr>
      </w:pPr>
    </w:p>
    <w:p w14:paraId="7E68AD71" w14:textId="77777777" w:rsidR="00717DC5" w:rsidRDefault="00717DC5" w:rsidP="00717DC5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10D2B7FF" w14:textId="77777777" w:rsidR="00717DC5" w:rsidRDefault="00717DC5" w:rsidP="00717DC5">
      <w:pPr>
        <w:pStyle w:val="Heading1"/>
        <w:jc w:val="center"/>
        <w:rPr>
          <w:rFonts w:asciiTheme="majorBidi" w:hAnsiTheme="majorBidi" w:hint="cs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 ERROR PREVENTION</w:t>
      </w:r>
    </w:p>
    <w:p w14:paraId="7EE9737F" w14:textId="6BC0C5C9" w:rsidR="00717DC5" w:rsidRDefault="00717DC5" w:rsidP="00717DC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MECHANICAL</w:t>
      </w:r>
      <w:r>
        <w:rPr>
          <w:rFonts w:ascii="Arial Black" w:hAnsi="Arial Black"/>
          <w:color w:val="0070C0"/>
          <w:sz w:val="28"/>
          <w:szCs w:val="28"/>
        </w:rPr>
        <w:t xml:space="preserve"> ERROR PREVENTION</w:t>
      </w:r>
    </w:p>
    <w:p w14:paraId="5D00C260" w14:textId="77777777" w:rsidR="00717DC5" w:rsidRDefault="00717DC5" w:rsidP="00717DC5">
      <w:pPr>
        <w:jc w:val="center"/>
        <w:rPr>
          <w:bCs/>
          <w:sz w:val="52"/>
          <w:szCs w:val="44"/>
        </w:rPr>
      </w:pPr>
    </w:p>
    <w:p w14:paraId="012DC4CE" w14:textId="77777777" w:rsidR="00717DC5" w:rsidRDefault="00717DC5" w:rsidP="00717DC5">
      <w:pPr>
        <w:jc w:val="center"/>
        <w:rPr>
          <w:bCs/>
          <w:sz w:val="52"/>
          <w:szCs w:val="44"/>
        </w:rPr>
      </w:pPr>
    </w:p>
    <w:p w14:paraId="53E3C3D7" w14:textId="77777777" w:rsidR="00717DC5" w:rsidRDefault="00717DC5" w:rsidP="00717DC5">
      <w:pPr>
        <w:jc w:val="center"/>
        <w:rPr>
          <w:bCs/>
          <w:sz w:val="52"/>
          <w:szCs w:val="44"/>
        </w:rPr>
      </w:pPr>
    </w:p>
    <w:p w14:paraId="63DCE100" w14:textId="77777777" w:rsidR="00717DC5" w:rsidRDefault="00717DC5" w:rsidP="00717DC5">
      <w:pPr>
        <w:jc w:val="center"/>
        <w:rPr>
          <w:bCs/>
          <w:sz w:val="52"/>
          <w:szCs w:val="44"/>
        </w:rPr>
      </w:pPr>
    </w:p>
    <w:p w14:paraId="2BB0B6C3" w14:textId="7AC7E047" w:rsidR="00717DC5" w:rsidRDefault="00717DC5" w:rsidP="00717DC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5:45:29 AM</w:t>
      </w:r>
    </w:p>
    <w:p w14:paraId="0737B6F5" w14:textId="303592BF" w:rsidR="0062053B" w:rsidRDefault="00C533B4" w:rsidP="00717DC5">
      <w:pPr>
        <w:rPr>
          <w:u w:val="single"/>
        </w:rPr>
      </w:pPr>
      <w:r>
        <w:rPr>
          <w:b/>
          <w:sz w:val="24"/>
        </w:rPr>
        <w:lastRenderedPageBreak/>
        <w:t xml:space="preserve">MECHANICAL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1FBB78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533B4">
        <w:rPr>
          <w:u w:val="single"/>
        </w:rPr>
        <w:t xml:space="preserve">MECHANICAL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AE765B">
        <w:rPr>
          <w:b/>
          <w:bCs/>
        </w:rPr>
        <w:t>–2023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AE765B">
        <w:rPr>
          <w:b/>
          <w:bCs/>
          <w:color w:val="0070C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C533B4">
        <w:rPr>
          <w:b/>
          <w:bCs/>
          <w:color w:val="FF0000"/>
        </w:rPr>
        <w:t xml:space="preserve">MECHANICAL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33B4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4BC53" w14:textId="77777777" w:rsidR="00E65291" w:rsidRDefault="00E65291" w:rsidP="005B7682">
      <w:pPr>
        <w:spacing w:after="0" w:line="240" w:lineRule="auto"/>
      </w:pPr>
      <w:r>
        <w:separator/>
      </w:r>
    </w:p>
  </w:endnote>
  <w:endnote w:type="continuationSeparator" w:id="0">
    <w:p w14:paraId="0AA8C1A8" w14:textId="77777777" w:rsidR="00E65291" w:rsidRDefault="00E652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B88B94E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D8729F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</w:t>
            </w:r>
            <w:r w:rsidR="00D8729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0441F" w14:textId="77777777" w:rsidR="00E65291" w:rsidRDefault="00E65291" w:rsidP="005B7682">
      <w:pPr>
        <w:spacing w:after="0" w:line="240" w:lineRule="auto"/>
      </w:pPr>
      <w:r>
        <w:separator/>
      </w:r>
    </w:p>
  </w:footnote>
  <w:footnote w:type="continuationSeparator" w:id="0">
    <w:p w14:paraId="222C9E90" w14:textId="77777777" w:rsidR="00E65291" w:rsidRDefault="00E652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08A207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12A2E67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8729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08A207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12A2E67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8729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3D77020D" w:rsidR="0078387A" w:rsidRPr="005B7682" w:rsidRDefault="0078387A" w:rsidP="00D8729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32D4B8E7" w:rsidR="0078387A" w:rsidRPr="00756B5A" w:rsidRDefault="0078387A" w:rsidP="00D8729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8729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8729F" w:rsidRPr="00756B5A">
      <w:rPr>
        <w:i/>
        <w:color w:val="000000" w:themeColor="text1"/>
        <w:sz w:val="18"/>
      </w:rPr>
      <w:t>of</w:t>
    </w:r>
    <w:r w:rsidR="00D8729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8729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8729F">
      <w:rPr>
        <w:i/>
        <w:color w:val="000000" w:themeColor="text1"/>
        <w:sz w:val="18"/>
      </w:rPr>
      <w:t xml:space="preserve">  </w:t>
    </w:r>
    <w:proofErr w:type="gramEnd"/>
    <w:r w:rsidR="00D8729F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6F2F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0A0F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DC5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97004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65B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98E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29F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291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16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16F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2022-11-10T04:07:00Z</cp:lastPrinted>
  <dcterms:created xsi:type="dcterms:W3CDTF">2023-09-24T09:45:00Z</dcterms:created>
  <dcterms:modified xsi:type="dcterms:W3CDTF">2023-09-24T09:45:00Z</dcterms:modified>
</cp:coreProperties>
</file>