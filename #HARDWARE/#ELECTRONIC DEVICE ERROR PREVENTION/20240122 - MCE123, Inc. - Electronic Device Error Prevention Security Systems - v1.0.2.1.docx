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71ABD4C" w:rsidR="003D59FC" w:rsidRDefault="006437BE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E871A80" w:rsidR="003D59FC" w:rsidRDefault="00DF2AF6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 xml:space="preserve">ELECTRONIC </w:t>
      </w:r>
      <w:r w:rsidR="00A718A5">
        <w:rPr>
          <w:rFonts w:ascii="Arial Black" w:hAnsi="Arial Black"/>
          <w:color w:val="0070C0"/>
          <w:sz w:val="28"/>
          <w:szCs w:val="28"/>
        </w:rPr>
        <w:t>DEVICE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1C07F857" w:rsidR="003D59FC" w:rsidRDefault="00A718A5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11:38:02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8CEEF3A" w:rsidR="0062053B" w:rsidRDefault="00DF2AF6" w:rsidP="000839BB">
      <w:pPr>
        <w:rPr>
          <w:u w:val="single"/>
        </w:rPr>
      </w:pPr>
      <w:r>
        <w:rPr>
          <w:b/>
          <w:sz w:val="24"/>
        </w:rPr>
        <w:lastRenderedPageBreak/>
        <w:t xml:space="preserve">ELECTRONIC </w:t>
      </w:r>
      <w:r w:rsidR="00A718A5">
        <w:rPr>
          <w:b/>
          <w:sz w:val="24"/>
        </w:rPr>
        <w:t>DEVICE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6D282C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F2AF6">
        <w:rPr>
          <w:u w:val="single"/>
        </w:rPr>
        <w:t xml:space="preserve">ELECTRONIC </w:t>
      </w:r>
      <w:r w:rsidR="00A718A5">
        <w:rPr>
          <w:u w:val="single"/>
        </w:rPr>
        <w:t>DEVICE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F2AF6" w:rsidRPr="000839BB">
        <w:rPr>
          <w:b/>
          <w:bCs/>
          <w:color w:val="0070C0"/>
        </w:rPr>
        <w:t>THAT</w:t>
      </w:r>
      <w:r w:rsidR="00DF2AF6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DF2AF6">
        <w:rPr>
          <w:b/>
          <w:bCs/>
          <w:color w:val="FF0000"/>
        </w:rPr>
        <w:t xml:space="preserve">ELECTRONIC </w:t>
      </w:r>
      <w:r w:rsidR="00A718A5">
        <w:rPr>
          <w:b/>
          <w:bCs/>
          <w:color w:val="FF0000"/>
        </w:rPr>
        <w:t>DEVICE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DF2AF6">
        <w:t xml:space="preserve">,   </w:t>
      </w:r>
      <w:proofErr w:type="gramEnd"/>
      <w:r w:rsidR="00DF2AF6">
        <w:t xml:space="preserve">                                       </w:t>
      </w:r>
      <w:r w:rsidR="00B61DF0">
        <w:t xml:space="preserve">                               </w:t>
      </w:r>
      <w:r w:rsidR="00DF2AF6">
        <w:t xml:space="preserve">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C5264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FF675" w14:textId="77777777" w:rsidR="00C52643" w:rsidRDefault="00C52643" w:rsidP="005B7682">
      <w:pPr>
        <w:spacing w:after="0" w:line="240" w:lineRule="auto"/>
      </w:pPr>
      <w:r>
        <w:separator/>
      </w:r>
    </w:p>
  </w:endnote>
  <w:endnote w:type="continuationSeparator" w:id="0">
    <w:p w14:paraId="1F9E5D01" w14:textId="77777777" w:rsidR="00C52643" w:rsidRDefault="00C526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AB7B0" w14:textId="77777777" w:rsidR="00C52643" w:rsidRDefault="00C52643" w:rsidP="005B7682">
      <w:pPr>
        <w:spacing w:after="0" w:line="240" w:lineRule="auto"/>
      </w:pPr>
      <w:r>
        <w:separator/>
      </w:r>
    </w:p>
  </w:footnote>
  <w:footnote w:type="continuationSeparator" w:id="0">
    <w:p w14:paraId="2C444705" w14:textId="77777777" w:rsidR="00C52643" w:rsidRDefault="00C526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48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8A5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DF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643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2AF6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2DE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2022-11-10T04:18:00Z</cp:lastPrinted>
  <dcterms:created xsi:type="dcterms:W3CDTF">2024-01-22T16:35:00Z</dcterms:created>
  <dcterms:modified xsi:type="dcterms:W3CDTF">2024-01-22T16:38:00Z</dcterms:modified>
</cp:coreProperties>
</file>