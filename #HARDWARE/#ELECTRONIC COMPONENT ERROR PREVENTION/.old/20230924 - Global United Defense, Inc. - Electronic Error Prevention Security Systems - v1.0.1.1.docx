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55185C4" w14:textId="77777777" w:rsidR="003E0EC8" w:rsidRDefault="003E0EC8" w:rsidP="003E0EC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38586E6" w14:textId="77777777" w:rsidR="003E0EC8" w:rsidRDefault="003E0EC8" w:rsidP="003E0EC8">
      <w:pPr>
        <w:jc w:val="center"/>
        <w:rPr>
          <w:b/>
          <w:sz w:val="52"/>
          <w:szCs w:val="44"/>
        </w:rPr>
      </w:pPr>
    </w:p>
    <w:p w14:paraId="0494DF1B" w14:textId="77777777" w:rsidR="003E0EC8" w:rsidRDefault="003E0EC8" w:rsidP="003E0EC8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5E3FAF1A" w14:textId="77777777" w:rsidR="003E0EC8" w:rsidRDefault="003E0EC8" w:rsidP="003E0EC8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4C2D5D4C" w14:textId="7368D5B6" w:rsidR="003E0EC8" w:rsidRDefault="003E0EC8" w:rsidP="003E0E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ELECTRONIC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0361192F" w14:textId="77777777" w:rsidR="003E0EC8" w:rsidRDefault="003E0EC8" w:rsidP="003E0EC8">
      <w:pPr>
        <w:jc w:val="center"/>
        <w:rPr>
          <w:bCs/>
          <w:sz w:val="52"/>
          <w:szCs w:val="44"/>
        </w:rPr>
      </w:pPr>
    </w:p>
    <w:p w14:paraId="3F0FDB1E" w14:textId="77777777" w:rsidR="003E0EC8" w:rsidRDefault="003E0EC8" w:rsidP="003E0EC8">
      <w:pPr>
        <w:jc w:val="center"/>
        <w:rPr>
          <w:bCs/>
          <w:sz w:val="52"/>
          <w:szCs w:val="44"/>
        </w:rPr>
      </w:pPr>
    </w:p>
    <w:p w14:paraId="5E55ECD5" w14:textId="77777777" w:rsidR="003E0EC8" w:rsidRDefault="003E0EC8" w:rsidP="003E0EC8">
      <w:pPr>
        <w:jc w:val="center"/>
        <w:rPr>
          <w:bCs/>
          <w:sz w:val="52"/>
          <w:szCs w:val="44"/>
        </w:rPr>
      </w:pPr>
    </w:p>
    <w:p w14:paraId="216B868A" w14:textId="77777777" w:rsidR="003E0EC8" w:rsidRDefault="003E0EC8" w:rsidP="003E0EC8">
      <w:pPr>
        <w:jc w:val="center"/>
        <w:rPr>
          <w:bCs/>
          <w:sz w:val="52"/>
          <w:szCs w:val="44"/>
        </w:rPr>
      </w:pPr>
    </w:p>
    <w:p w14:paraId="351529D6" w14:textId="77ED2DA4" w:rsidR="003E0EC8" w:rsidRDefault="003E0EC8" w:rsidP="003E0E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5:35:29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E8B1862" w:rsidR="0062053B" w:rsidRDefault="003C7D7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ELECTRONIC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45566E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C7D74">
        <w:rPr>
          <w:u w:val="single"/>
        </w:rPr>
        <w:t xml:space="preserve">ELECTRONIC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E0EC8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C7D74">
        <w:rPr>
          <w:b/>
          <w:bCs/>
          <w:color w:val="FF0000"/>
        </w:rPr>
        <w:t xml:space="preserve">ELECTRONIC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3CB1" w14:textId="77777777" w:rsidR="00344C46" w:rsidRDefault="00344C46" w:rsidP="005B7682">
      <w:pPr>
        <w:spacing w:after="0" w:line="240" w:lineRule="auto"/>
      </w:pPr>
      <w:r>
        <w:separator/>
      </w:r>
    </w:p>
  </w:endnote>
  <w:endnote w:type="continuationSeparator" w:id="0">
    <w:p w14:paraId="451D9660" w14:textId="77777777" w:rsidR="00344C46" w:rsidRDefault="00344C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3B3AF87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E0EC8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E0EC8">
              <w:t>202</w:t>
            </w:r>
            <w:r w:rsidR="003E0EC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0B57" w14:textId="77777777" w:rsidR="00344C46" w:rsidRDefault="00344C46" w:rsidP="005B7682">
      <w:pPr>
        <w:spacing w:after="0" w:line="240" w:lineRule="auto"/>
      </w:pPr>
      <w:r>
        <w:separator/>
      </w:r>
    </w:p>
  </w:footnote>
  <w:footnote w:type="continuationSeparator" w:id="0">
    <w:p w14:paraId="3632FDFC" w14:textId="77777777" w:rsidR="00344C46" w:rsidRDefault="00344C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9843AD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453149C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E0E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3E0E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9843AD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453149C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E0EC8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3E0EC8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ADF623B" w:rsidR="0078387A" w:rsidRPr="005B7682" w:rsidRDefault="0078387A" w:rsidP="003E0E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87258E4" w:rsidR="0078387A" w:rsidRPr="00756B5A" w:rsidRDefault="0078387A" w:rsidP="003E0EC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E0E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E0EC8" w:rsidRPr="00756B5A">
      <w:rPr>
        <w:i/>
        <w:color w:val="000000" w:themeColor="text1"/>
        <w:sz w:val="18"/>
      </w:rPr>
      <w:t>of</w:t>
    </w:r>
    <w:r w:rsidR="003E0E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E0E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E0EC8">
      <w:rPr>
        <w:i/>
        <w:color w:val="000000" w:themeColor="text1"/>
        <w:sz w:val="18"/>
      </w:rPr>
      <w:t xml:space="preserve">  </w:t>
    </w:r>
    <w:proofErr w:type="gramEnd"/>
    <w:r w:rsidR="003E0EC8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4C46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0EC8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B6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2023-09-24T09:35:00Z</dcterms:created>
  <dcterms:modified xsi:type="dcterms:W3CDTF">2023-09-24T09:35:00Z</dcterms:modified>
</cp:coreProperties>
</file>