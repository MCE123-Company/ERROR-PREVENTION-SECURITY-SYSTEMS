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7777777" w:rsidR="003D59FC" w:rsidRDefault="003D59FC" w:rsidP="003D59FC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1594D578" w14:textId="6B7F840D" w:rsidR="003D59FC" w:rsidRDefault="003D59F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PROCESSOR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303BF8A" w:rsidR="003D59FC" w:rsidRDefault="003D59F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5:42:39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AA57E58" w:rsidR="0062053B" w:rsidRDefault="003D59FC" w:rsidP="000839BB">
      <w:pPr>
        <w:rPr>
          <w:u w:val="single"/>
        </w:rPr>
      </w:pPr>
      <w:r>
        <w:rPr>
          <w:b/>
          <w:sz w:val="24"/>
        </w:rPr>
        <w:lastRenderedPageBreak/>
        <w:t>PROCESS</w:t>
      </w:r>
      <w:r>
        <w:rPr>
          <w:b/>
          <w:sz w:val="24"/>
        </w:rPr>
        <w:t>OR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7FABD0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D59FC">
        <w:rPr>
          <w:u w:val="single"/>
        </w:rPr>
        <w:t>PROCESS</w:t>
      </w:r>
      <w:r w:rsidR="003D59FC">
        <w:rPr>
          <w:u w:val="single"/>
        </w:rPr>
        <w:t>OR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0839BB">
        <w:rPr>
          <w:b/>
          <w:bCs/>
          <w:color w:val="0070C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3D59FC">
        <w:rPr>
          <w:b/>
          <w:bCs/>
          <w:color w:val="FF0000"/>
        </w:rPr>
        <w:t>PROCESS</w:t>
      </w:r>
      <w:r w:rsidR="003D59FC">
        <w:rPr>
          <w:b/>
          <w:bCs/>
          <w:color w:val="FF0000"/>
        </w:rPr>
        <w:t>OR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FE51" w14:textId="77777777" w:rsidR="000828DF" w:rsidRDefault="000828DF" w:rsidP="005B7682">
      <w:pPr>
        <w:spacing w:after="0" w:line="240" w:lineRule="auto"/>
      </w:pPr>
      <w:r>
        <w:separator/>
      </w:r>
    </w:p>
  </w:endnote>
  <w:endnote w:type="continuationSeparator" w:id="0">
    <w:p w14:paraId="1142EEB7" w14:textId="77777777" w:rsidR="000828DF" w:rsidRDefault="000828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BFA3" w14:textId="77777777" w:rsidR="00FD4655" w:rsidRDefault="00FD4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310EBA5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8326" w14:textId="77777777" w:rsidR="00FD4655" w:rsidRDefault="00FD4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2EA5" w14:textId="77777777" w:rsidR="000828DF" w:rsidRDefault="000828DF" w:rsidP="005B7682">
      <w:pPr>
        <w:spacing w:after="0" w:line="240" w:lineRule="auto"/>
      </w:pPr>
      <w:r>
        <w:separator/>
      </w:r>
    </w:p>
  </w:footnote>
  <w:footnote w:type="continuationSeparator" w:id="0">
    <w:p w14:paraId="41AC1862" w14:textId="77777777" w:rsidR="000828DF" w:rsidRDefault="000828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E4F0" w14:textId="77777777" w:rsidR="00FD4655" w:rsidRDefault="00FD4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2324" w14:textId="77777777" w:rsidR="00FD4655" w:rsidRDefault="00FD4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2023-09-24T09:42:00Z</dcterms:created>
  <dcterms:modified xsi:type="dcterms:W3CDTF">2023-09-24T09:42:00Z</dcterms:modified>
</cp:coreProperties>
</file>