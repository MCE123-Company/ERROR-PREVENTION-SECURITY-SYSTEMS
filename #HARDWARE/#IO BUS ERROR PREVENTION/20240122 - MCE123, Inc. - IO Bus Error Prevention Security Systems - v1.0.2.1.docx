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71ABD4C" w:rsidR="003D59FC" w:rsidRDefault="006437BE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HARDWARE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23647398" w:rsidR="003D59FC" w:rsidRDefault="00834D8D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I/O BUS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836DB31" w:rsidR="003D59FC" w:rsidRDefault="00834D8D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12:15:07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7CFA35EA" w:rsidR="0062053B" w:rsidRDefault="00834D8D" w:rsidP="000839BB">
      <w:pPr>
        <w:rPr>
          <w:u w:val="single"/>
        </w:rPr>
      </w:pPr>
      <w:r>
        <w:rPr>
          <w:b/>
          <w:sz w:val="24"/>
        </w:rPr>
        <w:lastRenderedPageBreak/>
        <w:t>I/O BUS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B2546E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34D8D">
        <w:rPr>
          <w:u w:val="single"/>
        </w:rPr>
        <w:t>I/O BUS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82B03" w:rsidRPr="000839BB">
        <w:rPr>
          <w:b/>
          <w:bCs/>
          <w:color w:val="0070C0"/>
        </w:rPr>
        <w:t>THAT</w:t>
      </w:r>
      <w:r w:rsidR="00A82B03">
        <w:t xml:space="preserve"> </w:t>
      </w:r>
      <w:r w:rsidR="00B54525">
        <w:t xml:space="preserve">         </w:t>
      </w:r>
      <w:r w:rsidR="00834D8D">
        <w:t xml:space="preserve">     </w:t>
      </w:r>
      <w:r w:rsidR="00B54525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834D8D">
        <w:rPr>
          <w:b/>
          <w:bCs/>
          <w:color w:val="FF0000"/>
        </w:rPr>
        <w:t>I/O BUS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B77A68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E30C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AA8DC" w14:textId="77777777" w:rsidR="00E30CE0" w:rsidRDefault="00E30CE0" w:rsidP="005B7682">
      <w:pPr>
        <w:spacing w:after="0" w:line="240" w:lineRule="auto"/>
      </w:pPr>
      <w:r>
        <w:separator/>
      </w:r>
    </w:p>
  </w:endnote>
  <w:endnote w:type="continuationSeparator" w:id="0">
    <w:p w14:paraId="2F37A45F" w14:textId="77777777" w:rsidR="00E30CE0" w:rsidRDefault="00E30C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694FE" w14:textId="77777777" w:rsidR="00E30CE0" w:rsidRDefault="00E30CE0" w:rsidP="005B7682">
      <w:pPr>
        <w:spacing w:after="0" w:line="240" w:lineRule="auto"/>
      </w:pPr>
      <w:r>
        <w:separator/>
      </w:r>
    </w:p>
  </w:footnote>
  <w:footnote w:type="continuationSeparator" w:id="0">
    <w:p w14:paraId="5399B411" w14:textId="77777777" w:rsidR="00E30CE0" w:rsidRDefault="00E30C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FE3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C6B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0A3A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485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4D8D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31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8A5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B03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525"/>
    <w:rsid w:val="00B54E76"/>
    <w:rsid w:val="00B54FAD"/>
    <w:rsid w:val="00B559DE"/>
    <w:rsid w:val="00B55FC6"/>
    <w:rsid w:val="00B566C4"/>
    <w:rsid w:val="00B5678C"/>
    <w:rsid w:val="00B57E65"/>
    <w:rsid w:val="00B60E30"/>
    <w:rsid w:val="00B61DF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A68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303C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643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2AF6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CE0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2DE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2024-01-22T17:16:00Z</dcterms:created>
  <dcterms:modified xsi:type="dcterms:W3CDTF">2024-01-22T17:16:00Z</dcterms:modified>
</cp:coreProperties>
</file>