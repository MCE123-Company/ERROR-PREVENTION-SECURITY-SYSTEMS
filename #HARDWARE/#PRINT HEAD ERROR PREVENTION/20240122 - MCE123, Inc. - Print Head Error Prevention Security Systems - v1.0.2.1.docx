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171ABD4C" w:rsidR="003D59FC" w:rsidRDefault="006437BE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HARDWARE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1A19CE87" w:rsidR="003D59FC" w:rsidRDefault="00A1547A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PRINT HEAD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61D090B7" w:rsidR="003D59FC" w:rsidRDefault="00A1547A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11:59:28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194CB2DF" w:rsidR="0062053B" w:rsidRDefault="00A1547A" w:rsidP="000839BB">
      <w:pPr>
        <w:rPr>
          <w:u w:val="single"/>
        </w:rPr>
      </w:pPr>
      <w:r>
        <w:rPr>
          <w:b/>
          <w:sz w:val="24"/>
        </w:rPr>
        <w:lastRenderedPageBreak/>
        <w:t>PRINT HEAD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D39B511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A1547A">
        <w:rPr>
          <w:u w:val="single"/>
        </w:rPr>
        <w:t>PRINT HEAD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A82B03" w:rsidRPr="000839BB">
        <w:rPr>
          <w:b/>
          <w:bCs/>
          <w:color w:val="0070C0"/>
        </w:rPr>
        <w:t>THAT</w:t>
      </w:r>
      <w:r w:rsidR="00A82B03">
        <w:t xml:space="preserve"> </w:t>
      </w:r>
      <w:r w:rsidR="00B54525">
        <w:t xml:space="preserve">          </w:t>
      </w:r>
      <w:r w:rsidR="00153024" w:rsidRPr="00153024">
        <w:rPr>
          <w:b/>
          <w:bCs/>
          <w:color w:val="FF0000"/>
        </w:rPr>
        <w:t xml:space="preserve">ANY </w:t>
      </w:r>
      <w:r w:rsidR="00A1547A">
        <w:rPr>
          <w:b/>
          <w:bCs/>
          <w:color w:val="FF0000"/>
        </w:rPr>
        <w:t>PRINT HEAD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B77A68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6A34B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8EFCA" w14:textId="77777777" w:rsidR="006A34B6" w:rsidRDefault="006A34B6" w:rsidP="005B7682">
      <w:pPr>
        <w:spacing w:after="0" w:line="240" w:lineRule="auto"/>
      </w:pPr>
      <w:r>
        <w:separator/>
      </w:r>
    </w:p>
  </w:endnote>
  <w:endnote w:type="continuationSeparator" w:id="0">
    <w:p w14:paraId="49B4B83E" w14:textId="77777777" w:rsidR="006A34B6" w:rsidRDefault="006A34B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3446C" w14:textId="77777777" w:rsidR="006A34B6" w:rsidRDefault="006A34B6" w:rsidP="005B7682">
      <w:pPr>
        <w:spacing w:after="0" w:line="240" w:lineRule="auto"/>
      </w:pPr>
      <w:r>
        <w:separator/>
      </w:r>
    </w:p>
  </w:footnote>
  <w:footnote w:type="continuationSeparator" w:id="0">
    <w:p w14:paraId="25D455D5" w14:textId="77777777" w:rsidR="006A34B6" w:rsidRDefault="006A34B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FE3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C6B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0A3A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4B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485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31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47A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8A5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B03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525"/>
    <w:rsid w:val="00B54E76"/>
    <w:rsid w:val="00B54FAD"/>
    <w:rsid w:val="00B559DE"/>
    <w:rsid w:val="00B55FC6"/>
    <w:rsid w:val="00B566C4"/>
    <w:rsid w:val="00B5678C"/>
    <w:rsid w:val="00B57E65"/>
    <w:rsid w:val="00B60E30"/>
    <w:rsid w:val="00B61DF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7A68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303C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643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2AF6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2DE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2024-01-22T17:00:00Z</dcterms:created>
  <dcterms:modified xsi:type="dcterms:W3CDTF">2024-01-22T17:00:00Z</dcterms:modified>
</cp:coreProperties>
</file>