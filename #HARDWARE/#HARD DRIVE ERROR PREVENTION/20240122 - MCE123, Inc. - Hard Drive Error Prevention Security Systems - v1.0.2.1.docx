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4B7D9A3" w:rsidR="003D59FC" w:rsidRDefault="00B77A6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HARD DRIVE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A67CCA6" w:rsidR="003D59FC" w:rsidRDefault="00B77A6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11:51:09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B22E6C7" w:rsidR="0062053B" w:rsidRDefault="00B77A68" w:rsidP="000839BB">
      <w:pPr>
        <w:rPr>
          <w:u w:val="single"/>
        </w:rPr>
      </w:pPr>
      <w:r>
        <w:rPr>
          <w:b/>
          <w:sz w:val="24"/>
        </w:rPr>
        <w:lastRenderedPageBreak/>
        <w:t>HARD DRIVE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52EC53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77A68">
        <w:rPr>
          <w:u w:val="single"/>
        </w:rPr>
        <w:t>HARD DRIVE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F2AF6" w:rsidRPr="000839BB">
        <w:rPr>
          <w:b/>
          <w:bCs/>
          <w:color w:val="0070C0"/>
        </w:rPr>
        <w:t>THAT</w:t>
      </w:r>
      <w:r w:rsidR="00DF2AF6">
        <w:t xml:space="preserve"> </w:t>
      </w:r>
      <w:r w:rsidR="00B77A68">
        <w:t xml:space="preserve">    </w:t>
      </w:r>
      <w:r w:rsidR="00153024" w:rsidRPr="00153024">
        <w:rPr>
          <w:b/>
          <w:bCs/>
          <w:color w:val="FF0000"/>
        </w:rPr>
        <w:t xml:space="preserve">ANY </w:t>
      </w:r>
      <w:r w:rsidR="00B77A68">
        <w:rPr>
          <w:b/>
          <w:bCs/>
          <w:color w:val="FF0000"/>
        </w:rPr>
        <w:t>HARD DRIVE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77A68">
        <w:t>,</w:t>
      </w:r>
      <w:r w:rsidR="00B77A6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30A3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E0C5" w14:textId="77777777" w:rsidR="00530A3A" w:rsidRDefault="00530A3A" w:rsidP="005B7682">
      <w:pPr>
        <w:spacing w:after="0" w:line="240" w:lineRule="auto"/>
      </w:pPr>
      <w:r>
        <w:separator/>
      </w:r>
    </w:p>
  </w:endnote>
  <w:endnote w:type="continuationSeparator" w:id="0">
    <w:p w14:paraId="4D437767" w14:textId="77777777" w:rsidR="00530A3A" w:rsidRDefault="00530A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5116" w14:textId="77777777" w:rsidR="00530A3A" w:rsidRDefault="00530A3A" w:rsidP="005B7682">
      <w:pPr>
        <w:spacing w:after="0" w:line="240" w:lineRule="auto"/>
      </w:pPr>
      <w:r>
        <w:separator/>
      </w:r>
    </w:p>
  </w:footnote>
  <w:footnote w:type="continuationSeparator" w:id="0">
    <w:p w14:paraId="74DEAF15" w14:textId="77777777" w:rsidR="00530A3A" w:rsidRDefault="00530A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2024-01-22T16:51:00Z</dcterms:created>
  <dcterms:modified xsi:type="dcterms:W3CDTF">2024-01-22T16:51:00Z</dcterms:modified>
</cp:coreProperties>
</file>