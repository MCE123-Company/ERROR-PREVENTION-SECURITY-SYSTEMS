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324E4C4A" w:rsidR="003D59FC" w:rsidRDefault="00E4648D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SCIENCE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3F1C4ABE" w14:textId="77777777" w:rsidR="00491F53" w:rsidRDefault="00491F53" w:rsidP="003D59FC">
      <w:pPr>
        <w:jc w:val="center"/>
        <w:rPr>
          <w:bCs/>
          <w:sz w:val="52"/>
          <w:szCs w:val="44"/>
        </w:rPr>
      </w:pPr>
    </w:p>
    <w:p w14:paraId="6A784550" w14:textId="1E1474D9" w:rsidR="009B00FA" w:rsidRDefault="00E4648D" w:rsidP="00491F5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2:34:09 AM</w:t>
      </w:r>
    </w:p>
    <w:p w14:paraId="7F9C90C5" w14:textId="77777777" w:rsidR="00491F53" w:rsidRDefault="00491F53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B360257" w:rsidR="0062053B" w:rsidRDefault="00E4648D" w:rsidP="000839BB">
      <w:pPr>
        <w:rPr>
          <w:u w:val="single"/>
        </w:rPr>
      </w:pPr>
      <w:r>
        <w:rPr>
          <w:b/>
          <w:sz w:val="24"/>
        </w:rPr>
        <w:lastRenderedPageBreak/>
        <w:t>SCIENCE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4DBA1A0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4648D">
        <w:rPr>
          <w:u w:val="single"/>
        </w:rPr>
        <w:t>SCIENCE</w:t>
      </w:r>
      <w:r w:rsidR="00E4648D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E94A08">
        <w:rPr>
          <w:u w:val="single"/>
        </w:rPr>
        <w:t>SECURITY</w:t>
      </w:r>
      <w:r w:rsidRPr="00477EDF">
        <w:rPr>
          <w:u w:val="single"/>
        </w:rPr>
        <w:t xml:space="preserve"> </w:t>
      </w:r>
      <w:r w:rsidR="00E94A08" w:rsidRPr="00477EDF">
        <w:rPr>
          <w:u w:val="single"/>
        </w:rPr>
        <w:t>SYSTEMS</w:t>
      </w:r>
      <w:r w:rsidR="00E94A08" w:rsidRPr="00477EDF">
        <w:t xml:space="preserve"> </w:t>
      </w:r>
      <w:r w:rsidR="00E94A08">
        <w:t>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91F53" w:rsidRPr="000839BB">
        <w:rPr>
          <w:b/>
          <w:bCs/>
          <w:color w:val="0070C0"/>
        </w:rPr>
        <w:t>THAT</w:t>
      </w:r>
      <w:r w:rsidR="00491F53">
        <w:t xml:space="preserve"> </w:t>
      </w:r>
      <w:r w:rsidR="00803132">
        <w:t xml:space="preserve">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E4648D">
        <w:rPr>
          <w:b/>
          <w:bCs/>
          <w:color w:val="FF0000"/>
        </w:rPr>
        <w:t>SCIENCE</w:t>
      </w:r>
      <w:r w:rsidR="00E4648D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94A0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A4E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AF75" w14:textId="77777777" w:rsidR="001A4E41" w:rsidRDefault="001A4E41" w:rsidP="005B7682">
      <w:pPr>
        <w:spacing w:after="0" w:line="240" w:lineRule="auto"/>
      </w:pPr>
      <w:r>
        <w:separator/>
      </w:r>
    </w:p>
  </w:endnote>
  <w:endnote w:type="continuationSeparator" w:id="0">
    <w:p w14:paraId="66EE6630" w14:textId="77777777" w:rsidR="001A4E41" w:rsidRDefault="001A4E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06DB" w14:textId="77777777" w:rsidR="001A4E41" w:rsidRDefault="001A4E41" w:rsidP="005B7682">
      <w:pPr>
        <w:spacing w:after="0" w:line="240" w:lineRule="auto"/>
      </w:pPr>
      <w:r>
        <w:separator/>
      </w:r>
    </w:p>
  </w:footnote>
  <w:footnote w:type="continuationSeparator" w:id="0">
    <w:p w14:paraId="149DECA0" w14:textId="77777777" w:rsidR="001A4E41" w:rsidRDefault="001A4E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440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99C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E41"/>
    <w:rsid w:val="001A6E1E"/>
    <w:rsid w:val="001B1BC1"/>
    <w:rsid w:val="001B64D1"/>
    <w:rsid w:val="001B6D5B"/>
    <w:rsid w:val="001B7EA4"/>
    <w:rsid w:val="001C2628"/>
    <w:rsid w:val="001C2E54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07A3A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F53"/>
    <w:rsid w:val="004921A3"/>
    <w:rsid w:val="00495A10"/>
    <w:rsid w:val="004970B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95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95B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132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3685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648D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A08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2024-02-05T07:33:00Z</dcterms:created>
  <dcterms:modified xsi:type="dcterms:W3CDTF">2024-02-05T07:34:00Z</dcterms:modified>
</cp:coreProperties>
</file>