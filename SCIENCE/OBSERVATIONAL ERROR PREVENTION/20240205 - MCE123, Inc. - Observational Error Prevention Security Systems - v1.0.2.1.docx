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5C7DE79" w:rsidR="003D59FC" w:rsidRDefault="0039753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OBSERVATIONAL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6C98C49" w:rsidR="003D59FC" w:rsidRDefault="0039753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2:41:34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D58A568" w:rsidR="0062053B" w:rsidRDefault="00397538" w:rsidP="000839BB">
      <w:pPr>
        <w:rPr>
          <w:u w:val="single"/>
        </w:rPr>
      </w:pPr>
      <w:r>
        <w:rPr>
          <w:b/>
          <w:sz w:val="24"/>
        </w:rPr>
        <w:lastRenderedPageBreak/>
        <w:t>OBSERVATIONAL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BE943A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97538">
        <w:rPr>
          <w:u w:val="single"/>
        </w:rPr>
        <w:t>OBSERVATIONAL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397538">
        <w:rPr>
          <w:b/>
          <w:bCs/>
          <w:color w:val="FF0000"/>
        </w:rPr>
        <w:t>OBSERVATIONAL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B1F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258F" w14:textId="77777777" w:rsidR="000B1FF9" w:rsidRDefault="000B1FF9" w:rsidP="005B7682">
      <w:pPr>
        <w:spacing w:after="0" w:line="240" w:lineRule="auto"/>
      </w:pPr>
      <w:r>
        <w:separator/>
      </w:r>
    </w:p>
  </w:endnote>
  <w:endnote w:type="continuationSeparator" w:id="0">
    <w:p w14:paraId="02B719A6" w14:textId="77777777" w:rsidR="000B1FF9" w:rsidRDefault="000B1F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9BF0" w14:textId="77777777" w:rsidR="000B1FF9" w:rsidRDefault="000B1FF9" w:rsidP="005B7682">
      <w:pPr>
        <w:spacing w:after="0" w:line="240" w:lineRule="auto"/>
      </w:pPr>
      <w:r>
        <w:separator/>
      </w:r>
    </w:p>
  </w:footnote>
  <w:footnote w:type="continuationSeparator" w:id="0">
    <w:p w14:paraId="05F15D0E" w14:textId="77777777" w:rsidR="000B1FF9" w:rsidRDefault="000B1F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FF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5B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538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3E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2024-02-05T07:41:00Z</dcterms:created>
  <dcterms:modified xsi:type="dcterms:W3CDTF">2024-02-05T07:41:00Z</dcterms:modified>
</cp:coreProperties>
</file>