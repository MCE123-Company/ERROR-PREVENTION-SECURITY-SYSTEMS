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3FBD6E96" w:rsidR="003D59FC" w:rsidRDefault="00C22C17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THEORY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2AA4A0D" w:rsidR="003D59FC" w:rsidRDefault="00C22C17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2:48:08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EBAF83F" w:rsidR="0062053B" w:rsidRDefault="00C22C17" w:rsidP="000839BB">
      <w:pPr>
        <w:rPr>
          <w:u w:val="single"/>
        </w:rPr>
      </w:pPr>
      <w:r>
        <w:rPr>
          <w:b/>
          <w:sz w:val="24"/>
        </w:rPr>
        <w:lastRenderedPageBreak/>
        <w:t>THEORY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7E0F5C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22C17">
        <w:rPr>
          <w:u w:val="single"/>
        </w:rPr>
        <w:t>THEORY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417006">
        <w:t xml:space="preserve">         </w:t>
      </w:r>
      <w:r w:rsidR="00450BA9">
        <w:t xml:space="preserve">  </w:t>
      </w:r>
      <w:r w:rsidR="000B39D9">
        <w:t xml:space="preserve">        </w:t>
      </w:r>
      <w:r w:rsidR="00450BA9">
        <w:t xml:space="preserve"> </w:t>
      </w:r>
      <w:r w:rsidR="00417006">
        <w:t xml:space="preserve">  </w:t>
      </w:r>
      <w:r w:rsidR="00153024" w:rsidRPr="00153024">
        <w:rPr>
          <w:b/>
          <w:bCs/>
          <w:color w:val="FF0000"/>
        </w:rPr>
        <w:t xml:space="preserve">ANY </w:t>
      </w:r>
      <w:r w:rsidR="00C22C17">
        <w:rPr>
          <w:b/>
          <w:bCs/>
          <w:color w:val="FF0000"/>
        </w:rPr>
        <w:t>THEORY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47C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CB880" w14:textId="77777777" w:rsidR="005C47C2" w:rsidRDefault="005C47C2" w:rsidP="005B7682">
      <w:pPr>
        <w:spacing w:after="0" w:line="240" w:lineRule="auto"/>
      </w:pPr>
      <w:r>
        <w:separator/>
      </w:r>
    </w:p>
  </w:endnote>
  <w:endnote w:type="continuationSeparator" w:id="0">
    <w:p w14:paraId="586FCC4A" w14:textId="77777777" w:rsidR="005C47C2" w:rsidRDefault="005C47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92D21" w14:textId="77777777" w:rsidR="005C47C2" w:rsidRDefault="005C47C2" w:rsidP="005B7682">
      <w:pPr>
        <w:spacing w:after="0" w:line="240" w:lineRule="auto"/>
      </w:pPr>
      <w:r>
        <w:separator/>
      </w:r>
    </w:p>
  </w:footnote>
  <w:footnote w:type="continuationSeparator" w:id="0">
    <w:p w14:paraId="6DAE663B" w14:textId="77777777" w:rsidR="005C47C2" w:rsidRDefault="005C47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1FF9"/>
    <w:rsid w:val="000B39D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5B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4373"/>
    <w:rsid w:val="001046B4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25E"/>
    <w:rsid w:val="00124741"/>
    <w:rsid w:val="001249E6"/>
    <w:rsid w:val="001265FC"/>
    <w:rsid w:val="00126B27"/>
    <w:rsid w:val="00126DB2"/>
    <w:rsid w:val="00127E8A"/>
    <w:rsid w:val="00130BFF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5A8B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63B5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538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17E94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0BA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3E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45D3"/>
    <w:rsid w:val="00590AA7"/>
    <w:rsid w:val="005920B0"/>
    <w:rsid w:val="0059451D"/>
    <w:rsid w:val="00596784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7C2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609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22AF"/>
    <w:rsid w:val="00833033"/>
    <w:rsid w:val="00833E3C"/>
    <w:rsid w:val="008341D4"/>
    <w:rsid w:val="00835ED9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014F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030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D6C2D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0031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6F54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481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C17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6F08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6E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24A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10D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2024-02-05T07:48:00Z</dcterms:created>
  <dcterms:modified xsi:type="dcterms:W3CDTF">2024-02-05T07:48:00Z</dcterms:modified>
</cp:coreProperties>
</file>