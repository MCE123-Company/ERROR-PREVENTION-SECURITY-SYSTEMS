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SCIENCE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B5EA1A6" w:rsidR="003D59FC" w:rsidRDefault="0041700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ANALYSIS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636BF13" w:rsidR="003D59FC" w:rsidRDefault="0041700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2:33:11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D36451C" w:rsidR="0062053B" w:rsidRDefault="00417006" w:rsidP="000839BB">
      <w:pPr>
        <w:rPr>
          <w:u w:val="single"/>
        </w:rPr>
      </w:pPr>
      <w:r>
        <w:rPr>
          <w:b/>
          <w:sz w:val="24"/>
        </w:rPr>
        <w:lastRenderedPageBreak/>
        <w:t>ANALYSIS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4D7FE4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17006">
        <w:rPr>
          <w:u w:val="single"/>
        </w:rPr>
        <w:t>ANALYSIS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417006">
        <w:rPr>
          <w:b/>
          <w:bCs/>
          <w:color w:val="FF0000"/>
        </w:rPr>
        <w:t>ANALYSIS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4E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42F4" w14:textId="77777777" w:rsidR="005C4E56" w:rsidRDefault="005C4E56" w:rsidP="005B7682">
      <w:pPr>
        <w:spacing w:after="0" w:line="240" w:lineRule="auto"/>
      </w:pPr>
      <w:r>
        <w:separator/>
      </w:r>
    </w:p>
  </w:endnote>
  <w:endnote w:type="continuationSeparator" w:id="0">
    <w:p w14:paraId="6606B075" w14:textId="77777777" w:rsidR="005C4E56" w:rsidRDefault="005C4E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EB09" w14:textId="77777777" w:rsidR="005C4E56" w:rsidRDefault="005C4E56" w:rsidP="005B7682">
      <w:pPr>
        <w:spacing w:after="0" w:line="240" w:lineRule="auto"/>
      </w:pPr>
      <w:r>
        <w:separator/>
      </w:r>
    </w:p>
  </w:footnote>
  <w:footnote w:type="continuationSeparator" w:id="0">
    <w:p w14:paraId="04504186" w14:textId="77777777" w:rsidR="005C4E56" w:rsidRDefault="005C4E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2024-02-05T07:32:00Z</dcterms:created>
  <dcterms:modified xsi:type="dcterms:W3CDTF">2024-02-05T07:33:00Z</dcterms:modified>
</cp:coreProperties>
</file>