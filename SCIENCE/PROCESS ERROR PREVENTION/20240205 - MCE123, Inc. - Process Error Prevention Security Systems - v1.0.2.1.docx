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9B0CE02" w:rsidR="003D59FC" w:rsidRDefault="00417E94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PROCESS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84B6900" w:rsidR="003D59FC" w:rsidRDefault="00417E94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2:43:26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7305F84" w:rsidR="0062053B" w:rsidRDefault="00417E94" w:rsidP="000839BB">
      <w:pPr>
        <w:rPr>
          <w:u w:val="single"/>
        </w:rPr>
      </w:pPr>
      <w:r>
        <w:rPr>
          <w:b/>
          <w:sz w:val="24"/>
        </w:rPr>
        <w:lastRenderedPageBreak/>
        <w:t>PROCESS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181A96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17E94">
        <w:rPr>
          <w:u w:val="single"/>
        </w:rPr>
        <w:t>PROCESS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417E94">
        <w:rPr>
          <w:b/>
          <w:bCs/>
          <w:color w:val="FF0000"/>
        </w:rPr>
        <w:t>PROCESS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30BF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09C1" w14:textId="77777777" w:rsidR="00130BFF" w:rsidRDefault="00130BFF" w:rsidP="005B7682">
      <w:pPr>
        <w:spacing w:after="0" w:line="240" w:lineRule="auto"/>
      </w:pPr>
      <w:r>
        <w:separator/>
      </w:r>
    </w:p>
  </w:endnote>
  <w:endnote w:type="continuationSeparator" w:id="0">
    <w:p w14:paraId="72DD6AF6" w14:textId="77777777" w:rsidR="00130BFF" w:rsidRDefault="00130B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0C101" w14:textId="77777777" w:rsidR="00130BFF" w:rsidRDefault="00130BFF" w:rsidP="005B7682">
      <w:pPr>
        <w:spacing w:after="0" w:line="240" w:lineRule="auto"/>
      </w:pPr>
      <w:r>
        <w:separator/>
      </w:r>
    </w:p>
  </w:footnote>
  <w:footnote w:type="continuationSeparator" w:id="0">
    <w:p w14:paraId="2E64DA00" w14:textId="77777777" w:rsidR="00130BFF" w:rsidRDefault="00130B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1FF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5B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4373"/>
    <w:rsid w:val="001046B4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25E"/>
    <w:rsid w:val="00124741"/>
    <w:rsid w:val="001249E6"/>
    <w:rsid w:val="001265FC"/>
    <w:rsid w:val="00126B27"/>
    <w:rsid w:val="00126DB2"/>
    <w:rsid w:val="00127E8A"/>
    <w:rsid w:val="00130BFF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5A8B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63B5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538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17E94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3E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45D3"/>
    <w:rsid w:val="00590AA7"/>
    <w:rsid w:val="005920B0"/>
    <w:rsid w:val="0059451D"/>
    <w:rsid w:val="00596784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609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5ED9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030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0031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6F54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481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24A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0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2024-02-05T07:43:00Z</dcterms:created>
  <dcterms:modified xsi:type="dcterms:W3CDTF">2024-02-05T07:43:00Z</dcterms:modified>
</cp:coreProperties>
</file>