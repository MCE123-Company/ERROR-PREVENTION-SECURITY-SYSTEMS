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97A5E9D" w:rsidR="003D59FC" w:rsidRDefault="001F30A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CALCULATION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2429CBA" w:rsidR="003D59FC" w:rsidRDefault="001F30A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2:53:06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AE46045" w:rsidR="0062053B" w:rsidRDefault="001F30AA" w:rsidP="000839BB">
      <w:pPr>
        <w:rPr>
          <w:u w:val="single"/>
        </w:rPr>
      </w:pPr>
      <w:r>
        <w:rPr>
          <w:b/>
          <w:sz w:val="24"/>
        </w:rPr>
        <w:lastRenderedPageBreak/>
        <w:t>CALCULATION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21048F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F30AA">
        <w:rPr>
          <w:u w:val="single"/>
        </w:rPr>
        <w:t>CALCULATION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1F30AA">
        <w:rPr>
          <w:b/>
          <w:bCs/>
          <w:color w:val="FF0000"/>
        </w:rPr>
        <w:t>CALCULATION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E303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25F98" w14:textId="77777777" w:rsidR="004A4F60" w:rsidRDefault="004A4F60" w:rsidP="005B7682">
      <w:pPr>
        <w:spacing w:after="0" w:line="240" w:lineRule="auto"/>
      </w:pPr>
      <w:r>
        <w:separator/>
      </w:r>
    </w:p>
  </w:endnote>
  <w:endnote w:type="continuationSeparator" w:id="0">
    <w:p w14:paraId="6C8D6466" w14:textId="77777777" w:rsidR="004A4F60" w:rsidRDefault="004A4F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6874A" w14:textId="77777777" w:rsidR="004A4F60" w:rsidRDefault="004A4F60" w:rsidP="005B7682">
      <w:pPr>
        <w:spacing w:after="0" w:line="240" w:lineRule="auto"/>
      </w:pPr>
      <w:r>
        <w:separator/>
      </w:r>
    </w:p>
  </w:footnote>
  <w:footnote w:type="continuationSeparator" w:id="0">
    <w:p w14:paraId="6813AD68" w14:textId="77777777" w:rsidR="004A4F60" w:rsidRDefault="004A4F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0AA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4F60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57F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BE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2024-02-05T07:35:00Z</dcterms:created>
  <dcterms:modified xsi:type="dcterms:W3CDTF">2024-05-11T06:53:00Z</dcterms:modified>
</cp:coreProperties>
</file>