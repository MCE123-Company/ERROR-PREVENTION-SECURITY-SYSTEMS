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581D21E" w:rsidR="003D59FC" w:rsidRDefault="00450BA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REPORT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C151859" w:rsidR="003D59FC" w:rsidRDefault="00450BA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2:45:20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37BC61B" w:rsidR="0062053B" w:rsidRDefault="00450BA9" w:rsidP="000839BB">
      <w:pPr>
        <w:rPr>
          <w:u w:val="single"/>
        </w:rPr>
      </w:pPr>
      <w:r>
        <w:rPr>
          <w:b/>
          <w:sz w:val="24"/>
        </w:rPr>
        <w:lastRenderedPageBreak/>
        <w:t>REPORT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85AED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50BA9">
        <w:rPr>
          <w:u w:val="single"/>
        </w:rPr>
        <w:t>REPORT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</w:t>
      </w:r>
      <w:r w:rsidR="00450BA9">
        <w:t xml:space="preserve">   </w:t>
      </w:r>
      <w:r w:rsidR="00417006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450BA9">
        <w:rPr>
          <w:b/>
          <w:bCs/>
          <w:color w:val="FF0000"/>
        </w:rPr>
        <w:t>REPORT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8501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5D22" w14:textId="77777777" w:rsidR="0085014F" w:rsidRDefault="0085014F" w:rsidP="005B7682">
      <w:pPr>
        <w:spacing w:after="0" w:line="240" w:lineRule="auto"/>
      </w:pPr>
      <w:r>
        <w:separator/>
      </w:r>
    </w:p>
  </w:endnote>
  <w:endnote w:type="continuationSeparator" w:id="0">
    <w:p w14:paraId="53940D47" w14:textId="77777777" w:rsidR="0085014F" w:rsidRDefault="00850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409F" w14:textId="77777777" w:rsidR="0085014F" w:rsidRDefault="0085014F" w:rsidP="005B7682">
      <w:pPr>
        <w:spacing w:after="0" w:line="240" w:lineRule="auto"/>
      </w:pPr>
      <w:r>
        <w:separator/>
      </w:r>
    </w:p>
  </w:footnote>
  <w:footnote w:type="continuationSeparator" w:id="0">
    <w:p w14:paraId="58548896" w14:textId="77777777" w:rsidR="0085014F" w:rsidRDefault="00850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0BA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22AF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14F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6E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2024-02-05T07:45:00Z</dcterms:created>
  <dcterms:modified xsi:type="dcterms:W3CDTF">2024-02-05T07:45:00Z</dcterms:modified>
</cp:coreProperties>
</file>