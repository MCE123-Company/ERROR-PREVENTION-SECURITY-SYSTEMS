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23899A1" w:rsidR="003D59FC" w:rsidRDefault="00596784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HYPOTHESIS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73DFA5F" w:rsidR="003D59FC" w:rsidRDefault="00596784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2:37:44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CC0E639" w:rsidR="0062053B" w:rsidRDefault="00596784" w:rsidP="000839BB">
      <w:pPr>
        <w:rPr>
          <w:u w:val="single"/>
        </w:rPr>
      </w:pPr>
      <w:r>
        <w:rPr>
          <w:b/>
          <w:sz w:val="24"/>
        </w:rPr>
        <w:lastRenderedPageBreak/>
        <w:t>HYPOTHESIS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717450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96784">
        <w:rPr>
          <w:u w:val="single"/>
        </w:rPr>
        <w:t>HYPOTHESIS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596784">
        <w:rPr>
          <w:b/>
          <w:bCs/>
          <w:color w:val="FF0000"/>
        </w:rPr>
        <w:t>HYPOTHESIS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F2024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D7910" w14:textId="77777777" w:rsidR="00F2024A" w:rsidRDefault="00F2024A" w:rsidP="005B7682">
      <w:pPr>
        <w:spacing w:after="0" w:line="240" w:lineRule="auto"/>
      </w:pPr>
      <w:r>
        <w:separator/>
      </w:r>
    </w:p>
  </w:endnote>
  <w:endnote w:type="continuationSeparator" w:id="0">
    <w:p w14:paraId="23FBE4A3" w14:textId="77777777" w:rsidR="00F2024A" w:rsidRDefault="00F202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0C113" w14:textId="77777777" w:rsidR="00F2024A" w:rsidRDefault="00F2024A" w:rsidP="005B7682">
      <w:pPr>
        <w:spacing w:after="0" w:line="240" w:lineRule="auto"/>
      </w:pPr>
      <w:r>
        <w:separator/>
      </w:r>
    </w:p>
  </w:footnote>
  <w:footnote w:type="continuationSeparator" w:id="0">
    <w:p w14:paraId="60B8A418" w14:textId="77777777" w:rsidR="00F2024A" w:rsidRDefault="00F202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46B4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25E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84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609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0031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24A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2024-02-05T07:38:00Z</dcterms:created>
  <dcterms:modified xsi:type="dcterms:W3CDTF">2024-02-05T07:38:00Z</dcterms:modified>
</cp:coreProperties>
</file>