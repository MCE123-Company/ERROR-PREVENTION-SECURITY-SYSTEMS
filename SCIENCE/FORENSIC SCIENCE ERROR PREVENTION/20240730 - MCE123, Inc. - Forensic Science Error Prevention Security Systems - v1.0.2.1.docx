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889C038" w:rsidR="003D59FC" w:rsidRDefault="00417006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SCIENCE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165A9905" w:rsidR="003D59FC" w:rsidRDefault="00BE2A70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FORENSIC SCIENCE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2CD5882F" w:rsidR="003D59FC" w:rsidRDefault="00BE2A70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7/30/2024 10:28:51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0AC991F9" w:rsidR="0062053B" w:rsidRDefault="00BE2A70" w:rsidP="000839BB">
      <w:pPr>
        <w:rPr>
          <w:u w:val="single"/>
        </w:rPr>
      </w:pPr>
      <w:r>
        <w:rPr>
          <w:b/>
          <w:sz w:val="24"/>
        </w:rPr>
        <w:lastRenderedPageBreak/>
        <w:t>FORENSIC SCIENCE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0ED9CB13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E2A70">
        <w:rPr>
          <w:u w:val="single"/>
        </w:rPr>
        <w:t>FORENSIC SCIENCE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C6441F" w:rsidRPr="000839BB">
        <w:rPr>
          <w:b/>
          <w:bCs/>
          <w:color w:val="0070C0"/>
        </w:rPr>
        <w:t>THAT</w:t>
      </w:r>
      <w:r w:rsidR="00C6441F">
        <w:t xml:space="preserve"> </w:t>
      </w:r>
      <w:r w:rsidR="00417006">
        <w:t xml:space="preserve">           </w:t>
      </w:r>
      <w:r w:rsidR="00153024" w:rsidRPr="00153024">
        <w:rPr>
          <w:b/>
          <w:bCs/>
          <w:color w:val="FF0000"/>
        </w:rPr>
        <w:t xml:space="preserve">ANY </w:t>
      </w:r>
      <w:r w:rsidR="00BE2A70">
        <w:rPr>
          <w:b/>
          <w:bCs/>
          <w:color w:val="FF0000"/>
        </w:rPr>
        <w:t>FORENSIC SCIENCE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3D61D9">
        <w:t>,</w:t>
      </w:r>
      <w:r w:rsidR="00B21848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9E303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89FE29" w14:textId="77777777" w:rsidR="00903928" w:rsidRDefault="00903928" w:rsidP="005B7682">
      <w:pPr>
        <w:spacing w:after="0" w:line="240" w:lineRule="auto"/>
      </w:pPr>
      <w:r>
        <w:separator/>
      </w:r>
    </w:p>
  </w:endnote>
  <w:endnote w:type="continuationSeparator" w:id="0">
    <w:p w14:paraId="523F1CD1" w14:textId="77777777" w:rsidR="00903928" w:rsidRDefault="0090392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30D729" w14:textId="77777777" w:rsidR="00903928" w:rsidRDefault="00903928" w:rsidP="005B7682">
      <w:pPr>
        <w:spacing w:after="0" w:line="240" w:lineRule="auto"/>
      </w:pPr>
      <w:r>
        <w:separator/>
      </w:r>
    </w:p>
  </w:footnote>
  <w:footnote w:type="continuationSeparator" w:id="0">
    <w:p w14:paraId="1CB69AEB" w14:textId="77777777" w:rsidR="00903928" w:rsidRDefault="0090392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542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0AA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006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A4F60"/>
    <w:rsid w:val="004B1CB4"/>
    <w:rsid w:val="004B626C"/>
    <w:rsid w:val="004B6F89"/>
    <w:rsid w:val="004C0FA2"/>
    <w:rsid w:val="004C14C5"/>
    <w:rsid w:val="004C2927"/>
    <w:rsid w:val="004C6F78"/>
    <w:rsid w:val="004C75C8"/>
    <w:rsid w:val="004D0249"/>
    <w:rsid w:val="004D1531"/>
    <w:rsid w:val="004D1CFA"/>
    <w:rsid w:val="004D557F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4E56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70B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2D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3928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0B2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030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041F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504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1848"/>
    <w:rsid w:val="00B24580"/>
    <w:rsid w:val="00B3201A"/>
    <w:rsid w:val="00B336F9"/>
    <w:rsid w:val="00B349C7"/>
    <w:rsid w:val="00B36E40"/>
    <w:rsid w:val="00B36F54"/>
    <w:rsid w:val="00B37684"/>
    <w:rsid w:val="00B430F4"/>
    <w:rsid w:val="00B443B4"/>
    <w:rsid w:val="00B44948"/>
    <w:rsid w:val="00B45AFC"/>
    <w:rsid w:val="00B46B01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A70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41F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BE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0A8E"/>
    <w:rsid w:val="00F2405D"/>
    <w:rsid w:val="00F25453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4</cp:revision>
  <cp:lastPrinted>2022-11-10T04:18:00Z</cp:lastPrinted>
  <dcterms:created xsi:type="dcterms:W3CDTF">2024-02-05T07:35:00Z</dcterms:created>
  <dcterms:modified xsi:type="dcterms:W3CDTF">2024-07-30T14:28:00Z</dcterms:modified>
</cp:coreProperties>
</file>