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7B40996" w:rsidR="003D59FC" w:rsidRDefault="00B6448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METHODOLOGY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0CAB0B8" w:rsidR="003D59FC" w:rsidRDefault="00B6448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2:38:45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F92F70E" w:rsidR="0062053B" w:rsidRDefault="00B64481" w:rsidP="000839BB">
      <w:pPr>
        <w:rPr>
          <w:u w:val="single"/>
        </w:rPr>
      </w:pPr>
      <w:r>
        <w:rPr>
          <w:b/>
          <w:sz w:val="24"/>
        </w:rPr>
        <w:lastRenderedPageBreak/>
        <w:t>METHODOLOGY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39318E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64481">
        <w:rPr>
          <w:u w:val="single"/>
        </w:rPr>
        <w:t>METHODOLOGY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B64481">
        <w:rPr>
          <w:b/>
          <w:bCs/>
          <w:color w:val="FF0000"/>
        </w:rPr>
        <w:t>METHODOLOGY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043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558F" w14:textId="77777777" w:rsidR="00104373" w:rsidRDefault="00104373" w:rsidP="005B7682">
      <w:pPr>
        <w:spacing w:after="0" w:line="240" w:lineRule="auto"/>
      </w:pPr>
      <w:r>
        <w:separator/>
      </w:r>
    </w:p>
  </w:endnote>
  <w:endnote w:type="continuationSeparator" w:id="0">
    <w:p w14:paraId="5DE61A66" w14:textId="77777777" w:rsidR="00104373" w:rsidRDefault="001043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AAA6" w14:textId="77777777" w:rsidR="00104373" w:rsidRDefault="00104373" w:rsidP="005B7682">
      <w:pPr>
        <w:spacing w:after="0" w:line="240" w:lineRule="auto"/>
      </w:pPr>
      <w:r>
        <w:separator/>
      </w:r>
    </w:p>
  </w:footnote>
  <w:footnote w:type="continuationSeparator" w:id="0">
    <w:p w14:paraId="74E43B88" w14:textId="77777777" w:rsidR="00104373" w:rsidRDefault="001043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2024-02-05T07:39:00Z</dcterms:created>
  <dcterms:modified xsi:type="dcterms:W3CDTF">2024-02-05T07:39:00Z</dcterms:modified>
</cp:coreProperties>
</file>