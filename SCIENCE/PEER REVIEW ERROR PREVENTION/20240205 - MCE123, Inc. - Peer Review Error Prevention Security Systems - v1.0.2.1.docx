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520ECC1" w:rsidR="003D59FC" w:rsidRDefault="00235A8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PEER REVIEW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C4E7EB8" w:rsidR="003D59FC" w:rsidRDefault="00235A8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2:42:31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E679333" w:rsidR="0062053B" w:rsidRDefault="00235A8B" w:rsidP="000839BB">
      <w:pPr>
        <w:rPr>
          <w:u w:val="single"/>
        </w:rPr>
      </w:pPr>
      <w:r>
        <w:rPr>
          <w:b/>
          <w:sz w:val="24"/>
        </w:rPr>
        <w:lastRenderedPageBreak/>
        <w:t>PEER REVIEW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F5CD65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35A8B">
        <w:rPr>
          <w:u w:val="single"/>
        </w:rPr>
        <w:t>PEER REVIEW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235A8B">
        <w:rPr>
          <w:b/>
          <w:bCs/>
          <w:color w:val="FF0000"/>
        </w:rPr>
        <w:t>PEER REVIEW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35E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D18A" w14:textId="77777777" w:rsidR="00835ED9" w:rsidRDefault="00835ED9" w:rsidP="005B7682">
      <w:pPr>
        <w:spacing w:after="0" w:line="240" w:lineRule="auto"/>
      </w:pPr>
      <w:r>
        <w:separator/>
      </w:r>
    </w:p>
  </w:endnote>
  <w:endnote w:type="continuationSeparator" w:id="0">
    <w:p w14:paraId="2B14DD86" w14:textId="77777777" w:rsidR="00835ED9" w:rsidRDefault="00835E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CDC8" w14:textId="77777777" w:rsidR="00835ED9" w:rsidRDefault="00835ED9" w:rsidP="005B7682">
      <w:pPr>
        <w:spacing w:after="0" w:line="240" w:lineRule="auto"/>
      </w:pPr>
      <w:r>
        <w:separator/>
      </w:r>
    </w:p>
  </w:footnote>
  <w:footnote w:type="continuationSeparator" w:id="0">
    <w:p w14:paraId="55A255F6" w14:textId="77777777" w:rsidR="00835ED9" w:rsidRDefault="00835E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2024-02-05T07:42:00Z</dcterms:created>
  <dcterms:modified xsi:type="dcterms:W3CDTF">2024-02-05T07:42:00Z</dcterms:modified>
</cp:coreProperties>
</file>