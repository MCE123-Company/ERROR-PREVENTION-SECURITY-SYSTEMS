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3CA592E" w:rsidR="003D59FC" w:rsidRDefault="00FD210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RESEARCH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480E07B" w:rsidR="003D59FC" w:rsidRDefault="00FD210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2:46:19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CE39D57" w:rsidR="0062053B" w:rsidRDefault="00FD210D" w:rsidP="000839BB">
      <w:pPr>
        <w:rPr>
          <w:u w:val="single"/>
        </w:rPr>
      </w:pPr>
      <w:r>
        <w:rPr>
          <w:b/>
          <w:sz w:val="24"/>
        </w:rPr>
        <w:lastRenderedPageBreak/>
        <w:t>RESEARCH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978E3E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D210D">
        <w:rPr>
          <w:u w:val="single"/>
        </w:rPr>
        <w:t>RESEARCH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</w:t>
      </w:r>
      <w:r w:rsidR="00450BA9">
        <w:t xml:space="preserve">   </w:t>
      </w:r>
      <w:r w:rsidR="00417006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FD210D">
        <w:rPr>
          <w:b/>
          <w:bCs/>
          <w:color w:val="FF0000"/>
        </w:rPr>
        <w:t>RESEARCH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D6C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5AA4" w14:textId="77777777" w:rsidR="00AD6C2D" w:rsidRDefault="00AD6C2D" w:rsidP="005B7682">
      <w:pPr>
        <w:spacing w:after="0" w:line="240" w:lineRule="auto"/>
      </w:pPr>
      <w:r>
        <w:separator/>
      </w:r>
    </w:p>
  </w:endnote>
  <w:endnote w:type="continuationSeparator" w:id="0">
    <w:p w14:paraId="517F98E3" w14:textId="77777777" w:rsidR="00AD6C2D" w:rsidRDefault="00AD6C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755B" w14:textId="77777777" w:rsidR="00AD6C2D" w:rsidRDefault="00AD6C2D" w:rsidP="005B7682">
      <w:pPr>
        <w:spacing w:after="0" w:line="240" w:lineRule="auto"/>
      </w:pPr>
      <w:r>
        <w:separator/>
      </w:r>
    </w:p>
  </w:footnote>
  <w:footnote w:type="continuationSeparator" w:id="0">
    <w:p w14:paraId="298861EF" w14:textId="77777777" w:rsidR="00AD6C2D" w:rsidRDefault="00AD6C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BFF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17E94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0BA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22AF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014F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D6C2D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6E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10D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2024-02-05T07:46:00Z</dcterms:created>
  <dcterms:modified xsi:type="dcterms:W3CDTF">2024-02-05T07:46:00Z</dcterms:modified>
</cp:coreProperties>
</file>