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030C327" w:rsidR="003D59FC" w:rsidRDefault="0010616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PHYSICS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74CEC75" w:rsidR="003D59FC" w:rsidRDefault="0010616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2:52:07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8B1A0DB" w:rsidR="0062053B" w:rsidRDefault="0010616C" w:rsidP="000839BB">
      <w:pPr>
        <w:rPr>
          <w:u w:val="single"/>
        </w:rPr>
      </w:pPr>
      <w:r>
        <w:rPr>
          <w:b/>
          <w:sz w:val="24"/>
        </w:rPr>
        <w:lastRenderedPageBreak/>
        <w:t>PHYSICS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1CA798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0616C">
        <w:rPr>
          <w:u w:val="single"/>
        </w:rPr>
        <w:t>PHYSICS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</w:t>
      </w:r>
      <w:r w:rsidR="0010616C">
        <w:t xml:space="preserve">    </w:t>
      </w:r>
      <w:r w:rsidR="00417006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10616C">
        <w:rPr>
          <w:b/>
          <w:bCs/>
          <w:color w:val="FF0000"/>
        </w:rPr>
        <w:t>PHYSICS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E30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67733" w14:textId="77777777" w:rsidR="00011BAB" w:rsidRDefault="00011BAB" w:rsidP="005B7682">
      <w:pPr>
        <w:spacing w:after="0" w:line="240" w:lineRule="auto"/>
      </w:pPr>
      <w:r>
        <w:separator/>
      </w:r>
    </w:p>
  </w:endnote>
  <w:endnote w:type="continuationSeparator" w:id="0">
    <w:p w14:paraId="07F2B964" w14:textId="77777777" w:rsidR="00011BAB" w:rsidRDefault="00011B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23821" w14:textId="77777777" w:rsidR="00011BAB" w:rsidRDefault="00011BAB" w:rsidP="005B7682">
      <w:pPr>
        <w:spacing w:after="0" w:line="240" w:lineRule="auto"/>
      </w:pPr>
      <w:r>
        <w:separator/>
      </w:r>
    </w:p>
  </w:footnote>
  <w:footnote w:type="continuationSeparator" w:id="0">
    <w:p w14:paraId="132AC6E9" w14:textId="77777777" w:rsidR="00011BAB" w:rsidRDefault="00011B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BAB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16C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86D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3C6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2024-02-05T07:35:00Z</dcterms:created>
  <dcterms:modified xsi:type="dcterms:W3CDTF">2024-05-11T06:52:00Z</dcterms:modified>
</cp:coreProperties>
</file>