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2315F4D" w:rsidR="003D59FC" w:rsidRDefault="00FC6C17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MILITARY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281C2F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3D09C71" w:rsidR="003D59FC" w:rsidRDefault="0051534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EVIDENCE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1B53611" w:rsidR="003D59FC" w:rsidRDefault="00FC6C1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3:56:39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547E9A3" w:rsidR="0062053B" w:rsidRDefault="00515345" w:rsidP="000839BB">
      <w:pPr>
        <w:rPr>
          <w:u w:val="single"/>
        </w:rPr>
      </w:pPr>
      <w:r>
        <w:rPr>
          <w:b/>
          <w:sz w:val="24"/>
        </w:rPr>
        <w:lastRenderedPageBreak/>
        <w:t>EVIDENCE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32B12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15345">
        <w:rPr>
          <w:u w:val="single"/>
        </w:rPr>
        <w:t>EVIDENCE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515345">
        <w:rPr>
          <w:b/>
          <w:bCs/>
          <w:color w:val="FF0000"/>
        </w:rPr>
        <w:t>EVIDENCE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6EB3417" w14:textId="648163D1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EVIDENCE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EVIDENCE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0A312B6C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MISSING EVIDENCE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EVIDENCE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01BED" w14:textId="77777777" w:rsidR="00B3103B" w:rsidRDefault="00B3103B" w:rsidP="005B7682">
      <w:pPr>
        <w:spacing w:after="0" w:line="240" w:lineRule="auto"/>
      </w:pPr>
      <w:r>
        <w:separator/>
      </w:r>
    </w:p>
  </w:endnote>
  <w:endnote w:type="continuationSeparator" w:id="0">
    <w:p w14:paraId="12723C03" w14:textId="77777777" w:rsidR="00B3103B" w:rsidRDefault="00B310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2AC0D" w14:textId="77777777" w:rsidR="00B3103B" w:rsidRDefault="00B3103B" w:rsidP="005B7682">
      <w:pPr>
        <w:spacing w:after="0" w:line="240" w:lineRule="auto"/>
      </w:pPr>
      <w:r>
        <w:separator/>
      </w:r>
    </w:p>
  </w:footnote>
  <w:footnote w:type="continuationSeparator" w:id="0">
    <w:p w14:paraId="5B53560F" w14:textId="77777777" w:rsidR="00B3103B" w:rsidRDefault="00B310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4747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103B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1D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C17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2024-04-04T23:01:00Z</dcterms:created>
  <dcterms:modified xsi:type="dcterms:W3CDTF">2024-07-02T19:56:00Z</dcterms:modified>
</cp:coreProperties>
</file>