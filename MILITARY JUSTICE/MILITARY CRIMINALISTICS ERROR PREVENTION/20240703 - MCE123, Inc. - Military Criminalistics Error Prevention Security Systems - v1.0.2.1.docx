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81C1748" w:rsidR="003D59FC" w:rsidRDefault="00E83C59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BA5B2BC" w:rsidR="003D59FC" w:rsidRDefault="00E83C5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MILITARY </w:t>
      </w:r>
      <w:r w:rsidR="0077133A">
        <w:rPr>
          <w:rFonts w:ascii="Arial Black" w:hAnsi="Arial Black"/>
          <w:color w:val="0070C0"/>
          <w:sz w:val="28"/>
          <w:szCs w:val="28"/>
        </w:rPr>
        <w:t>CRIMINALISTICS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E0D7264" w:rsidR="003D59FC" w:rsidRDefault="00E83C5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9:46:55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73802D6" w:rsidR="0062053B" w:rsidRDefault="00E83C59" w:rsidP="000839BB">
      <w:pPr>
        <w:rPr>
          <w:u w:val="single"/>
        </w:rPr>
      </w:pPr>
      <w:r>
        <w:rPr>
          <w:b/>
          <w:sz w:val="24"/>
        </w:rPr>
        <w:lastRenderedPageBreak/>
        <w:t xml:space="preserve">MILITARY </w:t>
      </w:r>
      <w:r w:rsidR="0077133A">
        <w:rPr>
          <w:b/>
          <w:sz w:val="24"/>
        </w:rPr>
        <w:t>CRIMINALISTICS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72D83D4" w:rsidR="0062053B" w:rsidRPr="00477EDF" w:rsidRDefault="0062053B" w:rsidP="00E83C5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 w:rsidR="0077133A">
        <w:rPr>
          <w:u w:val="single"/>
        </w:rPr>
        <w:t>CRIMINALISTICS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 w:rsidR="0077133A">
        <w:rPr>
          <w:b/>
          <w:bCs/>
          <w:color w:val="FF0000"/>
        </w:rPr>
        <w:t>CRIMINALISTICS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E83C59">
        <w:t xml:space="preserve">  </w:t>
      </w:r>
      <w:proofErr w:type="gramEnd"/>
      <w:r w:rsidR="00E83C59">
        <w:t xml:space="preserve">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0582E06C" w14:textId="13B4FB67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 w:rsidR="0077133A">
        <w:rPr>
          <w:u w:val="single"/>
        </w:rPr>
        <w:t>CRIMINALISTICS</w:t>
      </w:r>
      <w:r>
        <w:rPr>
          <w:u w:val="single"/>
        </w:rPr>
        <w:t xml:space="preserve"> </w:t>
      </w:r>
      <w:r w:rsidR="0077133A">
        <w:rPr>
          <w:u w:val="single"/>
        </w:rPr>
        <w:t xml:space="preserve">ALLEGATION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 w:rsidR="0077133A">
        <w:rPr>
          <w:b/>
          <w:bCs/>
          <w:color w:val="FF0000"/>
        </w:rPr>
        <w:t>CRIMINALISTICS</w:t>
      </w:r>
      <w:r>
        <w:rPr>
          <w:b/>
          <w:bCs/>
          <w:color w:val="FF0000"/>
        </w:rPr>
        <w:t xml:space="preserve"> </w:t>
      </w:r>
      <w:r w:rsidR="0077133A">
        <w:rPr>
          <w:b/>
          <w:bCs/>
          <w:color w:val="FF0000"/>
        </w:rPr>
        <w:t xml:space="preserve">ALLEGATION </w:t>
      </w:r>
      <w:r>
        <w:rPr>
          <w:b/>
          <w:bCs/>
          <w:color w:val="FF0000"/>
        </w:rPr>
        <w:t>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77133A">
        <w:t xml:space="preserve">  </w:t>
      </w:r>
      <w:proofErr w:type="gramEnd"/>
      <w:r w:rsidR="0077133A"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466EDD3" w14:textId="2943642A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DEFAMATION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DEFAMATION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4BA5AA8" w14:textId="0793F18A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DISCOVERY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DISCOVERY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93FBEFF" w14:textId="22D0D0C4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ESCALATION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ESCALATION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29658BE" w14:textId="34A6248D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MALFEASANCE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MALFEASANCE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A2452DF" w14:textId="2107775B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MALPRACTICE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MALPRACTICE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F6B50DC" w14:textId="2DB9412F" w:rsidR="00E83C59" w:rsidRPr="00477EDF" w:rsidRDefault="00E83C59" w:rsidP="00E83C5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MILITARY CRIMINALISTICS MIN</w:t>
      </w:r>
      <w:r>
        <w:rPr>
          <w:u w:val="single"/>
        </w:rPr>
        <w:t>I</w:t>
      </w:r>
      <w:r>
        <w:rPr>
          <w:u w:val="single"/>
        </w:rPr>
        <w:t>M</w:t>
      </w:r>
      <w:r>
        <w:rPr>
          <w:u w:val="single"/>
        </w:rPr>
        <w:t>IZATION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CRIMINALISTICS MI</w:t>
      </w:r>
      <w:r>
        <w:rPr>
          <w:b/>
          <w:bCs/>
          <w:color w:val="FF0000"/>
        </w:rPr>
        <w:t>NIMIZATION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AE7D8E6" w14:textId="6D2324BA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MISNOMER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MISNOMER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DC6F524" w14:textId="55C3B5DD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NON-MISNOMER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NON-MISNOMER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3D438EF" w14:textId="63B291E3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PRIVACY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PRIVACY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FFFF190" w14:textId="4F339458" w:rsidR="0077133A" w:rsidRPr="00477EDF" w:rsidRDefault="0077133A" w:rsidP="007713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83C59">
        <w:rPr>
          <w:u w:val="single"/>
        </w:rPr>
        <w:t xml:space="preserve">MILITARY </w:t>
      </w:r>
      <w:r>
        <w:rPr>
          <w:u w:val="single"/>
        </w:rPr>
        <w:t>CRIMINALISTICS PUBLICITY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E83C59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CRIMINALISTICS PUBLICITY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3B4F5" w14:textId="77777777" w:rsidR="00B976FA" w:rsidRDefault="00B976FA" w:rsidP="005B7682">
      <w:pPr>
        <w:spacing w:after="0" w:line="240" w:lineRule="auto"/>
      </w:pPr>
      <w:r>
        <w:separator/>
      </w:r>
    </w:p>
  </w:endnote>
  <w:endnote w:type="continuationSeparator" w:id="0">
    <w:p w14:paraId="210FD10A" w14:textId="77777777" w:rsidR="00B976FA" w:rsidRDefault="00B976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4F47" w14:textId="77777777" w:rsidR="00B976FA" w:rsidRDefault="00B976FA" w:rsidP="005B7682">
      <w:pPr>
        <w:spacing w:after="0" w:line="240" w:lineRule="auto"/>
      </w:pPr>
      <w:r>
        <w:separator/>
      </w:r>
    </w:p>
  </w:footnote>
  <w:footnote w:type="continuationSeparator" w:id="0">
    <w:p w14:paraId="3F6B3799" w14:textId="77777777" w:rsidR="00B976FA" w:rsidRDefault="00B976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6A3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3A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817"/>
    <w:rsid w:val="00B95F5D"/>
    <w:rsid w:val="00B976F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0595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55D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3C59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63A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14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2024-04-04T23:01:00Z</dcterms:created>
  <dcterms:modified xsi:type="dcterms:W3CDTF">2024-07-03T13:47:00Z</dcterms:modified>
</cp:coreProperties>
</file>