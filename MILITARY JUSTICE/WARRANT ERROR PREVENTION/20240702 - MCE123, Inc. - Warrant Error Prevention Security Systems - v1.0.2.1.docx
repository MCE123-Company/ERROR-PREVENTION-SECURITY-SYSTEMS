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8EA7A6D" w:rsidR="003D59FC" w:rsidRDefault="00FF5460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MILITARY</w:t>
      </w:r>
      <w:r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E0721F">
        <w:rPr>
          <w:rFonts w:asciiTheme="majorBidi" w:hAnsiTheme="majorBidi"/>
          <w:color w:val="7030A0"/>
          <w:sz w:val="36"/>
          <w:szCs w:val="36"/>
        </w:rPr>
        <w:t>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4CB15A6" w:rsidR="003D59FC" w:rsidRDefault="00073933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WARRANT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2FF5D8C" w:rsidR="003D59FC" w:rsidRDefault="00FF546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3:53:54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44BD547" w:rsidR="0062053B" w:rsidRDefault="00073933" w:rsidP="000839BB">
      <w:pPr>
        <w:rPr>
          <w:u w:val="single"/>
        </w:rPr>
      </w:pPr>
      <w:r>
        <w:rPr>
          <w:b/>
          <w:sz w:val="24"/>
        </w:rPr>
        <w:lastRenderedPageBreak/>
        <w:t>WARRANT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303835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73933">
        <w:rPr>
          <w:u w:val="single"/>
        </w:rPr>
        <w:t>WARRANT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   </w:t>
      </w:r>
      <w:r w:rsidR="00153024" w:rsidRPr="00153024">
        <w:rPr>
          <w:b/>
          <w:bCs/>
          <w:color w:val="FF0000"/>
        </w:rPr>
        <w:t xml:space="preserve">ANY </w:t>
      </w:r>
      <w:r w:rsidR="00073933">
        <w:rPr>
          <w:b/>
          <w:bCs/>
          <w:color w:val="FF0000"/>
        </w:rPr>
        <w:t>WARRANT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516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EC171" w14:textId="77777777" w:rsidR="00C51B2A" w:rsidRDefault="00C51B2A" w:rsidP="005B7682">
      <w:pPr>
        <w:spacing w:after="0" w:line="240" w:lineRule="auto"/>
      </w:pPr>
      <w:r>
        <w:separator/>
      </w:r>
    </w:p>
  </w:endnote>
  <w:endnote w:type="continuationSeparator" w:id="0">
    <w:p w14:paraId="0A0AD45C" w14:textId="77777777" w:rsidR="00C51B2A" w:rsidRDefault="00C51B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AEF4C" w14:textId="77777777" w:rsidR="00C51B2A" w:rsidRDefault="00C51B2A" w:rsidP="005B7682">
      <w:pPr>
        <w:spacing w:after="0" w:line="240" w:lineRule="auto"/>
      </w:pPr>
      <w:r>
        <w:separator/>
      </w:r>
    </w:p>
  </w:footnote>
  <w:footnote w:type="continuationSeparator" w:id="0">
    <w:p w14:paraId="083CE1A6" w14:textId="77777777" w:rsidR="00C51B2A" w:rsidRDefault="00C51B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1D61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CCA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1B2A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6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2022-11-10T04:18:00Z</cp:lastPrinted>
  <dcterms:created xsi:type="dcterms:W3CDTF">2024-01-22T16:21:00Z</dcterms:created>
  <dcterms:modified xsi:type="dcterms:W3CDTF">2024-07-02T19:54:00Z</dcterms:modified>
</cp:coreProperties>
</file>