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3578F6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MILITARY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A48387D" w:rsidR="003D59FC" w:rsidRDefault="00D5314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MILITARY CRIMINAL </w:t>
      </w:r>
      <w:r w:rsidR="00BF44B7">
        <w:rPr>
          <w:rFonts w:ascii="Arial Black" w:hAnsi="Arial Black"/>
          <w:color w:val="0070C0"/>
          <w:sz w:val="28"/>
          <w:szCs w:val="28"/>
        </w:rPr>
        <w:t>CASE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C77B6EB" w:rsidR="003D59FC" w:rsidRDefault="00D5314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10:00:29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E013E87" w:rsidR="0062053B" w:rsidRDefault="00D5314A" w:rsidP="000839BB">
      <w:pPr>
        <w:rPr>
          <w:u w:val="single"/>
        </w:rPr>
      </w:pPr>
      <w:r>
        <w:rPr>
          <w:b/>
          <w:sz w:val="24"/>
        </w:rPr>
        <w:lastRenderedPageBreak/>
        <w:t xml:space="preserve">MILITARY CRIMINAL </w:t>
      </w:r>
      <w:r w:rsidR="00BF44B7">
        <w:rPr>
          <w:b/>
          <w:sz w:val="24"/>
        </w:rPr>
        <w:t>CASE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4F6915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5314A">
        <w:rPr>
          <w:u w:val="single"/>
        </w:rPr>
        <w:t xml:space="preserve">MILITARY CRIMINAL </w:t>
      </w:r>
      <w:r w:rsidR="00BF44B7">
        <w:rPr>
          <w:u w:val="single"/>
        </w:rPr>
        <w:t>CASE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5314A">
        <w:rPr>
          <w:b/>
          <w:bCs/>
          <w:color w:val="FF0000"/>
        </w:rPr>
        <w:t xml:space="preserve">MILITARY CRIMINAL </w:t>
      </w:r>
      <w:r w:rsidR="00BF44B7">
        <w:rPr>
          <w:b/>
          <w:bCs/>
          <w:color w:val="FF0000"/>
        </w:rPr>
        <w:t>CASE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D5314A">
        <w:t xml:space="preserve">  </w:t>
      </w:r>
      <w:proofErr w:type="gramEnd"/>
      <w:r w:rsidR="00D5314A">
        <w:t xml:space="preserve">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C413AD5" w14:textId="3CE4A401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D5314A">
        <w:rPr>
          <w:u w:val="single"/>
        </w:rPr>
        <w:t xml:space="preserve">MILITARY CRIMINAL </w:t>
      </w:r>
      <w:r>
        <w:rPr>
          <w:u w:val="single"/>
        </w:rPr>
        <w:t>CASE CLASSIFICATION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D5314A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CASE CLASSIFICATION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5407C2E" w14:textId="160987B2" w:rsidR="00D5314A" w:rsidRPr="00477EDF" w:rsidRDefault="00D5314A" w:rsidP="00D5314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MILITARY CRIMINAL CASE </w:t>
      </w:r>
      <w:r>
        <w:rPr>
          <w:u w:val="single"/>
        </w:rPr>
        <w:t>MALFEASANCE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CASE </w:t>
      </w:r>
      <w:r>
        <w:rPr>
          <w:b/>
          <w:bCs/>
          <w:color w:val="FF0000"/>
        </w:rPr>
        <w:t>MALFEASANCE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33201A5" w14:textId="636CACCB" w:rsidR="00D5314A" w:rsidRPr="00477EDF" w:rsidRDefault="00D5314A" w:rsidP="00D5314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MILITARY CRIMINAL CASE </w:t>
      </w:r>
      <w:r>
        <w:rPr>
          <w:u w:val="single"/>
        </w:rPr>
        <w:t>NEGLIGENCE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CASE </w:t>
      </w:r>
      <w:r>
        <w:rPr>
          <w:b/>
          <w:bCs/>
          <w:color w:val="FF0000"/>
        </w:rPr>
        <w:t>NEGLIGENCE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FFEE16F" w14:textId="27DB7AD6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t>AUTONOMOUS</w:t>
      </w:r>
      <w:r w:rsidR="00D5314A">
        <w:rPr>
          <w:u w:val="single"/>
        </w:rPr>
        <w:t xml:space="preserve"> FACTUAL</w:t>
      </w:r>
      <w:r w:rsidRPr="00477EDF">
        <w:rPr>
          <w:u w:val="single"/>
        </w:rPr>
        <w:t xml:space="preserve"> </w:t>
      </w:r>
      <w:r w:rsidR="00D5314A">
        <w:rPr>
          <w:u w:val="single"/>
        </w:rPr>
        <w:t>MILITARY CRIMINAL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>ANY</w:t>
      </w:r>
      <w:r w:rsidR="00D5314A">
        <w:rPr>
          <w:b/>
          <w:bCs/>
          <w:color w:val="FF0000"/>
        </w:rPr>
        <w:t xml:space="preserve"> FACTUAL</w:t>
      </w:r>
      <w:r w:rsidRPr="00153024">
        <w:rPr>
          <w:b/>
          <w:bCs/>
          <w:color w:val="FF0000"/>
        </w:rPr>
        <w:t xml:space="preserve"> </w:t>
      </w:r>
      <w:r w:rsidR="00D5314A">
        <w:rPr>
          <w:b/>
          <w:bCs/>
          <w:color w:val="FF0000"/>
        </w:rPr>
        <w:t>MILITARY CRIMINAL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D5314A">
        <w:t xml:space="preserve">  </w:t>
      </w:r>
      <w:proofErr w:type="gramEnd"/>
      <w:r w:rsidR="00D5314A">
        <w:t xml:space="preserve">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582E06C" w14:textId="2A0439B0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LOGICAL </w:t>
      </w:r>
      <w:r w:rsidR="00D5314A">
        <w:rPr>
          <w:u w:val="single"/>
        </w:rPr>
        <w:t xml:space="preserve">MILITARY CRIMINAL </w:t>
      </w:r>
      <w:r>
        <w:rPr>
          <w:u w:val="single"/>
        </w:rPr>
        <w:t>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LOGICAL </w:t>
      </w:r>
      <w:r w:rsidR="00D5314A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FA678BA" w14:textId="2200F230" w:rsidR="00D5314A" w:rsidRPr="00477EDF" w:rsidRDefault="00D5314A" w:rsidP="00D5314A">
      <w:pPr>
        <w:ind w:left="72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r>
        <w:rPr>
          <w:u w:val="single"/>
        </w:rPr>
        <w:t>NON-</w:t>
      </w:r>
      <w:r>
        <w:rPr>
          <w:u w:val="single"/>
        </w:rPr>
        <w:t>FACTUAL</w:t>
      </w:r>
      <w:r w:rsidRPr="00477EDF">
        <w:rPr>
          <w:u w:val="single"/>
        </w:rPr>
        <w:t xml:space="preserve"> </w:t>
      </w:r>
      <w:r>
        <w:rPr>
          <w:u w:val="single"/>
        </w:rPr>
        <w:t>MILITARY CRIMINAL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FACTUAL</w:t>
      </w:r>
      <w:r w:rsidRPr="001530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CRIMINAL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6EB3417" w14:textId="30A9DB34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D5314A">
        <w:rPr>
          <w:u w:val="single"/>
        </w:rPr>
        <w:t xml:space="preserve">MILITARY CRIMINAL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D5314A">
        <w:rPr>
          <w:b/>
          <w:bCs/>
          <w:color w:val="FF0000"/>
        </w:rPr>
        <w:t xml:space="preserve">MILITARY CRIMINAL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="00BF44B7">
        <w:t xml:space="preserve">                             </w:t>
      </w:r>
      <w:r>
        <w:t xml:space="preserve">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7F25D586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D5314A">
        <w:rPr>
          <w:u w:val="single"/>
        </w:rPr>
        <w:t xml:space="preserve">MILITARY CRIMINAL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D5314A">
        <w:rPr>
          <w:b/>
          <w:bCs/>
          <w:color w:val="FF0000"/>
        </w:rPr>
        <w:t xml:space="preserve">MILITARY CRIMINAL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D5314A">
        <w:t xml:space="preserve">  </w:t>
      </w:r>
      <w:proofErr w:type="gramEnd"/>
      <w:r w:rsidR="00D5314A">
        <w:t xml:space="preserve">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169283F" w14:textId="415E3842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 w:rsidR="00D5314A">
        <w:rPr>
          <w:u w:val="single"/>
        </w:rPr>
        <w:t xml:space="preserve">MILITARY CRIMINAL </w:t>
      </w:r>
      <w:r>
        <w:rPr>
          <w:u w:val="single"/>
        </w:rPr>
        <w:t xml:space="preserve">CASE </w:t>
      </w:r>
      <w:r w:rsidR="00D5314A">
        <w:rPr>
          <w:u w:val="single"/>
        </w:rPr>
        <w:t xml:space="preserve">PUBLICITY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D5314A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 xml:space="preserve">CASE </w:t>
      </w:r>
      <w:r w:rsidR="00D5314A">
        <w:rPr>
          <w:b/>
          <w:bCs/>
          <w:color w:val="FF0000"/>
        </w:rPr>
        <w:t xml:space="preserve">PUBLICITY </w:t>
      </w:r>
      <w:r>
        <w:rPr>
          <w:b/>
          <w:bCs/>
          <w:color w:val="FF0000"/>
        </w:rPr>
        <w:t>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 w:rsidR="00D5314A">
        <w:t xml:space="preserve">  </w:t>
      </w:r>
      <w:proofErr w:type="gramEnd"/>
      <w:r w:rsidR="00D5314A">
        <w:t xml:space="preserve">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C6DC8E9" w14:textId="56A115F7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TECHNICAL </w:t>
      </w:r>
      <w:r w:rsidR="00D5314A">
        <w:rPr>
          <w:u w:val="single"/>
        </w:rPr>
        <w:t xml:space="preserve">MILITARY CRIMINAL </w:t>
      </w:r>
      <w:r>
        <w:rPr>
          <w:u w:val="single"/>
        </w:rPr>
        <w:t>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</w:t>
      </w:r>
      <w:r w:rsidR="00D5314A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E39912A" w14:textId="626121D2" w:rsidR="00D5314A" w:rsidRPr="00477EDF" w:rsidRDefault="00D5314A" w:rsidP="00D5314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MILITARY CRIMINAL </w:t>
      </w:r>
      <w:r>
        <w:rPr>
          <w:u w:val="single"/>
        </w:rPr>
        <w:t>HONESTY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HONESTY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F4F6301" w14:textId="6B2529AB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D5314A">
        <w:rPr>
          <w:u w:val="single"/>
        </w:rPr>
        <w:t xml:space="preserve">MILITARY CRIMINAL </w:t>
      </w:r>
      <w:r>
        <w:rPr>
          <w:u w:val="single"/>
        </w:rPr>
        <w:t>TRUTHFULNESS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D5314A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TRUTHFULNESS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B1FB7" w14:textId="77777777" w:rsidR="00340FEA" w:rsidRDefault="00340FEA" w:rsidP="005B7682">
      <w:pPr>
        <w:spacing w:after="0" w:line="240" w:lineRule="auto"/>
      </w:pPr>
      <w:r>
        <w:separator/>
      </w:r>
    </w:p>
  </w:endnote>
  <w:endnote w:type="continuationSeparator" w:id="0">
    <w:p w14:paraId="30146022" w14:textId="77777777" w:rsidR="00340FEA" w:rsidRDefault="00340F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3293" w14:textId="77777777" w:rsidR="00340FEA" w:rsidRDefault="00340FEA" w:rsidP="005B7682">
      <w:pPr>
        <w:spacing w:after="0" w:line="240" w:lineRule="auto"/>
      </w:pPr>
      <w:r>
        <w:separator/>
      </w:r>
    </w:p>
  </w:footnote>
  <w:footnote w:type="continuationSeparator" w:id="0">
    <w:p w14:paraId="0FAF7238" w14:textId="77777777" w:rsidR="00340FEA" w:rsidRDefault="00340F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FEA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E29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F0C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14A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2024-07-03T14:00:00Z</dcterms:created>
  <dcterms:modified xsi:type="dcterms:W3CDTF">2024-07-03T14:00:00Z</dcterms:modified>
</cp:coreProperties>
</file>