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74B80A74" w:rsidR="003D59FC" w:rsidRDefault="00AC1E1F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MILITARY</w:t>
      </w:r>
      <w:r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7327F5">
        <w:rPr>
          <w:rFonts w:asciiTheme="majorBidi" w:hAnsiTheme="majorBidi"/>
          <w:color w:val="7030A0"/>
          <w:sz w:val="36"/>
          <w:szCs w:val="36"/>
        </w:rPr>
        <w:t>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AD5DC96" w:rsidR="003D59FC" w:rsidRDefault="00AC1E1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MILITARY CRIMINAL </w:t>
      </w:r>
      <w:r w:rsidR="00FB2A0E">
        <w:rPr>
          <w:rFonts w:ascii="Arial Black" w:hAnsi="Arial Black"/>
          <w:color w:val="0070C0"/>
          <w:sz w:val="28"/>
          <w:szCs w:val="28"/>
        </w:rPr>
        <w:t>INDICTMENT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02D0FAC" w:rsidR="003D59FC" w:rsidRDefault="00AC1E1F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9:49:44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3D4E35E" w:rsidR="0062053B" w:rsidRDefault="00AC1E1F" w:rsidP="000839BB">
      <w:pPr>
        <w:rPr>
          <w:u w:val="single"/>
        </w:rPr>
      </w:pPr>
      <w:r>
        <w:rPr>
          <w:b/>
          <w:sz w:val="24"/>
        </w:rPr>
        <w:lastRenderedPageBreak/>
        <w:t xml:space="preserve">MILITARY CRIMINAL </w:t>
      </w:r>
      <w:r w:rsidR="00FB2A0E">
        <w:rPr>
          <w:b/>
          <w:sz w:val="24"/>
        </w:rPr>
        <w:t>INDICTMENT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05D3DE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C1E1F">
        <w:rPr>
          <w:u w:val="single"/>
        </w:rPr>
        <w:t xml:space="preserve">MILITARY CRIMINAL </w:t>
      </w:r>
      <w:r w:rsidR="00FB2A0E">
        <w:rPr>
          <w:u w:val="single"/>
        </w:rPr>
        <w:t>INDICTMENT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AC1E1F">
        <w:rPr>
          <w:b/>
          <w:bCs/>
          <w:color w:val="FF0000"/>
        </w:rPr>
        <w:t xml:space="preserve">MILITARY CRIMINAL </w:t>
      </w:r>
      <w:r w:rsidR="00FB2A0E">
        <w:rPr>
          <w:b/>
          <w:bCs/>
          <w:color w:val="FF0000"/>
        </w:rPr>
        <w:t>INDICTMENT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AC1E1F">
        <w:t xml:space="preserve">  </w:t>
      </w:r>
      <w:proofErr w:type="gramEnd"/>
      <w:r w:rsidR="00AC1E1F">
        <w:t xml:space="preserve">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77388" w14:textId="77777777" w:rsidR="00EA59FE" w:rsidRDefault="00EA59FE" w:rsidP="005B7682">
      <w:pPr>
        <w:spacing w:after="0" w:line="240" w:lineRule="auto"/>
      </w:pPr>
      <w:r>
        <w:separator/>
      </w:r>
    </w:p>
  </w:endnote>
  <w:endnote w:type="continuationSeparator" w:id="0">
    <w:p w14:paraId="0237C16C" w14:textId="77777777" w:rsidR="00EA59FE" w:rsidRDefault="00EA59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C1D91" w14:textId="77777777" w:rsidR="00EA59FE" w:rsidRDefault="00EA59FE" w:rsidP="005B7682">
      <w:pPr>
        <w:spacing w:after="0" w:line="240" w:lineRule="auto"/>
      </w:pPr>
      <w:r>
        <w:separator/>
      </w:r>
    </w:p>
  </w:footnote>
  <w:footnote w:type="continuationSeparator" w:id="0">
    <w:p w14:paraId="7FCA1E6D" w14:textId="77777777" w:rsidR="00EA59FE" w:rsidRDefault="00EA59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9D2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E1F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931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9FE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7</cp:revision>
  <cp:lastPrinted>2022-11-10T04:18:00Z</cp:lastPrinted>
  <dcterms:created xsi:type="dcterms:W3CDTF">2024-01-22T16:14:00Z</dcterms:created>
  <dcterms:modified xsi:type="dcterms:W3CDTF">2024-07-03T13:49:00Z</dcterms:modified>
</cp:coreProperties>
</file>