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EA7A6D" w:rsidR="003D59FC" w:rsidRDefault="00FF546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MILITARY </w:t>
      </w:r>
      <w:r w:rsidR="00E0721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9F155F9" w:rsidR="003D59FC" w:rsidRDefault="00C0769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MILITARY CRIMINAL </w:t>
      </w:r>
      <w:r w:rsidR="00073933">
        <w:rPr>
          <w:rFonts w:ascii="Arial Black" w:hAnsi="Arial Black"/>
          <w:color w:val="0070C0"/>
          <w:sz w:val="28"/>
          <w:szCs w:val="28"/>
        </w:rPr>
        <w:t>WARRANT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08767DE" w:rsidR="003D59FC" w:rsidRDefault="00C0769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10:04:27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3FC1684" w:rsidR="0062053B" w:rsidRDefault="00C0769E" w:rsidP="000839BB">
      <w:pPr>
        <w:rPr>
          <w:u w:val="single"/>
        </w:rPr>
      </w:pPr>
      <w:r>
        <w:rPr>
          <w:b/>
          <w:sz w:val="24"/>
        </w:rPr>
        <w:lastRenderedPageBreak/>
        <w:t xml:space="preserve">MILITARY CRIMINAL </w:t>
      </w:r>
      <w:r w:rsidR="00073933">
        <w:rPr>
          <w:b/>
          <w:sz w:val="24"/>
        </w:rPr>
        <w:t>WARRANT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01E8DD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0769E">
        <w:rPr>
          <w:u w:val="single"/>
        </w:rPr>
        <w:t xml:space="preserve">MILITARY CRIMINAL </w:t>
      </w:r>
      <w:r w:rsidR="00073933">
        <w:rPr>
          <w:u w:val="single"/>
        </w:rPr>
        <w:t>WARRANT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0769E">
        <w:rPr>
          <w:b/>
          <w:bCs/>
          <w:color w:val="FF0000"/>
        </w:rPr>
        <w:t xml:space="preserve">MILITARY CRIMINAL </w:t>
      </w:r>
      <w:r w:rsidR="00073933">
        <w:rPr>
          <w:b/>
          <w:bCs/>
          <w:color w:val="FF0000"/>
        </w:rPr>
        <w:t>WARRANT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C0769E">
        <w:t xml:space="preserve">  </w:t>
      </w:r>
      <w:proofErr w:type="gramEnd"/>
      <w:r w:rsidR="00C0769E">
        <w:t xml:space="preserve">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516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697BE" w14:textId="77777777" w:rsidR="00FC1BF4" w:rsidRDefault="00FC1BF4" w:rsidP="005B7682">
      <w:pPr>
        <w:spacing w:after="0" w:line="240" w:lineRule="auto"/>
      </w:pPr>
      <w:r>
        <w:separator/>
      </w:r>
    </w:p>
  </w:endnote>
  <w:endnote w:type="continuationSeparator" w:id="0">
    <w:p w14:paraId="700225C7" w14:textId="77777777" w:rsidR="00FC1BF4" w:rsidRDefault="00FC1B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96EE5" w14:textId="77777777" w:rsidR="00FC1BF4" w:rsidRDefault="00FC1BF4" w:rsidP="005B7682">
      <w:pPr>
        <w:spacing w:after="0" w:line="240" w:lineRule="auto"/>
      </w:pPr>
      <w:r>
        <w:separator/>
      </w:r>
    </w:p>
  </w:footnote>
  <w:footnote w:type="continuationSeparator" w:id="0">
    <w:p w14:paraId="01D21A5B" w14:textId="77777777" w:rsidR="00FC1BF4" w:rsidRDefault="00FC1B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1D61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2BEF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CCA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0769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1B2A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88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BF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6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2024-07-03T14:04:00Z</dcterms:created>
  <dcterms:modified xsi:type="dcterms:W3CDTF">2024-07-03T14:04:00Z</dcterms:modified>
</cp:coreProperties>
</file>