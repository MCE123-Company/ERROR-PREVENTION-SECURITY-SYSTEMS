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227AA3F2" w14:textId="77777777" w:rsidR="00DF63A8" w:rsidRDefault="00DF63A8" w:rsidP="00DF63A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F02E77" w14:textId="77777777" w:rsidR="00DF63A8" w:rsidRDefault="00DF63A8" w:rsidP="00DF63A8">
      <w:pPr>
        <w:jc w:val="center"/>
        <w:rPr>
          <w:b/>
          <w:sz w:val="52"/>
          <w:szCs w:val="44"/>
        </w:rPr>
      </w:pPr>
    </w:p>
    <w:p w14:paraId="7A3363DE" w14:textId="77777777" w:rsidR="00DF63A8" w:rsidRDefault="00DF63A8" w:rsidP="00DF63A8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208B3748" w14:textId="77777777" w:rsidR="00DF63A8" w:rsidRDefault="00DF63A8" w:rsidP="00DF63A8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17D493E9" w14:textId="7EA1C7A4" w:rsidR="00DF63A8" w:rsidRDefault="00DF63A8" w:rsidP="00DF63A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INK LEVEL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513B0173" w14:textId="77777777" w:rsidR="00DF63A8" w:rsidRDefault="00DF63A8" w:rsidP="00DF63A8">
      <w:pPr>
        <w:jc w:val="center"/>
        <w:rPr>
          <w:bCs/>
          <w:sz w:val="52"/>
          <w:szCs w:val="44"/>
        </w:rPr>
      </w:pPr>
    </w:p>
    <w:p w14:paraId="5FB36E45" w14:textId="77777777" w:rsidR="00DF63A8" w:rsidRDefault="00DF63A8" w:rsidP="00DF63A8">
      <w:pPr>
        <w:jc w:val="center"/>
        <w:rPr>
          <w:bCs/>
          <w:sz w:val="52"/>
          <w:szCs w:val="44"/>
        </w:rPr>
      </w:pPr>
    </w:p>
    <w:p w14:paraId="019A3093" w14:textId="77777777" w:rsidR="00DF63A8" w:rsidRDefault="00DF63A8" w:rsidP="00DF63A8">
      <w:pPr>
        <w:jc w:val="center"/>
        <w:rPr>
          <w:bCs/>
          <w:sz w:val="52"/>
          <w:szCs w:val="44"/>
        </w:rPr>
      </w:pPr>
    </w:p>
    <w:p w14:paraId="13463346" w14:textId="77777777" w:rsidR="00DF63A8" w:rsidRDefault="00DF63A8" w:rsidP="00DF63A8">
      <w:pPr>
        <w:jc w:val="center"/>
        <w:rPr>
          <w:bCs/>
          <w:sz w:val="52"/>
          <w:szCs w:val="44"/>
        </w:rPr>
      </w:pPr>
    </w:p>
    <w:p w14:paraId="0729BCEE" w14:textId="6A413035" w:rsidR="00DF63A8" w:rsidRDefault="00DF63A8" w:rsidP="00DF63A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5:46:48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3044E9D" w:rsidR="0062053B" w:rsidRDefault="000B1DD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INK LEVEL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E330AE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B1DDD">
        <w:rPr>
          <w:u w:val="single"/>
        </w:rPr>
        <w:t xml:space="preserve">INK LEVEL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5D5A65">
        <w:rPr>
          <w:b/>
          <w:bCs/>
        </w:rPr>
        <w:t>–2023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5D5A65">
        <w:rPr>
          <w:b/>
          <w:bCs/>
          <w:color w:val="0070C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0B1DDD">
        <w:rPr>
          <w:b/>
          <w:bCs/>
          <w:color w:val="FF0000"/>
        </w:rPr>
        <w:t xml:space="preserve">INK LEVEL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BD39" w14:textId="77777777" w:rsidR="00A50106" w:rsidRDefault="00A50106" w:rsidP="005B7682">
      <w:pPr>
        <w:spacing w:after="0" w:line="240" w:lineRule="auto"/>
      </w:pPr>
      <w:r>
        <w:separator/>
      </w:r>
    </w:p>
  </w:endnote>
  <w:endnote w:type="continuationSeparator" w:id="0">
    <w:p w14:paraId="27A871C3" w14:textId="77777777" w:rsidR="00A50106" w:rsidRDefault="00A501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B2F5872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5D5A6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5D5A6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0A6C" w14:textId="77777777" w:rsidR="00A50106" w:rsidRDefault="00A50106" w:rsidP="005B7682">
      <w:pPr>
        <w:spacing w:after="0" w:line="240" w:lineRule="auto"/>
      </w:pPr>
      <w:r>
        <w:separator/>
      </w:r>
    </w:p>
  </w:footnote>
  <w:footnote w:type="continuationSeparator" w:id="0">
    <w:p w14:paraId="11F990B3" w14:textId="77777777" w:rsidR="00A50106" w:rsidRDefault="00A501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138451F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469944D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D5A6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138451F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469944D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D5A6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148408F" w:rsidR="0078387A" w:rsidRPr="005B7682" w:rsidRDefault="0078387A" w:rsidP="005D5A6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0DC9132D" w:rsidR="0078387A" w:rsidRPr="00756B5A" w:rsidRDefault="0078387A" w:rsidP="005D5A6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D5A6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D5A65" w:rsidRPr="00756B5A">
      <w:rPr>
        <w:i/>
        <w:color w:val="000000" w:themeColor="text1"/>
        <w:sz w:val="18"/>
      </w:rPr>
      <w:t>of</w:t>
    </w:r>
    <w:r w:rsidR="005D5A6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D5A6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D5A65">
      <w:rPr>
        <w:i/>
        <w:color w:val="000000" w:themeColor="text1"/>
        <w:sz w:val="18"/>
      </w:rPr>
      <w:t xml:space="preserve">  </w:t>
    </w:r>
    <w:proofErr w:type="gramEnd"/>
    <w:r w:rsidR="005D5A6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DDD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A65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07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2F91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010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DF63A8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D5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D5A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2023-09-24T09:28:00Z</dcterms:created>
  <dcterms:modified xsi:type="dcterms:W3CDTF">2023-09-24T09:46:00Z</dcterms:modified>
</cp:coreProperties>
</file>