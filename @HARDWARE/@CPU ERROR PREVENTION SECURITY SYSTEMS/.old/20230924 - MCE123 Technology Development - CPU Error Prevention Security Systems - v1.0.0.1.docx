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77C0440A" w:rsidR="00C70210" w:rsidRDefault="009A4E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CPU</w:t>
      </w:r>
      <w:r w:rsidR="000346DA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22A04A30" w:rsidR="00074C5F" w:rsidRDefault="00502C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5:11:33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EF853F4" w:rsidR="0062053B" w:rsidRDefault="009A4E8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CPU</w:t>
      </w:r>
      <w:r w:rsidR="000346D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50AAC3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A4E8A">
        <w:rPr>
          <w:u w:val="single"/>
        </w:rPr>
        <w:t>CPU</w:t>
      </w:r>
      <w:r w:rsidR="000346D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502C76" w:rsidRPr="00477EDF">
        <w:rPr>
          <w:b/>
          <w:bCs/>
        </w:rPr>
        <w:t>202</w:t>
      </w:r>
      <w:r w:rsidR="00502C76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40BED" w:rsidRPr="00F40BED">
        <w:rPr>
          <w:b/>
          <w:bCs/>
          <w:color w:val="0070C0"/>
        </w:rPr>
        <w:t>THAT</w:t>
      </w:r>
      <w:r w:rsidR="00F40BED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9A4E8A">
        <w:rPr>
          <w:b/>
          <w:bCs/>
          <w:color w:val="FF0000"/>
        </w:rPr>
        <w:t>CPU</w:t>
      </w:r>
      <w:r w:rsidR="000346D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9D6A8" w14:textId="77777777" w:rsidR="009B3C0B" w:rsidRDefault="009B3C0B" w:rsidP="005B7682">
      <w:pPr>
        <w:spacing w:after="0" w:line="240" w:lineRule="auto"/>
      </w:pPr>
      <w:r>
        <w:separator/>
      </w:r>
    </w:p>
  </w:endnote>
  <w:endnote w:type="continuationSeparator" w:id="0">
    <w:p w14:paraId="3B7A6B57" w14:textId="77777777" w:rsidR="009B3C0B" w:rsidRDefault="009B3C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3F95298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40BED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40BE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BF49F" w14:textId="77777777" w:rsidR="009B3C0B" w:rsidRDefault="009B3C0B" w:rsidP="005B7682">
      <w:pPr>
        <w:spacing w:after="0" w:line="240" w:lineRule="auto"/>
      </w:pPr>
      <w:r>
        <w:separator/>
      </w:r>
    </w:p>
  </w:footnote>
  <w:footnote w:type="continuationSeparator" w:id="0">
    <w:p w14:paraId="004670AE" w14:textId="77777777" w:rsidR="009B3C0B" w:rsidRDefault="009B3C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3853E34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78F8ED3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40BE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3853E34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78F8ED3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40BE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4BD7041" w:rsidR="0078387A" w:rsidRPr="005B7682" w:rsidRDefault="0078387A" w:rsidP="00F40BE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3DB008F7" w:rsidR="0078387A" w:rsidRPr="00756B5A" w:rsidRDefault="0078387A" w:rsidP="00F40BE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40BE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40BED" w:rsidRPr="00756B5A">
      <w:rPr>
        <w:i/>
        <w:color w:val="000000" w:themeColor="text1"/>
        <w:sz w:val="18"/>
      </w:rPr>
      <w:t>of</w:t>
    </w:r>
    <w:r w:rsidR="00F40BE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40BE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40BED">
      <w:rPr>
        <w:i/>
        <w:color w:val="000000" w:themeColor="text1"/>
        <w:sz w:val="18"/>
      </w:rPr>
      <w:t xml:space="preserve">  </w:t>
    </w:r>
    <w:proofErr w:type="gramEnd"/>
    <w:r w:rsidR="00F40BED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C76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F7E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4E8A"/>
    <w:rsid w:val="009A6B7B"/>
    <w:rsid w:val="009A6BB1"/>
    <w:rsid w:val="009B00FA"/>
    <w:rsid w:val="009B135C"/>
    <w:rsid w:val="009B13FA"/>
    <w:rsid w:val="009B30A7"/>
    <w:rsid w:val="009B3C0B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0BED"/>
    <w:rsid w:val="00F4142B"/>
    <w:rsid w:val="00F41E70"/>
    <w:rsid w:val="00F41F7E"/>
    <w:rsid w:val="00F4472F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2022-11-10T04:19:00Z</dcterms:created>
  <dcterms:modified xsi:type="dcterms:W3CDTF">2023-09-24T09:11:00Z</dcterms:modified>
</cp:coreProperties>
</file>