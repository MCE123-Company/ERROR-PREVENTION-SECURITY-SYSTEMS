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71CFFEC" w:rsidR="00C70210" w:rsidRDefault="00E035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NETWORK TIMING</w:t>
      </w:r>
      <w:r w:rsidR="0042000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90CBB19" w:rsidR="00074C5F" w:rsidRDefault="00E035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5:04:35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255F199" w:rsidR="0062053B" w:rsidRDefault="00E035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NETWORK TIMING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A6059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035A7">
        <w:rPr>
          <w:u w:val="single"/>
        </w:rPr>
        <w:t>NETWORK TIMING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035A7">
        <w:rPr>
          <w:b/>
          <w:bCs/>
          <w:color w:val="FF0000"/>
        </w:rPr>
        <w:t>NETWORK TIMING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6B4E" w14:textId="77777777" w:rsidR="00060935" w:rsidRDefault="00060935" w:rsidP="005B7682">
      <w:pPr>
        <w:spacing w:after="0" w:line="240" w:lineRule="auto"/>
      </w:pPr>
      <w:r>
        <w:separator/>
      </w:r>
    </w:p>
  </w:endnote>
  <w:endnote w:type="continuationSeparator" w:id="0">
    <w:p w14:paraId="6A87D746" w14:textId="77777777" w:rsidR="00060935" w:rsidRDefault="000609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2783" w14:textId="77777777" w:rsidR="00060935" w:rsidRDefault="00060935" w:rsidP="005B7682">
      <w:pPr>
        <w:spacing w:after="0" w:line="240" w:lineRule="auto"/>
      </w:pPr>
      <w:r>
        <w:separator/>
      </w:r>
    </w:p>
  </w:footnote>
  <w:footnote w:type="continuationSeparator" w:id="0">
    <w:p w14:paraId="1FF348CF" w14:textId="77777777" w:rsidR="00060935" w:rsidRDefault="000609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093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14F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78A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5A7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2022-11-10T04:09:00Z</cp:lastPrinted>
  <dcterms:created xsi:type="dcterms:W3CDTF">2022-11-25T21:27:00Z</dcterms:created>
  <dcterms:modified xsi:type="dcterms:W3CDTF">2023-09-24T09:04:00Z</dcterms:modified>
</cp:coreProperties>
</file>