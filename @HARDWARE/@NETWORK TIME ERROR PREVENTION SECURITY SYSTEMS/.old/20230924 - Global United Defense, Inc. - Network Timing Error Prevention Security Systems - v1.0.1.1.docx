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49E8F94A" w14:textId="77777777" w:rsidR="00A73AD0" w:rsidRDefault="00A73AD0" w:rsidP="00A73AD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9B066C6" w14:textId="77777777" w:rsidR="00A73AD0" w:rsidRDefault="00A73AD0" w:rsidP="00A73AD0">
      <w:pPr>
        <w:jc w:val="center"/>
        <w:rPr>
          <w:b/>
          <w:sz w:val="52"/>
          <w:szCs w:val="44"/>
        </w:rPr>
      </w:pPr>
    </w:p>
    <w:p w14:paraId="4F637A11" w14:textId="77777777" w:rsidR="00A73AD0" w:rsidRDefault="00A73AD0" w:rsidP="00A73AD0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364ECA99" w14:textId="247AB066" w:rsidR="00A73AD0" w:rsidRPr="00A73AD0" w:rsidRDefault="00A73AD0" w:rsidP="00A73AD0">
      <w:pPr>
        <w:pStyle w:val="Heading1"/>
        <w:jc w:val="center"/>
        <w:rPr>
          <w:rFonts w:ascii="Arial Black" w:hAnsi="Arial Black" w:hint="cs"/>
          <w:color w:val="0070C0"/>
          <w:sz w:val="24"/>
          <w:szCs w:val="24"/>
        </w:rPr>
      </w:pPr>
      <w:r w:rsidRPr="00A73AD0">
        <w:rPr>
          <w:rFonts w:ascii="Arial Black" w:hAnsi="Arial Black"/>
          <w:color w:val="0070C0"/>
          <w:sz w:val="24"/>
          <w:szCs w:val="24"/>
        </w:rPr>
        <w:t>NETWORK TIMING</w:t>
      </w:r>
      <w:r w:rsidRPr="00A73AD0">
        <w:rPr>
          <w:rFonts w:ascii="Arial Black" w:hAnsi="Arial Black"/>
          <w:color w:val="0070C0"/>
          <w:sz w:val="24"/>
          <w:szCs w:val="24"/>
        </w:rPr>
        <w:t xml:space="preserve"> ERROR PREVENTION SECURITY SYSTEMS</w:t>
      </w:r>
    </w:p>
    <w:p w14:paraId="07BF230E" w14:textId="77777777" w:rsidR="00A73AD0" w:rsidRDefault="00A73AD0" w:rsidP="00A73AD0">
      <w:pPr>
        <w:jc w:val="center"/>
        <w:rPr>
          <w:bCs/>
          <w:sz w:val="52"/>
          <w:szCs w:val="44"/>
        </w:rPr>
      </w:pPr>
    </w:p>
    <w:p w14:paraId="4AB090E6" w14:textId="77777777" w:rsidR="00A73AD0" w:rsidRDefault="00A73AD0" w:rsidP="00A73AD0">
      <w:pPr>
        <w:jc w:val="center"/>
        <w:rPr>
          <w:bCs/>
          <w:sz w:val="52"/>
          <w:szCs w:val="44"/>
        </w:rPr>
      </w:pPr>
    </w:p>
    <w:p w14:paraId="72B3A5F6" w14:textId="77777777" w:rsidR="00A73AD0" w:rsidRDefault="00A73AD0" w:rsidP="00A73AD0">
      <w:pPr>
        <w:jc w:val="center"/>
        <w:rPr>
          <w:bCs/>
          <w:sz w:val="52"/>
          <w:szCs w:val="44"/>
        </w:rPr>
      </w:pPr>
    </w:p>
    <w:p w14:paraId="70F2C979" w14:textId="77777777" w:rsidR="00A73AD0" w:rsidRDefault="00A73AD0" w:rsidP="00A73AD0">
      <w:pPr>
        <w:jc w:val="center"/>
        <w:rPr>
          <w:bCs/>
          <w:sz w:val="52"/>
          <w:szCs w:val="44"/>
        </w:rPr>
      </w:pPr>
    </w:p>
    <w:p w14:paraId="3289B1C5" w14:textId="77777777" w:rsidR="00A73AD0" w:rsidRDefault="00A73AD0" w:rsidP="00A73AD0">
      <w:pPr>
        <w:jc w:val="center"/>
        <w:rPr>
          <w:bCs/>
          <w:sz w:val="52"/>
          <w:szCs w:val="44"/>
        </w:rPr>
      </w:pPr>
    </w:p>
    <w:p w14:paraId="2D281195" w14:textId="79777A03" w:rsidR="00A73AD0" w:rsidRDefault="00A73AD0" w:rsidP="00A73AD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5:20:39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255F199" w:rsidR="0062053B" w:rsidRDefault="00E035A7" w:rsidP="00A73AD0">
      <w:pPr>
        <w:rPr>
          <w:u w:val="single"/>
        </w:rPr>
      </w:pPr>
      <w:r>
        <w:rPr>
          <w:b/>
          <w:sz w:val="24"/>
        </w:rPr>
        <w:lastRenderedPageBreak/>
        <w:t>NETWORK TIMING</w:t>
      </w:r>
      <w:r w:rsidR="0042000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AA6059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035A7">
        <w:rPr>
          <w:u w:val="single"/>
        </w:rPr>
        <w:t>NETWORK TIMING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E035A7">
        <w:rPr>
          <w:b/>
          <w:bCs/>
          <w:color w:val="FF0000"/>
        </w:rPr>
        <w:t>NETWORK TIMING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3AC4" w14:textId="77777777" w:rsidR="00335773" w:rsidRDefault="00335773" w:rsidP="005B7682">
      <w:pPr>
        <w:spacing w:after="0" w:line="240" w:lineRule="auto"/>
      </w:pPr>
      <w:r>
        <w:separator/>
      </w:r>
    </w:p>
  </w:endnote>
  <w:endnote w:type="continuationSeparator" w:id="0">
    <w:p w14:paraId="23862AD9" w14:textId="77777777" w:rsidR="00335773" w:rsidRDefault="003357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DBAE" w14:textId="77777777" w:rsidR="00335773" w:rsidRDefault="00335773" w:rsidP="005B7682">
      <w:pPr>
        <w:spacing w:after="0" w:line="240" w:lineRule="auto"/>
      </w:pPr>
      <w:r>
        <w:separator/>
      </w:r>
    </w:p>
  </w:footnote>
  <w:footnote w:type="continuationSeparator" w:id="0">
    <w:p w14:paraId="555BDDD8" w14:textId="77777777" w:rsidR="00335773" w:rsidRDefault="003357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</w:t>
    </w:r>
    <w:proofErr w:type="gramEnd"/>
    <w:r w:rsidR="003A3C25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093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514F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345"/>
    <w:rsid w:val="0032360C"/>
    <w:rsid w:val="00327B27"/>
    <w:rsid w:val="00330291"/>
    <w:rsid w:val="00332112"/>
    <w:rsid w:val="00332337"/>
    <w:rsid w:val="00335773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3E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78A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9A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AD0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51B6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5A7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73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73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2023-09-24T09:21:00Z</dcterms:created>
  <dcterms:modified xsi:type="dcterms:W3CDTF">2023-09-24T09:21:00Z</dcterms:modified>
</cp:coreProperties>
</file>