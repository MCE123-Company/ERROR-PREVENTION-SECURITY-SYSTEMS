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F2A2DE7" w14:textId="77777777" w:rsidR="009D56B1" w:rsidRDefault="009D56B1" w:rsidP="009D56B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02FE823" w14:textId="77777777" w:rsidR="009D56B1" w:rsidRDefault="009D56B1" w:rsidP="009D56B1">
      <w:pPr>
        <w:jc w:val="center"/>
        <w:rPr>
          <w:b/>
          <w:sz w:val="52"/>
          <w:szCs w:val="44"/>
        </w:rPr>
      </w:pPr>
    </w:p>
    <w:p w14:paraId="18E94BE0" w14:textId="77777777" w:rsidR="009D56B1" w:rsidRDefault="009D56B1" w:rsidP="009D56B1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49109CF4" w14:textId="77777777" w:rsidR="009D56B1" w:rsidRDefault="009D56B1" w:rsidP="009D56B1">
      <w:pPr>
        <w:pStyle w:val="Heading1"/>
        <w:jc w:val="center"/>
        <w:rPr>
          <w:rFonts w:asciiTheme="majorBidi" w:hAnsiTheme="majorBidi" w:hint="cs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 ERROR PREVENTION</w:t>
      </w:r>
    </w:p>
    <w:p w14:paraId="1D62088C" w14:textId="41A0F47B" w:rsidR="009D56B1" w:rsidRDefault="009D56B1" w:rsidP="009D56B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HARD DISK</w:t>
      </w:r>
      <w:r>
        <w:rPr>
          <w:rFonts w:ascii="Arial Black" w:hAnsi="Arial Black"/>
          <w:color w:val="0070C0"/>
          <w:sz w:val="28"/>
          <w:szCs w:val="28"/>
        </w:rPr>
        <w:t xml:space="preserve"> ERROR PREVENTION</w:t>
      </w:r>
    </w:p>
    <w:p w14:paraId="54EE9669" w14:textId="77777777" w:rsidR="009D56B1" w:rsidRDefault="009D56B1" w:rsidP="009D56B1">
      <w:pPr>
        <w:jc w:val="center"/>
        <w:rPr>
          <w:bCs/>
          <w:sz w:val="52"/>
          <w:szCs w:val="44"/>
        </w:rPr>
      </w:pPr>
    </w:p>
    <w:p w14:paraId="600D12C8" w14:textId="77777777" w:rsidR="009D56B1" w:rsidRDefault="009D56B1" w:rsidP="009D56B1">
      <w:pPr>
        <w:jc w:val="center"/>
        <w:rPr>
          <w:bCs/>
          <w:sz w:val="52"/>
          <w:szCs w:val="44"/>
        </w:rPr>
      </w:pPr>
    </w:p>
    <w:p w14:paraId="70967E49" w14:textId="77777777" w:rsidR="009D56B1" w:rsidRDefault="009D56B1" w:rsidP="009D56B1">
      <w:pPr>
        <w:jc w:val="center"/>
        <w:rPr>
          <w:bCs/>
          <w:sz w:val="52"/>
          <w:szCs w:val="44"/>
        </w:rPr>
      </w:pPr>
    </w:p>
    <w:p w14:paraId="5877AB7B" w14:textId="77777777" w:rsidR="009D56B1" w:rsidRDefault="009D56B1" w:rsidP="009D56B1">
      <w:pPr>
        <w:jc w:val="center"/>
        <w:rPr>
          <w:bCs/>
          <w:sz w:val="52"/>
          <w:szCs w:val="44"/>
        </w:rPr>
      </w:pPr>
    </w:p>
    <w:p w14:paraId="01FA7C5B" w14:textId="75B9DF14" w:rsidR="009D56B1" w:rsidRDefault="009D56B1" w:rsidP="009D56B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5:39:33 AM</w:t>
      </w: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7636F306" w:rsidR="0062053B" w:rsidRDefault="009D56B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HARD DISK</w:t>
      </w:r>
      <w:r w:rsidR="000346DA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C6D602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D56B1">
        <w:rPr>
          <w:u w:val="single"/>
        </w:rPr>
        <w:t>HARD DISK</w:t>
      </w:r>
      <w:r w:rsidR="000346DA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9D56B1" w:rsidRPr="00477EDF">
        <w:rPr>
          <w:b/>
          <w:bCs/>
        </w:rPr>
        <w:t>202</w:t>
      </w:r>
      <w:r w:rsidR="009D56B1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324E1" w:rsidRPr="009D56B1">
        <w:rPr>
          <w:b/>
          <w:bCs/>
          <w:color w:val="0070C0"/>
        </w:rPr>
        <w:t>THAT</w:t>
      </w:r>
      <w:r w:rsidR="00C324E1">
        <w:t xml:space="preserve">                                  </w:t>
      </w:r>
      <w:r w:rsidR="00153024" w:rsidRPr="00153024">
        <w:rPr>
          <w:b/>
          <w:bCs/>
          <w:color w:val="FF0000"/>
        </w:rPr>
        <w:t xml:space="preserve">ANY </w:t>
      </w:r>
      <w:r w:rsidR="009D56B1">
        <w:rPr>
          <w:b/>
          <w:bCs/>
          <w:color w:val="FF0000"/>
        </w:rPr>
        <w:t>HARD DISK</w:t>
      </w:r>
      <w:r w:rsidR="000346DA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91599" w14:textId="77777777" w:rsidR="0013014E" w:rsidRDefault="0013014E" w:rsidP="005B7682">
      <w:pPr>
        <w:spacing w:after="0" w:line="240" w:lineRule="auto"/>
      </w:pPr>
      <w:r>
        <w:separator/>
      </w:r>
    </w:p>
  </w:endnote>
  <w:endnote w:type="continuationSeparator" w:id="0">
    <w:p w14:paraId="4C996AA5" w14:textId="77777777" w:rsidR="0013014E" w:rsidRDefault="001301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2F74880F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9D56B1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9D56B1">
              <w:t>202</w:t>
            </w:r>
            <w:r w:rsidR="009D56B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00672" w14:textId="77777777" w:rsidR="0013014E" w:rsidRDefault="0013014E" w:rsidP="005B7682">
      <w:pPr>
        <w:spacing w:after="0" w:line="240" w:lineRule="auto"/>
      </w:pPr>
      <w:r>
        <w:separator/>
      </w:r>
    </w:p>
  </w:footnote>
  <w:footnote w:type="continuationSeparator" w:id="0">
    <w:p w14:paraId="4F9F201B" w14:textId="77777777" w:rsidR="0013014E" w:rsidRDefault="001301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48EB52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15054DF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D56B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9D56B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48EB52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15054DF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D56B1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D56B1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274A606B" w:rsidR="0078387A" w:rsidRPr="005B7682" w:rsidRDefault="0078387A" w:rsidP="009D56B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549B0961" w:rsidR="0078387A" w:rsidRPr="00756B5A" w:rsidRDefault="0078387A" w:rsidP="009D56B1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D56B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D56B1" w:rsidRPr="00756B5A">
      <w:rPr>
        <w:i/>
        <w:color w:val="000000" w:themeColor="text1"/>
        <w:sz w:val="18"/>
      </w:rPr>
      <w:t>of</w:t>
    </w:r>
    <w:r w:rsidR="009D56B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D56B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D56B1">
      <w:rPr>
        <w:i/>
        <w:color w:val="000000" w:themeColor="text1"/>
        <w:sz w:val="18"/>
      </w:rPr>
      <w:t xml:space="preserve">  </w:t>
    </w:r>
    <w:proofErr w:type="gramEnd"/>
    <w:r w:rsidR="009D56B1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14E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6B1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BBD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D5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D56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4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2022-11-10T04:16:00Z</cp:lastPrinted>
  <dcterms:created xsi:type="dcterms:W3CDTF">2023-09-24T09:40:00Z</dcterms:created>
  <dcterms:modified xsi:type="dcterms:W3CDTF">2023-09-24T09:40:00Z</dcterms:modified>
</cp:coreProperties>
</file>