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4BBDED9" w:rsidR="00C70210" w:rsidRDefault="00D76B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CO-PROCESSOR</w:t>
      </w:r>
      <w:r w:rsidR="000346D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5FBA147" w:rsidR="00074C5F" w:rsidRDefault="00D76B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5:10:40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1AD1CDB" w:rsidR="0062053B" w:rsidRDefault="00D76BD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CO-PROCESSOR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B7BC8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76BD1">
        <w:rPr>
          <w:u w:val="single"/>
        </w:rPr>
        <w:t>CO-PROCESSOR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D76BD1" w:rsidRPr="00477EDF">
        <w:rPr>
          <w:b/>
          <w:bCs/>
        </w:rPr>
        <w:t>202</w:t>
      </w:r>
      <w:r w:rsidR="00D76BD1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D76BD1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D76BD1">
        <w:rPr>
          <w:b/>
          <w:bCs/>
          <w:color w:val="FF0000"/>
        </w:rPr>
        <w:t>CO-PROCESSOR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D76BD1">
        <w:t xml:space="preserve">  </w:t>
      </w:r>
      <w:proofErr w:type="gramEnd"/>
      <w:r w:rsidR="00D76BD1">
        <w:t xml:space="preserve">       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94DF" w14:textId="77777777" w:rsidR="003F25FD" w:rsidRDefault="003F25FD" w:rsidP="005B7682">
      <w:pPr>
        <w:spacing w:after="0" w:line="240" w:lineRule="auto"/>
      </w:pPr>
      <w:r>
        <w:separator/>
      </w:r>
    </w:p>
  </w:endnote>
  <w:endnote w:type="continuationSeparator" w:id="0">
    <w:p w14:paraId="1AEC2087" w14:textId="77777777" w:rsidR="003F25FD" w:rsidRDefault="003F25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5F52" w14:textId="77777777" w:rsidR="003F25FD" w:rsidRDefault="003F25FD" w:rsidP="005B7682">
      <w:pPr>
        <w:spacing w:after="0" w:line="240" w:lineRule="auto"/>
      </w:pPr>
      <w:r>
        <w:separator/>
      </w:r>
    </w:p>
  </w:footnote>
  <w:footnote w:type="continuationSeparator" w:id="0">
    <w:p w14:paraId="6419C8E5" w14:textId="77777777" w:rsidR="003F25FD" w:rsidRDefault="003F25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</w:t>
    </w:r>
    <w:proofErr w:type="gramEnd"/>
    <w:r w:rsidR="00F40BED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F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7E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E8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BD1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2022-11-10T04:19:00Z</dcterms:created>
  <dcterms:modified xsi:type="dcterms:W3CDTF">2023-09-24T09:11:00Z</dcterms:modified>
</cp:coreProperties>
</file>