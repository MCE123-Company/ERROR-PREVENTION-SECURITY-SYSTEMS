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1265C184" w:rsidR="00C70210" w:rsidRDefault="00F40BE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GPU</w:t>
      </w:r>
      <w:r w:rsidR="000346DA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6450DF81" w:rsidR="00074C5F" w:rsidRDefault="002B77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5:11:58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3026162" w:rsidR="0062053B" w:rsidRDefault="00F40BE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GPU</w:t>
      </w:r>
      <w:r w:rsidR="000346DA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AA848A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40BED">
        <w:rPr>
          <w:u w:val="single"/>
        </w:rPr>
        <w:t>GPU</w:t>
      </w:r>
      <w:r w:rsidR="000346D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2B77FD" w:rsidRPr="00477EDF">
        <w:rPr>
          <w:b/>
          <w:bCs/>
        </w:rPr>
        <w:t>202</w:t>
      </w:r>
      <w:r w:rsidR="002B77FD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40BED" w:rsidRPr="00F40BED">
        <w:rPr>
          <w:b/>
          <w:bCs/>
          <w:color w:val="0070C0"/>
        </w:rPr>
        <w:t>THAT</w:t>
      </w:r>
      <w:r w:rsidR="00F40BED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F40BED">
        <w:rPr>
          <w:b/>
          <w:bCs/>
          <w:color w:val="FF0000"/>
        </w:rPr>
        <w:t>GPU</w:t>
      </w:r>
      <w:r w:rsidR="000346D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49676" w14:textId="77777777" w:rsidR="001723F8" w:rsidRDefault="001723F8" w:rsidP="005B7682">
      <w:pPr>
        <w:spacing w:after="0" w:line="240" w:lineRule="auto"/>
      </w:pPr>
      <w:r>
        <w:separator/>
      </w:r>
    </w:p>
  </w:endnote>
  <w:endnote w:type="continuationSeparator" w:id="0">
    <w:p w14:paraId="3C1AC74E" w14:textId="77777777" w:rsidR="001723F8" w:rsidRDefault="001723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3F95298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40BED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40BE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B0B3C" w14:textId="77777777" w:rsidR="001723F8" w:rsidRDefault="001723F8" w:rsidP="005B7682">
      <w:pPr>
        <w:spacing w:after="0" w:line="240" w:lineRule="auto"/>
      </w:pPr>
      <w:r>
        <w:separator/>
      </w:r>
    </w:p>
  </w:footnote>
  <w:footnote w:type="continuationSeparator" w:id="0">
    <w:p w14:paraId="014A2D76" w14:textId="77777777" w:rsidR="001723F8" w:rsidRDefault="001723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3853E34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78F8ED3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40BE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3853E34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78F8ED3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40BE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14BD7041" w:rsidR="0078387A" w:rsidRPr="005B7682" w:rsidRDefault="0078387A" w:rsidP="00F40BE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3DB008F7" w:rsidR="0078387A" w:rsidRPr="00756B5A" w:rsidRDefault="0078387A" w:rsidP="00F40BE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40BE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40BED" w:rsidRPr="00756B5A">
      <w:rPr>
        <w:i/>
        <w:color w:val="000000" w:themeColor="text1"/>
        <w:sz w:val="18"/>
      </w:rPr>
      <w:t>of</w:t>
    </w:r>
    <w:r w:rsidR="00F40BE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40BE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40BED">
      <w:rPr>
        <w:i/>
        <w:color w:val="000000" w:themeColor="text1"/>
        <w:sz w:val="18"/>
      </w:rPr>
      <w:t xml:space="preserve">  </w:t>
    </w:r>
    <w:proofErr w:type="gramEnd"/>
    <w:r w:rsidR="00F40BED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23F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7FD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0BED"/>
    <w:rsid w:val="00F4142B"/>
    <w:rsid w:val="00F41E70"/>
    <w:rsid w:val="00F41F7E"/>
    <w:rsid w:val="00F4472F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2022-11-10T04:18:00Z</cp:lastPrinted>
  <dcterms:created xsi:type="dcterms:W3CDTF">2022-11-10T04:19:00Z</dcterms:created>
  <dcterms:modified xsi:type="dcterms:W3CDTF">2023-09-24T09:12:00Z</dcterms:modified>
</cp:coreProperties>
</file>