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443373E2" w14:textId="77777777" w:rsidR="0022725A" w:rsidRDefault="0022725A" w:rsidP="0022725A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04F17102" w14:textId="77777777" w:rsidR="0022725A" w:rsidRDefault="0022725A" w:rsidP="0022725A">
      <w:pPr>
        <w:jc w:val="center"/>
        <w:rPr>
          <w:b/>
          <w:sz w:val="52"/>
          <w:szCs w:val="44"/>
        </w:rPr>
      </w:pPr>
    </w:p>
    <w:p w14:paraId="3D890D47" w14:textId="77777777" w:rsidR="0022725A" w:rsidRDefault="0022725A" w:rsidP="0022725A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4DCF356F" w14:textId="77777777" w:rsidR="0022725A" w:rsidRDefault="0022725A" w:rsidP="0022725A">
      <w:pPr>
        <w:pStyle w:val="Heading1"/>
        <w:jc w:val="center"/>
        <w:rPr>
          <w:rFonts w:asciiTheme="majorBidi" w:hAnsiTheme="majorBidi" w:hint="cs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 ERROR PREVENTION</w:t>
      </w:r>
    </w:p>
    <w:p w14:paraId="2141B898" w14:textId="04150CDA" w:rsidR="0022725A" w:rsidRDefault="0022725A" w:rsidP="0022725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GPU</w:t>
      </w:r>
      <w:r>
        <w:rPr>
          <w:rFonts w:ascii="Arial Black" w:hAnsi="Arial Black"/>
          <w:color w:val="0070C0"/>
          <w:sz w:val="28"/>
          <w:szCs w:val="28"/>
        </w:rPr>
        <w:t xml:space="preserve"> ERROR PREVENTION</w:t>
      </w:r>
    </w:p>
    <w:p w14:paraId="71536DD1" w14:textId="77777777" w:rsidR="0022725A" w:rsidRDefault="0022725A" w:rsidP="0022725A">
      <w:pPr>
        <w:jc w:val="center"/>
        <w:rPr>
          <w:bCs/>
          <w:sz w:val="52"/>
          <w:szCs w:val="44"/>
        </w:rPr>
      </w:pPr>
    </w:p>
    <w:p w14:paraId="28A8D986" w14:textId="77777777" w:rsidR="0022725A" w:rsidRDefault="0022725A" w:rsidP="0022725A">
      <w:pPr>
        <w:jc w:val="center"/>
        <w:rPr>
          <w:bCs/>
          <w:sz w:val="52"/>
          <w:szCs w:val="44"/>
        </w:rPr>
      </w:pPr>
    </w:p>
    <w:p w14:paraId="70ADA10D" w14:textId="77777777" w:rsidR="0022725A" w:rsidRDefault="0022725A" w:rsidP="0022725A">
      <w:pPr>
        <w:jc w:val="center"/>
        <w:rPr>
          <w:bCs/>
          <w:sz w:val="52"/>
          <w:szCs w:val="44"/>
        </w:rPr>
      </w:pPr>
    </w:p>
    <w:p w14:paraId="5008527A" w14:textId="77777777" w:rsidR="0022725A" w:rsidRDefault="0022725A" w:rsidP="0022725A">
      <w:pPr>
        <w:jc w:val="center"/>
        <w:rPr>
          <w:bCs/>
          <w:sz w:val="52"/>
          <w:szCs w:val="44"/>
        </w:rPr>
      </w:pPr>
    </w:p>
    <w:p w14:paraId="6A50FBBE" w14:textId="49469DAB" w:rsidR="0022725A" w:rsidRDefault="0022725A" w:rsidP="0022725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5:40:59 AM</w:t>
      </w: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3026162" w:rsidR="0062053B" w:rsidRDefault="00F40BE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GPU</w:t>
      </w:r>
      <w:r w:rsidR="000346DA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AA848A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40BED">
        <w:rPr>
          <w:u w:val="single"/>
        </w:rPr>
        <w:t>GPU</w:t>
      </w:r>
      <w:r w:rsidR="000346D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2B77FD" w:rsidRPr="00477EDF">
        <w:rPr>
          <w:b/>
          <w:bCs/>
        </w:rPr>
        <w:t>202</w:t>
      </w:r>
      <w:r w:rsidR="002B77FD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40BED" w:rsidRPr="00F40BED">
        <w:rPr>
          <w:b/>
          <w:bCs/>
          <w:color w:val="0070C0"/>
        </w:rPr>
        <w:t>THAT</w:t>
      </w:r>
      <w:r w:rsidR="00F40BED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F40BED">
        <w:rPr>
          <w:b/>
          <w:bCs/>
          <w:color w:val="FF0000"/>
        </w:rPr>
        <w:t>GPU</w:t>
      </w:r>
      <w:r w:rsidR="000346D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AE49D" w14:textId="77777777" w:rsidR="00E83776" w:rsidRDefault="00E83776" w:rsidP="005B7682">
      <w:pPr>
        <w:spacing w:after="0" w:line="240" w:lineRule="auto"/>
      </w:pPr>
      <w:r>
        <w:separator/>
      </w:r>
    </w:p>
  </w:endnote>
  <w:endnote w:type="continuationSeparator" w:id="0">
    <w:p w14:paraId="4BFCFB4B" w14:textId="77777777" w:rsidR="00E83776" w:rsidRDefault="00E837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3F95298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40BED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40BE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22E04" w14:textId="77777777" w:rsidR="00E83776" w:rsidRDefault="00E83776" w:rsidP="005B7682">
      <w:pPr>
        <w:spacing w:after="0" w:line="240" w:lineRule="auto"/>
      </w:pPr>
      <w:r>
        <w:separator/>
      </w:r>
    </w:p>
  </w:footnote>
  <w:footnote w:type="continuationSeparator" w:id="0">
    <w:p w14:paraId="70619DEE" w14:textId="77777777" w:rsidR="00E83776" w:rsidRDefault="00E837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3853E34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78F8ED3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40BE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3853E34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78F8ED3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40BE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14BD7041" w:rsidR="0078387A" w:rsidRPr="005B7682" w:rsidRDefault="0078387A" w:rsidP="00F40BE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3DB008F7" w:rsidR="0078387A" w:rsidRPr="00756B5A" w:rsidRDefault="0078387A" w:rsidP="00F40BE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40BE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40BED" w:rsidRPr="00756B5A">
      <w:rPr>
        <w:i/>
        <w:color w:val="000000" w:themeColor="text1"/>
        <w:sz w:val="18"/>
      </w:rPr>
      <w:t>of</w:t>
    </w:r>
    <w:r w:rsidR="00F40BE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40BE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40BED">
      <w:rPr>
        <w:i/>
        <w:color w:val="000000" w:themeColor="text1"/>
        <w:sz w:val="18"/>
      </w:rPr>
      <w:t xml:space="preserve">  </w:t>
    </w:r>
    <w:proofErr w:type="gramEnd"/>
    <w:r w:rsidR="00F40BED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23F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5A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7FD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3776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0BED"/>
    <w:rsid w:val="00F4142B"/>
    <w:rsid w:val="00F41E70"/>
    <w:rsid w:val="00F41F7E"/>
    <w:rsid w:val="00F4472F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27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272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2023-09-24T09:41:00Z</dcterms:created>
  <dcterms:modified xsi:type="dcterms:W3CDTF">2023-09-24T09:41:00Z</dcterms:modified>
</cp:coreProperties>
</file>