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6E05C198" w14:textId="77777777" w:rsidR="000839BB" w:rsidRDefault="000839BB" w:rsidP="000839B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DE0DFA0" w14:textId="77777777" w:rsidR="000839BB" w:rsidRDefault="000839BB" w:rsidP="000839BB">
      <w:pPr>
        <w:jc w:val="center"/>
        <w:rPr>
          <w:b/>
          <w:sz w:val="52"/>
          <w:szCs w:val="44"/>
        </w:rPr>
      </w:pPr>
    </w:p>
    <w:p w14:paraId="66EFDD42" w14:textId="77777777" w:rsidR="000839BB" w:rsidRDefault="000839BB" w:rsidP="000839BB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1B08089E" w14:textId="1A9B05F2" w:rsidR="000839BB" w:rsidRDefault="000839BB" w:rsidP="000839BB">
      <w:pPr>
        <w:pStyle w:val="Heading1"/>
        <w:jc w:val="center"/>
        <w:rPr>
          <w:rFonts w:ascii="Arial Black" w:hAnsi="Arial Black" w:hint="cs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PROCESSING</w:t>
      </w:r>
      <w:r>
        <w:rPr>
          <w:rFonts w:ascii="Arial Black" w:hAnsi="Arial Black"/>
          <w:color w:val="0070C0"/>
          <w:sz w:val="28"/>
          <w:szCs w:val="28"/>
        </w:rPr>
        <w:t xml:space="preserve"> ERROR PREVENTION SECURITY SYSTEMS</w:t>
      </w:r>
    </w:p>
    <w:p w14:paraId="1E3F4E7F" w14:textId="77777777" w:rsidR="000839BB" w:rsidRDefault="000839BB" w:rsidP="000839BB">
      <w:pPr>
        <w:jc w:val="center"/>
        <w:rPr>
          <w:bCs/>
          <w:sz w:val="52"/>
          <w:szCs w:val="44"/>
        </w:rPr>
      </w:pPr>
    </w:p>
    <w:p w14:paraId="7DB32158" w14:textId="77777777" w:rsidR="000839BB" w:rsidRDefault="000839BB" w:rsidP="000839BB">
      <w:pPr>
        <w:jc w:val="center"/>
        <w:rPr>
          <w:bCs/>
          <w:sz w:val="52"/>
          <w:szCs w:val="44"/>
        </w:rPr>
      </w:pPr>
    </w:p>
    <w:p w14:paraId="5C132A8C" w14:textId="77777777" w:rsidR="000839BB" w:rsidRDefault="000839BB" w:rsidP="000839BB">
      <w:pPr>
        <w:jc w:val="center"/>
        <w:rPr>
          <w:bCs/>
          <w:sz w:val="52"/>
          <w:szCs w:val="44"/>
        </w:rPr>
      </w:pPr>
    </w:p>
    <w:p w14:paraId="6654272E" w14:textId="77777777" w:rsidR="000839BB" w:rsidRDefault="000839BB" w:rsidP="000839BB">
      <w:pPr>
        <w:jc w:val="center"/>
        <w:rPr>
          <w:bCs/>
          <w:sz w:val="52"/>
          <w:szCs w:val="44"/>
        </w:rPr>
      </w:pPr>
    </w:p>
    <w:p w14:paraId="2B52020C" w14:textId="77777777" w:rsidR="000839BB" w:rsidRDefault="000839BB" w:rsidP="000839BB">
      <w:pPr>
        <w:jc w:val="center"/>
        <w:rPr>
          <w:bCs/>
          <w:sz w:val="52"/>
          <w:szCs w:val="44"/>
        </w:rPr>
      </w:pPr>
    </w:p>
    <w:p w14:paraId="4570063F" w14:textId="77777777" w:rsidR="000839BB" w:rsidRDefault="000839BB" w:rsidP="000839B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5:18:50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7178236" w:rsidR="0062053B" w:rsidRDefault="00F0335A" w:rsidP="000839BB">
      <w:pPr>
        <w:rPr>
          <w:u w:val="single"/>
        </w:rPr>
      </w:pPr>
      <w:r>
        <w:rPr>
          <w:b/>
          <w:sz w:val="24"/>
        </w:rPr>
        <w:lastRenderedPageBreak/>
        <w:t>PROCESSING</w:t>
      </w:r>
      <w:r w:rsidR="000346D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8DD9F2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0335A">
        <w:rPr>
          <w:u w:val="single"/>
        </w:rPr>
        <w:t>PROCESSING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0839BB">
        <w:rPr>
          <w:b/>
          <w:bCs/>
          <w:color w:val="0070C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F0335A">
        <w:rPr>
          <w:b/>
          <w:bCs/>
          <w:color w:val="FF0000"/>
        </w:rPr>
        <w:t>PROCESSING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88C7C" w14:textId="77777777" w:rsidR="00C467EF" w:rsidRDefault="00C467EF" w:rsidP="005B7682">
      <w:pPr>
        <w:spacing w:after="0" w:line="240" w:lineRule="auto"/>
      </w:pPr>
      <w:r>
        <w:separator/>
      </w:r>
    </w:p>
  </w:endnote>
  <w:endnote w:type="continuationSeparator" w:id="0">
    <w:p w14:paraId="2E7A4B2A" w14:textId="77777777" w:rsidR="00C467EF" w:rsidRDefault="00C467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BFA3" w14:textId="77777777" w:rsidR="00FD4655" w:rsidRDefault="00FD4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310EBA5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8326" w14:textId="77777777" w:rsidR="00FD4655" w:rsidRDefault="00FD4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F681" w14:textId="77777777" w:rsidR="00C467EF" w:rsidRDefault="00C467EF" w:rsidP="005B7682">
      <w:pPr>
        <w:spacing w:after="0" w:line="240" w:lineRule="auto"/>
      </w:pPr>
      <w:r>
        <w:separator/>
      </w:r>
    </w:p>
  </w:footnote>
  <w:footnote w:type="continuationSeparator" w:id="0">
    <w:p w14:paraId="635D84CE" w14:textId="77777777" w:rsidR="00C467EF" w:rsidRDefault="00C467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E4F0" w14:textId="77777777" w:rsidR="00FD4655" w:rsidRDefault="00FD46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2324" w14:textId="77777777" w:rsidR="00FD4655" w:rsidRDefault="00FD4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2023-09-24T09:23:00Z</dcterms:created>
  <dcterms:modified xsi:type="dcterms:W3CDTF">2023-09-24T09:23:00Z</dcterms:modified>
</cp:coreProperties>
</file>