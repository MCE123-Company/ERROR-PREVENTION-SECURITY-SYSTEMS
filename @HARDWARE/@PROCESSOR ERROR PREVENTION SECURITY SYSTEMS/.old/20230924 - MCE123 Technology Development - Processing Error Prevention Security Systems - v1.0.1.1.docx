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7562161D" w14:textId="77777777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4EF755C3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4CA163" w14:textId="1581613A" w:rsidR="00C70210" w:rsidRDefault="00F0335A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PROCESSING</w:t>
      </w:r>
      <w:r w:rsidR="000346DA">
        <w:rPr>
          <w:bCs/>
          <w:sz w:val="52"/>
          <w:szCs w:val="44"/>
        </w:rPr>
        <w:t xml:space="preserve"> </w:t>
      </w:r>
      <w:r w:rsidR="00C70210">
        <w:rPr>
          <w:bCs/>
          <w:sz w:val="52"/>
          <w:szCs w:val="44"/>
        </w:rPr>
        <w:t>ERROR</w:t>
      </w:r>
    </w:p>
    <w:p w14:paraId="3F868F6E" w14:textId="55AC1FCB" w:rsidR="00B111EA" w:rsidRDefault="001D1B57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PREVENTION</w:t>
      </w:r>
      <w:r w:rsidR="00153024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28395671" w14:textId="77777777" w:rsidR="00B111EA" w:rsidRDefault="00B111EA" w:rsidP="00B111EA">
      <w:pPr>
        <w:jc w:val="center"/>
        <w:rPr>
          <w:bCs/>
          <w:sz w:val="44"/>
          <w:szCs w:val="44"/>
        </w:rPr>
      </w:pPr>
    </w:p>
    <w:p w14:paraId="3AB5E612" w14:textId="7777777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6F482324" w14:textId="77777777" w:rsidR="00B111EA" w:rsidRPr="00B111EA" w:rsidRDefault="00B111EA" w:rsidP="009B00FA">
      <w:pPr>
        <w:rPr>
          <w:bCs/>
          <w:sz w:val="44"/>
          <w:szCs w:val="44"/>
        </w:rPr>
      </w:pPr>
    </w:p>
    <w:p w14:paraId="3D791DC8" w14:textId="3B2F0D21" w:rsidR="00074C5F" w:rsidRDefault="00F0335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11/9/2022 11:18:31 PM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23080F17" w14:textId="77777777" w:rsidR="00153024" w:rsidRDefault="00153024">
      <w:pPr>
        <w:rPr>
          <w:b/>
          <w:sz w:val="24"/>
        </w:rPr>
      </w:pPr>
      <w:r>
        <w:rPr>
          <w:b/>
          <w:sz w:val="24"/>
        </w:rPr>
        <w:br w:type="page"/>
      </w:r>
    </w:p>
    <w:p w14:paraId="0737B6F5" w14:textId="17178236" w:rsidR="0062053B" w:rsidRDefault="00F0335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PROCESSING</w:t>
      </w:r>
      <w:r w:rsidR="000346DA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7F8CEE2F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F0335A">
        <w:rPr>
          <w:u w:val="single"/>
        </w:rPr>
        <w:t>PROCESSING</w:t>
      </w:r>
      <w:r w:rsidR="000346DA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C324E1" w:rsidRPr="00153024">
        <w:rPr>
          <w:b/>
          <w:bCs/>
          <w:color w:val="92D050"/>
        </w:rPr>
        <w:t>THAT</w:t>
      </w:r>
      <w:r w:rsidR="00C324E1">
        <w:t xml:space="preserve">                                  </w:t>
      </w:r>
      <w:r w:rsidR="00153024" w:rsidRPr="00153024">
        <w:rPr>
          <w:b/>
          <w:bCs/>
          <w:color w:val="FF0000"/>
        </w:rPr>
        <w:t xml:space="preserve">ANY </w:t>
      </w:r>
      <w:r w:rsidR="00F0335A">
        <w:rPr>
          <w:b/>
          <w:bCs/>
          <w:color w:val="FF0000"/>
        </w:rPr>
        <w:t>PROCESSING</w:t>
      </w:r>
      <w:r w:rsidR="000346DA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C51325">
        <w:t xml:space="preserve">,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 VIRULENTLY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476926" w14:textId="77777777" w:rsidR="00406382" w:rsidRDefault="00406382" w:rsidP="005B7682">
      <w:pPr>
        <w:spacing w:after="0" w:line="240" w:lineRule="auto"/>
      </w:pPr>
      <w:r>
        <w:separator/>
      </w:r>
    </w:p>
  </w:endnote>
  <w:endnote w:type="continuationSeparator" w:id="0">
    <w:p w14:paraId="503DA81A" w14:textId="77777777" w:rsidR="00406382" w:rsidRDefault="0040638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EBFA3" w14:textId="77777777" w:rsidR="00FD4655" w:rsidRDefault="00FD465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3310EBA5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4655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D8326" w14:textId="77777777" w:rsidR="00FD4655" w:rsidRDefault="00FD465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EEB4C" w14:textId="77777777" w:rsidR="00406382" w:rsidRDefault="00406382" w:rsidP="005B7682">
      <w:pPr>
        <w:spacing w:after="0" w:line="240" w:lineRule="auto"/>
      </w:pPr>
      <w:r>
        <w:separator/>
      </w:r>
    </w:p>
  </w:footnote>
  <w:footnote w:type="continuationSeparator" w:id="0">
    <w:p w14:paraId="25F734CC" w14:textId="77777777" w:rsidR="00406382" w:rsidRDefault="0040638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DE4F0" w14:textId="77777777" w:rsidR="00FD4655" w:rsidRDefault="00FD46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B2324" w14:textId="77777777" w:rsidR="00FD4655" w:rsidRDefault="00FD46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2023-09-24T09:13:00Z</dcterms:created>
  <dcterms:modified xsi:type="dcterms:W3CDTF">2023-09-24T09:13:00Z</dcterms:modified>
</cp:coreProperties>
</file>