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3DFE357" w:rsidR="003D59FC" w:rsidRDefault="00975FD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HEINOUS TRUST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558A0EF" w:rsidR="003D59FC" w:rsidRDefault="00975FD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4:23:18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8891EBF" w:rsidR="0062053B" w:rsidRDefault="00975FDF" w:rsidP="000839BB">
      <w:pPr>
        <w:rPr>
          <w:u w:val="single"/>
        </w:rPr>
      </w:pPr>
      <w:r>
        <w:rPr>
          <w:b/>
          <w:sz w:val="24"/>
        </w:rPr>
        <w:lastRenderedPageBreak/>
        <w:t>HEINOUS TRUST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DD7D56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75FDF">
        <w:rPr>
          <w:u w:val="single"/>
        </w:rPr>
        <w:t>HEINOUS TRUST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975FDF">
        <w:rPr>
          <w:b/>
          <w:bCs/>
          <w:color w:val="FF0000"/>
        </w:rPr>
        <w:t>HEINOUS TRUST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4041F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8674B" w14:textId="77777777" w:rsidR="004041F7" w:rsidRDefault="004041F7" w:rsidP="005B7682">
      <w:pPr>
        <w:spacing w:after="0" w:line="240" w:lineRule="auto"/>
      </w:pPr>
      <w:r>
        <w:separator/>
      </w:r>
    </w:p>
  </w:endnote>
  <w:endnote w:type="continuationSeparator" w:id="0">
    <w:p w14:paraId="35A59D19" w14:textId="77777777" w:rsidR="004041F7" w:rsidRDefault="004041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9CAF0" w14:textId="77777777" w:rsidR="004041F7" w:rsidRDefault="004041F7" w:rsidP="005B7682">
      <w:pPr>
        <w:spacing w:after="0" w:line="240" w:lineRule="auto"/>
      </w:pPr>
      <w:r>
        <w:separator/>
      </w:r>
    </w:p>
  </w:footnote>
  <w:footnote w:type="continuationSeparator" w:id="0">
    <w:p w14:paraId="07EC51C4" w14:textId="77777777" w:rsidR="004041F7" w:rsidRDefault="004041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2024-02-03T09:23:00Z</dcterms:created>
  <dcterms:modified xsi:type="dcterms:W3CDTF">2024-02-03T09:23:00Z</dcterms:modified>
</cp:coreProperties>
</file>