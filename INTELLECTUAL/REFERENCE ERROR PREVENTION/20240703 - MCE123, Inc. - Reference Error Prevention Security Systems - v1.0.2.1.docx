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7CCD0CBC" w:rsidR="003D59FC" w:rsidRDefault="00A3013A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REFERENCE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753702F7" w:rsidR="003D59FC" w:rsidRDefault="00A3013A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REFERENCE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9AA86D7" w:rsidR="003D59FC" w:rsidRDefault="00A3013A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6:03:33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E03959C" w:rsidR="0062053B" w:rsidRDefault="00A3013A" w:rsidP="000839BB">
      <w:pPr>
        <w:rPr>
          <w:u w:val="single"/>
        </w:rPr>
      </w:pPr>
      <w:r>
        <w:rPr>
          <w:b/>
          <w:sz w:val="24"/>
        </w:rPr>
        <w:lastRenderedPageBreak/>
        <w:t>REFERENCE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248379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3013A">
        <w:rPr>
          <w:u w:val="single"/>
        </w:rPr>
        <w:t>REFERENCE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3D13EF">
        <w:t xml:space="preserve">          </w:t>
      </w:r>
      <w:r w:rsidR="00A3013A">
        <w:t xml:space="preserve">      </w:t>
      </w:r>
      <w:r w:rsidR="003D13EF">
        <w:t xml:space="preserve">     </w:t>
      </w:r>
      <w:r w:rsidR="00153024" w:rsidRPr="00153024">
        <w:rPr>
          <w:b/>
          <w:bCs/>
          <w:color w:val="FF0000"/>
        </w:rPr>
        <w:t xml:space="preserve">ANY </w:t>
      </w:r>
      <w:r w:rsidR="00A3013A">
        <w:rPr>
          <w:b/>
          <w:bCs/>
          <w:color w:val="FF0000"/>
        </w:rPr>
        <w:t>REFERENCE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8C0D15">
        <w:t>,</w:t>
      </w:r>
      <w:r w:rsidR="0028067F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6D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E671F" w14:textId="77777777" w:rsidR="00E21485" w:rsidRDefault="00E21485" w:rsidP="005B7682">
      <w:pPr>
        <w:spacing w:after="0" w:line="240" w:lineRule="auto"/>
      </w:pPr>
      <w:r>
        <w:separator/>
      </w:r>
    </w:p>
  </w:endnote>
  <w:endnote w:type="continuationSeparator" w:id="0">
    <w:p w14:paraId="434395FF" w14:textId="77777777" w:rsidR="00E21485" w:rsidRDefault="00E214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5268A" w14:textId="77777777" w:rsidR="00E21485" w:rsidRDefault="00E21485" w:rsidP="005B7682">
      <w:pPr>
        <w:spacing w:after="0" w:line="240" w:lineRule="auto"/>
      </w:pPr>
      <w:r>
        <w:separator/>
      </w:r>
    </w:p>
  </w:footnote>
  <w:footnote w:type="continuationSeparator" w:id="0">
    <w:p w14:paraId="7286CB33" w14:textId="77777777" w:rsidR="00E21485" w:rsidRDefault="00E214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04147C2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A3013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REFERENCE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547369F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A3013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REFERENCE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A3013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REFERENCE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04147C2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A3013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REFERENCE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547369F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A3013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REFERENCE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A3013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REFERENCE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185A18C1" w:rsidR="0078387A" w:rsidRPr="005B7682" w:rsidRDefault="00A3013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b/>
        <w:color w:val="000000" w:themeColor="text1"/>
        <w:sz w:val="18"/>
      </w:rPr>
      <w:t>REFERENCE</w:t>
    </w:r>
    <w:r w:rsidR="0078387A" w:rsidRPr="005B7682">
      <w:rPr>
        <w:b/>
        <w:color w:val="000000" w:themeColor="text1"/>
        <w:sz w:val="18"/>
      </w:rPr>
      <w:t xml:space="preserve">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3ED935CB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A3013A">
      <w:rPr>
        <w:b/>
        <w:bCs/>
        <w:i/>
        <w:color w:val="000000" w:themeColor="text1"/>
        <w:sz w:val="18"/>
      </w:rPr>
      <w:t>REFERENCE</w:t>
    </w:r>
    <w:r w:rsidRPr="002B1DC5">
      <w:rPr>
        <w:b/>
        <w:bCs/>
        <w:i/>
        <w:color w:val="000000" w:themeColor="text1"/>
        <w:sz w:val="18"/>
      </w:rPr>
      <w:t xml:space="preserve">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5044"/>
    <w:rsid w:val="00016A54"/>
    <w:rsid w:val="00020818"/>
    <w:rsid w:val="00021C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A49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19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67F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370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13EF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6A26"/>
    <w:rsid w:val="004677FD"/>
    <w:rsid w:val="00467AEC"/>
    <w:rsid w:val="004705D4"/>
    <w:rsid w:val="004707DC"/>
    <w:rsid w:val="00472D3C"/>
    <w:rsid w:val="00477EDF"/>
    <w:rsid w:val="0048247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6D6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65C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6139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4F55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7445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D15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0CE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13A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AE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5034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6457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7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0B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48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27B4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3EF2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D6E4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9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9</cp:revision>
  <cp:lastPrinted>2022-11-10T04:18:00Z</cp:lastPrinted>
  <dcterms:created xsi:type="dcterms:W3CDTF">2024-02-03T09:30:00Z</dcterms:created>
  <dcterms:modified xsi:type="dcterms:W3CDTF">2024-07-03T10:03:00Z</dcterms:modified>
</cp:coreProperties>
</file>