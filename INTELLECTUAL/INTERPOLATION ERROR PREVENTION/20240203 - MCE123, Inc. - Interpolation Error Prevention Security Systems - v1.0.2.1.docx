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4676060" w:rsidR="003D59FC" w:rsidRDefault="009948C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INTERPOLATION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7FB2A6B" w:rsidR="003D59FC" w:rsidRDefault="009948CA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4:25:29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B43BAC6" w:rsidR="0062053B" w:rsidRDefault="009948CA" w:rsidP="000839BB">
      <w:pPr>
        <w:rPr>
          <w:u w:val="single"/>
        </w:rPr>
      </w:pPr>
      <w:r>
        <w:rPr>
          <w:b/>
          <w:sz w:val="24"/>
        </w:rPr>
        <w:lastRenderedPageBreak/>
        <w:t>INTERPOLATION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E46F2A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948CA">
        <w:rPr>
          <w:u w:val="single"/>
        </w:rPr>
        <w:t>INTERPOLATION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9948CA">
        <w:rPr>
          <w:b/>
          <w:bCs/>
          <w:color w:val="FF0000"/>
        </w:rPr>
        <w:t>INTERPOLATION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40225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15D75" w14:textId="77777777" w:rsidR="00402259" w:rsidRDefault="00402259" w:rsidP="005B7682">
      <w:pPr>
        <w:spacing w:after="0" w:line="240" w:lineRule="auto"/>
      </w:pPr>
      <w:r>
        <w:separator/>
      </w:r>
    </w:p>
  </w:endnote>
  <w:endnote w:type="continuationSeparator" w:id="0">
    <w:p w14:paraId="189B4275" w14:textId="77777777" w:rsidR="00402259" w:rsidRDefault="004022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56C13" w14:textId="77777777" w:rsidR="00402259" w:rsidRDefault="00402259" w:rsidP="005B7682">
      <w:pPr>
        <w:spacing w:after="0" w:line="240" w:lineRule="auto"/>
      </w:pPr>
      <w:r>
        <w:separator/>
      </w:r>
    </w:p>
  </w:footnote>
  <w:footnote w:type="continuationSeparator" w:id="0">
    <w:p w14:paraId="346FE717" w14:textId="77777777" w:rsidR="00402259" w:rsidRDefault="004022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2024-02-03T09:25:00Z</dcterms:created>
  <dcterms:modified xsi:type="dcterms:W3CDTF">2024-02-03T09:25:00Z</dcterms:modified>
</cp:coreProperties>
</file>