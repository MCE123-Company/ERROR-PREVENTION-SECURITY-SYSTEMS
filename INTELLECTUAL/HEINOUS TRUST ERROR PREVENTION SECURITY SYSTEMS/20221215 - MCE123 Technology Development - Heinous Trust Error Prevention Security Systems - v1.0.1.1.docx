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2B82D124" w:rsidR="00C70210" w:rsidRDefault="00610C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HEINOUS TRUST</w:t>
      </w:r>
      <w:r w:rsidR="0084473C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74CFA665" w:rsidR="00074C5F" w:rsidRDefault="00610C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12/15/2023 6:40:27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5D2F68A6" w:rsidR="0062053B" w:rsidRDefault="00610CB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HEINOUS TRUST</w:t>
      </w:r>
      <w:r w:rsidR="0084473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5A56DF2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10CBA">
        <w:rPr>
          <w:u w:val="single"/>
        </w:rPr>
        <w:t>HEINOUS TRUST</w:t>
      </w:r>
      <w:r w:rsidR="0084473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E560DA" w:rsidRPr="00477EDF">
        <w:rPr>
          <w:b/>
          <w:bCs/>
        </w:rPr>
        <w:t>202</w:t>
      </w:r>
      <w:r w:rsidR="00E560DA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F0359" w:rsidRPr="0084473C">
        <w:rPr>
          <w:b/>
          <w:bCs/>
          <w:color w:val="0070C0"/>
        </w:rPr>
        <w:t>THAT</w:t>
      </w:r>
      <w:r w:rsidR="00DF0359">
        <w:t xml:space="preserve"> </w:t>
      </w:r>
      <w:r w:rsidR="00610CBA">
        <w:t xml:space="preserve">          </w:t>
      </w:r>
      <w:r w:rsidR="00153024" w:rsidRPr="00153024">
        <w:rPr>
          <w:b/>
          <w:bCs/>
          <w:color w:val="FF0000"/>
        </w:rPr>
        <w:t xml:space="preserve">ANY </w:t>
      </w:r>
      <w:r w:rsidR="00610CBA">
        <w:rPr>
          <w:b/>
          <w:bCs/>
          <w:color w:val="FF0000"/>
        </w:rPr>
        <w:t>HEINOUS TRUST</w:t>
      </w:r>
      <w:r w:rsidR="0084473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610CBA">
        <w:t>,</w:t>
      </w:r>
      <w:r w:rsidR="00610CBA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3D94B" w14:textId="77777777" w:rsidR="00FB29AC" w:rsidRDefault="00FB29AC" w:rsidP="005B7682">
      <w:pPr>
        <w:spacing w:after="0" w:line="240" w:lineRule="auto"/>
      </w:pPr>
      <w:r>
        <w:separator/>
      </w:r>
    </w:p>
  </w:endnote>
  <w:endnote w:type="continuationSeparator" w:id="0">
    <w:p w14:paraId="077FC611" w14:textId="77777777" w:rsidR="00FB29AC" w:rsidRDefault="00FB29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4BDC" w14:textId="77777777" w:rsidR="0084473C" w:rsidRDefault="008447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76F7AA91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84473C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84473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7E15" w14:textId="77777777" w:rsidR="0084473C" w:rsidRDefault="00844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725EE" w14:textId="77777777" w:rsidR="00FB29AC" w:rsidRDefault="00FB29AC" w:rsidP="005B7682">
      <w:pPr>
        <w:spacing w:after="0" w:line="240" w:lineRule="auto"/>
      </w:pPr>
      <w:r>
        <w:separator/>
      </w:r>
    </w:p>
  </w:footnote>
  <w:footnote w:type="continuationSeparator" w:id="0">
    <w:p w14:paraId="72580293" w14:textId="77777777" w:rsidR="00FB29AC" w:rsidRDefault="00FB29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2F1AB" w14:textId="77777777" w:rsidR="0084473C" w:rsidRDefault="008447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2E2818E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342DA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4473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2E2818E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342DA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4473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12916BB1" w:rsidR="0078387A" w:rsidRPr="005B7682" w:rsidRDefault="0078387A" w:rsidP="0084473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59A7D07F" w:rsidR="0078387A" w:rsidRPr="00756B5A" w:rsidRDefault="0078387A" w:rsidP="0084473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4473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4473C" w:rsidRPr="00756B5A">
      <w:rPr>
        <w:i/>
        <w:color w:val="000000" w:themeColor="text1"/>
        <w:sz w:val="18"/>
      </w:rPr>
      <w:t>of</w:t>
    </w:r>
    <w:r w:rsidR="0084473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4473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473C">
      <w:rPr>
        <w:i/>
        <w:color w:val="000000" w:themeColor="text1"/>
        <w:sz w:val="18"/>
      </w:rPr>
      <w:t xml:space="preserve">  </w:t>
    </w:r>
    <w:proofErr w:type="gramEnd"/>
    <w:r w:rsidR="0084473C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2501" w14:textId="77777777" w:rsidR="0084473C" w:rsidRDefault="00844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D2E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CBA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73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AC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C7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52B8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E5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359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0DA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45AE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9AC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6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2022-11-10T04:20:00Z</cp:lastPrinted>
  <dcterms:created xsi:type="dcterms:W3CDTF">2023-12-15T11:36:00Z</dcterms:created>
  <dcterms:modified xsi:type="dcterms:W3CDTF">2023-12-15T11:40:00Z</dcterms:modified>
</cp:coreProperties>
</file>