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CD6B425" w:rsidR="00C70210" w:rsidRDefault="00D151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INTERPRETATION</w:t>
      </w:r>
      <w:r w:rsidR="0042000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49D9EAA" w:rsidR="00074C5F" w:rsidRDefault="00D151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8:29:08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DDC8560" w:rsidR="0062053B" w:rsidRDefault="00D151B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INTERPRETATION</w:t>
      </w:r>
      <w:r w:rsidR="0042000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C98B66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51B6">
        <w:rPr>
          <w:u w:val="single"/>
        </w:rPr>
        <w:t>INTERPRETATION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D151B6">
        <w:rPr>
          <w:b/>
          <w:bCs/>
          <w:color w:val="FF0000"/>
        </w:rPr>
        <w:t>INTERPRETATION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3C47" w14:textId="77777777" w:rsidR="00A519AE" w:rsidRDefault="00A519AE" w:rsidP="005B7682">
      <w:pPr>
        <w:spacing w:after="0" w:line="240" w:lineRule="auto"/>
      </w:pPr>
      <w:r>
        <w:separator/>
      </w:r>
    </w:p>
  </w:endnote>
  <w:endnote w:type="continuationSeparator" w:id="0">
    <w:p w14:paraId="4C21EB6B" w14:textId="77777777" w:rsidR="00A519AE" w:rsidRDefault="00A519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83B1" w14:textId="77777777" w:rsidR="00A519AE" w:rsidRDefault="00A519AE" w:rsidP="005B7682">
      <w:pPr>
        <w:spacing w:after="0" w:line="240" w:lineRule="auto"/>
      </w:pPr>
      <w:r>
        <w:separator/>
      </w:r>
    </w:p>
  </w:footnote>
  <w:footnote w:type="continuationSeparator" w:id="0">
    <w:p w14:paraId="4C07E979" w14:textId="77777777" w:rsidR="00A519AE" w:rsidRDefault="00A519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</w:t>
    </w:r>
    <w:proofErr w:type="gramEnd"/>
    <w:r w:rsidR="003A3C25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9A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51B6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2022-11-10T04:09:00Z</cp:lastPrinted>
  <dcterms:created xsi:type="dcterms:W3CDTF">2022-11-25T21:27:00Z</dcterms:created>
  <dcterms:modified xsi:type="dcterms:W3CDTF">2023-09-20T00:29:00Z</dcterms:modified>
</cp:coreProperties>
</file>