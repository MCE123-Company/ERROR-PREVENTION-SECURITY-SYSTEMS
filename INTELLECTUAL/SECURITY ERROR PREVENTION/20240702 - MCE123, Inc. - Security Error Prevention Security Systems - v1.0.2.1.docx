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6D2EE37A" w:rsidR="003D59FC" w:rsidRDefault="00AE1388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INTELLECTUAL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032DFD05" w:rsidR="003D59FC" w:rsidRDefault="00C57DC8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SECURITY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6929E2FA" w:rsidR="003D59FC" w:rsidRDefault="007C334C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7/2/2024 7:03:47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493BC695" w:rsidR="0062053B" w:rsidRDefault="00C57DC8" w:rsidP="000839BB">
      <w:pPr>
        <w:rPr>
          <w:u w:val="single"/>
        </w:rPr>
      </w:pPr>
      <w:r>
        <w:rPr>
          <w:b/>
          <w:sz w:val="24"/>
        </w:rPr>
        <w:lastRenderedPageBreak/>
        <w:t>SECURITY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763FFE58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C57DC8">
        <w:rPr>
          <w:u w:val="single"/>
        </w:rPr>
        <w:t>SECURITY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E5CF8" w:rsidRPr="000839BB">
        <w:rPr>
          <w:b/>
          <w:bCs/>
          <w:color w:val="0070C0"/>
        </w:rPr>
        <w:t>THAT</w:t>
      </w:r>
      <w:r w:rsidR="00DE5CF8">
        <w:t xml:space="preserve"> </w:t>
      </w:r>
      <w:r w:rsidR="00A1297B">
        <w:t xml:space="preserve">           </w:t>
      </w:r>
      <w:r w:rsidR="00313EAD">
        <w:t xml:space="preserve">           </w:t>
      </w:r>
      <w:r w:rsidR="00A1297B">
        <w:t xml:space="preserve">  </w:t>
      </w:r>
      <w:r w:rsidR="00153024" w:rsidRPr="00153024">
        <w:rPr>
          <w:b/>
          <w:bCs/>
          <w:color w:val="FF0000"/>
        </w:rPr>
        <w:t xml:space="preserve">ANY </w:t>
      </w:r>
      <w:r w:rsidR="00C57DC8">
        <w:rPr>
          <w:b/>
          <w:bCs/>
          <w:color w:val="FF0000"/>
        </w:rPr>
        <w:t>SECURITY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A1297B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5929525A" w14:textId="66925811" w:rsidR="00C57DC8" w:rsidRPr="00477EDF" w:rsidRDefault="00C57DC8" w:rsidP="00C57DC8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COMMUNICATION SECURITY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COMMUNICATION SECURITY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12854F48" w14:textId="602EC4CD" w:rsidR="00C57DC8" w:rsidRPr="00477EDF" w:rsidRDefault="00C57DC8" w:rsidP="00C57DC8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CYBER SECURITY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                       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SECURITY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r w:rsidRPr="00153024">
        <w:rPr>
          <w:b/>
          <w:bCs/>
          <w:color w:val="7030A0"/>
        </w:rPr>
        <w:t>OCCURS</w:t>
      </w:r>
      <w:r>
        <w:t xml:space="preserve">,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03157A2C" w14:textId="7369E1C0" w:rsidR="002433F0" w:rsidRPr="00477EDF" w:rsidRDefault="002433F0" w:rsidP="002433F0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FINANCIAL SECURITY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SECURITY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733DECF9" w14:textId="72AFFCD5" w:rsidR="00C57DC8" w:rsidRPr="00477EDF" w:rsidRDefault="00C57DC8" w:rsidP="00C57DC8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GOVERNMENT SECURITY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SECURITY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6AB9AB46" w14:textId="558436B8" w:rsidR="00C57DC8" w:rsidRPr="00477EDF" w:rsidRDefault="00C57DC8" w:rsidP="00C57DC8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LOGICAL SECURITY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                       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LOGICAL SECURITY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r w:rsidRPr="00153024">
        <w:rPr>
          <w:b/>
          <w:bCs/>
          <w:color w:val="7030A0"/>
        </w:rPr>
        <w:t>OCCURS</w:t>
      </w:r>
      <w:r>
        <w:t xml:space="preserve">,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357A7910" w14:textId="5A0BA4D7" w:rsidR="00C57DC8" w:rsidRPr="00477EDF" w:rsidRDefault="00C57DC8" w:rsidP="00C57DC8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NETWORK SECURITY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SECURITY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5B06032F" w14:textId="5D92CD2D" w:rsidR="00C57DC8" w:rsidRPr="00477EDF" w:rsidRDefault="00C57DC8" w:rsidP="00C57DC8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PHYSICAL SECURITY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                       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SECURITY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r w:rsidRPr="00153024">
        <w:rPr>
          <w:b/>
          <w:bCs/>
          <w:color w:val="7030A0"/>
        </w:rPr>
        <w:t>OCCURS</w:t>
      </w:r>
      <w:r>
        <w:t xml:space="preserve">,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76E96BDE" w14:textId="13C95D41" w:rsidR="00C57DC8" w:rsidRPr="00477EDF" w:rsidRDefault="00C57DC8" w:rsidP="00C57DC8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PRIVATE SECURITY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                       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SECURITY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r w:rsidRPr="00153024">
        <w:rPr>
          <w:b/>
          <w:bCs/>
          <w:color w:val="7030A0"/>
        </w:rPr>
        <w:t>OCCURS</w:t>
      </w:r>
      <w:r>
        <w:t xml:space="preserve">,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05FE505D" w14:textId="710D6F3D" w:rsidR="002433F0" w:rsidRPr="00477EDF" w:rsidRDefault="002433F0" w:rsidP="002433F0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PROTECTIVE SECURITY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 SECURITY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600B05EB" w14:textId="5F546B00" w:rsidR="00C57DC8" w:rsidRPr="00477EDF" w:rsidRDefault="00C57DC8" w:rsidP="00C57DC8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PUBLIC SECURITY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                       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SECURITY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r w:rsidRPr="00153024">
        <w:rPr>
          <w:b/>
          <w:bCs/>
          <w:color w:val="7030A0"/>
        </w:rPr>
        <w:t>OCCURS</w:t>
      </w:r>
      <w:r>
        <w:t xml:space="preserve">,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592C00DC" w14:textId="226F9E96" w:rsidR="007C334C" w:rsidRPr="00477EDF" w:rsidRDefault="007C334C" w:rsidP="007C334C">
      <w:pPr>
        <w:ind w:left="720" w:hanging="360"/>
        <w:jc w:val="both"/>
      </w:pPr>
      <w:r w:rsidRPr="00477EDF">
        <w:rPr>
          <w:u w:val="single"/>
        </w:rPr>
        <w:lastRenderedPageBreak/>
        <w:t xml:space="preserve">AUTONOMOUS </w:t>
      </w:r>
      <w:r>
        <w:rPr>
          <w:u w:val="single"/>
        </w:rPr>
        <w:t>SAFETY LIABILITY</w:t>
      </w:r>
      <w:r>
        <w:rPr>
          <w:u w:val="single"/>
        </w:rPr>
        <w:t xml:space="preserve">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                       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SAFETY LIABILITY</w:t>
      </w:r>
      <w:r>
        <w:rPr>
          <w:b/>
          <w:bCs/>
          <w:color w:val="FF0000"/>
        </w:rPr>
        <w:t xml:space="preserve">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r w:rsidRPr="00153024">
        <w:rPr>
          <w:b/>
          <w:bCs/>
          <w:color w:val="7030A0"/>
        </w:rPr>
        <w:t>OCCURS</w:t>
      </w:r>
      <w:r>
        <w:t xml:space="preserve">,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7DEE191E" w14:textId="2F4D8FF1" w:rsidR="007C334C" w:rsidRPr="00477EDF" w:rsidRDefault="007C334C" w:rsidP="007C334C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S</w:t>
      </w:r>
      <w:r>
        <w:rPr>
          <w:u w:val="single"/>
        </w:rPr>
        <w:t>ECURITY</w:t>
      </w:r>
      <w:r>
        <w:rPr>
          <w:u w:val="single"/>
        </w:rPr>
        <w:t xml:space="preserve"> LIABILITY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                       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ECURITY</w:t>
      </w:r>
      <w:r>
        <w:rPr>
          <w:b/>
          <w:bCs/>
          <w:color w:val="FF0000"/>
        </w:rPr>
        <w:t xml:space="preserve"> LIABILITY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r w:rsidRPr="00153024">
        <w:rPr>
          <w:b/>
          <w:bCs/>
          <w:color w:val="7030A0"/>
        </w:rPr>
        <w:t>OCCURS</w:t>
      </w:r>
      <w:r>
        <w:t xml:space="preserve">,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D737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1905AF" w14:textId="77777777" w:rsidR="000B70F6" w:rsidRDefault="000B70F6" w:rsidP="005B7682">
      <w:pPr>
        <w:spacing w:after="0" w:line="240" w:lineRule="auto"/>
      </w:pPr>
      <w:r>
        <w:separator/>
      </w:r>
    </w:p>
  </w:endnote>
  <w:endnote w:type="continuationSeparator" w:id="0">
    <w:p w14:paraId="5DFA1430" w14:textId="77777777" w:rsidR="000B70F6" w:rsidRDefault="000B70F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2A0FD1" w14:textId="77777777" w:rsidR="000B70F6" w:rsidRDefault="000B70F6" w:rsidP="005B7682">
      <w:pPr>
        <w:spacing w:after="0" w:line="240" w:lineRule="auto"/>
      </w:pPr>
      <w:r>
        <w:separator/>
      </w:r>
    </w:p>
  </w:footnote>
  <w:footnote w:type="continuationSeparator" w:id="0">
    <w:p w14:paraId="155CB819" w14:textId="77777777" w:rsidR="000B70F6" w:rsidRDefault="000B70F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0F6"/>
    <w:rsid w:val="000B7FDC"/>
    <w:rsid w:val="000C0EF8"/>
    <w:rsid w:val="000C3141"/>
    <w:rsid w:val="000C3AE3"/>
    <w:rsid w:val="000C4C56"/>
    <w:rsid w:val="000C521D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332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3F0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200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3EAD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34BB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798"/>
    <w:rsid w:val="005B6CF9"/>
    <w:rsid w:val="005B7682"/>
    <w:rsid w:val="005C1C3F"/>
    <w:rsid w:val="005C392B"/>
    <w:rsid w:val="005C422D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C2D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3185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334C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E51D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297B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121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DC8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1FE"/>
    <w:rsid w:val="00C73270"/>
    <w:rsid w:val="00C77350"/>
    <w:rsid w:val="00C779CF"/>
    <w:rsid w:val="00C80A44"/>
    <w:rsid w:val="00C81CD3"/>
    <w:rsid w:val="00C81D52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C5C00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E794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2B2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46F4A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846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6723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11</TotalTime>
  <Pages>3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8</cp:revision>
  <cp:lastPrinted>2022-11-10T04:18:00Z</cp:lastPrinted>
  <dcterms:created xsi:type="dcterms:W3CDTF">2024-02-03T09:18:00Z</dcterms:created>
  <dcterms:modified xsi:type="dcterms:W3CDTF">2024-07-02T23:03:00Z</dcterms:modified>
</cp:coreProperties>
</file>