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6D2EE37A" w:rsidR="003D59FC" w:rsidRDefault="00AE1388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INTELLECTUAL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1BF08B17" w:rsidR="003D59FC" w:rsidRDefault="00FD5D80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HONESTY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75F68556" w:rsidR="003D59FC" w:rsidRDefault="00FD5D80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7/2/2024 6:07:50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6D9ADD1C" w:rsidR="0062053B" w:rsidRDefault="00FD5D80" w:rsidP="000839BB">
      <w:pPr>
        <w:rPr>
          <w:u w:val="single"/>
        </w:rPr>
      </w:pPr>
      <w:r>
        <w:rPr>
          <w:b/>
          <w:sz w:val="24"/>
        </w:rPr>
        <w:lastRenderedPageBreak/>
        <w:t>HONESTY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49FBED8B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FD5D80">
        <w:rPr>
          <w:u w:val="single"/>
        </w:rPr>
        <w:t>HONESTY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0839BB">
        <w:rPr>
          <w:b/>
          <w:bCs/>
        </w:rPr>
        <w:t>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DE5CF8" w:rsidRPr="000839BB">
        <w:rPr>
          <w:b/>
          <w:bCs/>
          <w:color w:val="0070C0"/>
        </w:rPr>
        <w:t>THAT</w:t>
      </w:r>
      <w:r w:rsidR="00DE5CF8">
        <w:t xml:space="preserve"> </w:t>
      </w:r>
      <w:r w:rsidR="008C0D15">
        <w:t xml:space="preserve">                   </w:t>
      </w:r>
      <w:r w:rsidR="00FD5D80">
        <w:t xml:space="preserve">       </w:t>
      </w:r>
      <w:r w:rsidR="00153024" w:rsidRPr="00153024">
        <w:rPr>
          <w:b/>
          <w:bCs/>
          <w:color w:val="FF0000"/>
        </w:rPr>
        <w:t xml:space="preserve">ANY </w:t>
      </w:r>
      <w:r w:rsidR="00FD5D80">
        <w:rPr>
          <w:b/>
          <w:bCs/>
          <w:color w:val="FF0000"/>
        </w:rPr>
        <w:t>HONESTY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8C0D15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2D96DCEE" w14:textId="77777777" w:rsidR="00FD5D80" w:rsidRPr="00477EDF" w:rsidRDefault="00FD5D80" w:rsidP="00FD5D80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TRUTHFULNESS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                  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TRUTHFULNESS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r w:rsidRPr="00153024">
        <w:rPr>
          <w:b/>
          <w:bCs/>
          <w:color w:val="7030A0"/>
        </w:rPr>
        <w:t>OCCURS</w:t>
      </w:r>
      <w:r>
        <w:t xml:space="preserve">,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5C6D6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4180E9" w14:textId="77777777" w:rsidR="00A54431" w:rsidRDefault="00A54431" w:rsidP="005B7682">
      <w:pPr>
        <w:spacing w:after="0" w:line="240" w:lineRule="auto"/>
      </w:pPr>
      <w:r>
        <w:separator/>
      </w:r>
    </w:p>
  </w:endnote>
  <w:endnote w:type="continuationSeparator" w:id="0">
    <w:p w14:paraId="7311889C" w14:textId="77777777" w:rsidR="00A54431" w:rsidRDefault="00A5443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104D5F" w14:textId="77777777" w:rsidR="00A54431" w:rsidRDefault="00A54431" w:rsidP="005B7682">
      <w:pPr>
        <w:spacing w:after="0" w:line="240" w:lineRule="auto"/>
      </w:pPr>
      <w:r>
        <w:separator/>
      </w:r>
    </w:p>
  </w:footnote>
  <w:footnote w:type="continuationSeparator" w:id="0">
    <w:p w14:paraId="3119A781" w14:textId="77777777" w:rsidR="00A54431" w:rsidRDefault="00A5443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1D46"/>
    <w:rsid w:val="00056B44"/>
    <w:rsid w:val="00056DE2"/>
    <w:rsid w:val="0005742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7B4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7371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1A49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196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370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1D9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49F"/>
    <w:rsid w:val="003F6580"/>
    <w:rsid w:val="003F7DB4"/>
    <w:rsid w:val="004000F5"/>
    <w:rsid w:val="00400C4F"/>
    <w:rsid w:val="00402259"/>
    <w:rsid w:val="004023D5"/>
    <w:rsid w:val="00402550"/>
    <w:rsid w:val="004041F7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6A26"/>
    <w:rsid w:val="004677FD"/>
    <w:rsid w:val="00467AEC"/>
    <w:rsid w:val="004705D4"/>
    <w:rsid w:val="004707DC"/>
    <w:rsid w:val="00472D3C"/>
    <w:rsid w:val="00477EDF"/>
    <w:rsid w:val="0048247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024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6D6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65C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E6139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6DC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39F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A49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D15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E7424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DF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48C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0CE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4431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AE"/>
    <w:rsid w:val="00AA5CB1"/>
    <w:rsid w:val="00AA7432"/>
    <w:rsid w:val="00AA7DB6"/>
    <w:rsid w:val="00AB1A9D"/>
    <w:rsid w:val="00AB3E95"/>
    <w:rsid w:val="00AB4334"/>
    <w:rsid w:val="00AB598B"/>
    <w:rsid w:val="00AB60E5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388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7F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4BB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2B6B"/>
    <w:rsid w:val="00C533B4"/>
    <w:rsid w:val="00C53A05"/>
    <w:rsid w:val="00C5441A"/>
    <w:rsid w:val="00C548AA"/>
    <w:rsid w:val="00C56457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1F47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20A5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07D5B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27B4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969EF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D5D80"/>
    <w:rsid w:val="00FD6E4A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8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7</cp:revision>
  <cp:lastPrinted>2022-11-10T04:18:00Z</cp:lastPrinted>
  <dcterms:created xsi:type="dcterms:W3CDTF">2024-02-03T09:30:00Z</dcterms:created>
  <dcterms:modified xsi:type="dcterms:W3CDTF">2024-07-02T22:08:00Z</dcterms:modified>
</cp:coreProperties>
</file>