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444FEC2" w:rsidR="003D59FC" w:rsidRDefault="00CA09CD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ARTICULATION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3A5C4FA" w:rsidR="003D59FC" w:rsidRDefault="00CA09CD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6:04:24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9827C45" w:rsidR="0062053B" w:rsidRDefault="00CA09CD" w:rsidP="000839BB">
      <w:pPr>
        <w:rPr>
          <w:u w:val="single"/>
        </w:rPr>
      </w:pPr>
      <w:r>
        <w:rPr>
          <w:b/>
          <w:sz w:val="24"/>
        </w:rPr>
        <w:lastRenderedPageBreak/>
        <w:t>ARTICULATION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0C65C6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A09CD">
        <w:rPr>
          <w:u w:val="single"/>
        </w:rPr>
        <w:t>ARTICULATION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        </w:t>
      </w:r>
      <w:r w:rsidR="00153024" w:rsidRPr="00153024">
        <w:rPr>
          <w:b/>
          <w:bCs/>
          <w:color w:val="FF0000"/>
        </w:rPr>
        <w:t xml:space="preserve">ANY </w:t>
      </w:r>
      <w:r w:rsidR="00CA09CD">
        <w:rPr>
          <w:b/>
          <w:bCs/>
          <w:color w:val="FF0000"/>
        </w:rPr>
        <w:t>ARTICULATION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5693A" w14:textId="77777777" w:rsidR="00364321" w:rsidRDefault="00364321" w:rsidP="005B7682">
      <w:pPr>
        <w:spacing w:after="0" w:line="240" w:lineRule="auto"/>
      </w:pPr>
      <w:r>
        <w:separator/>
      </w:r>
    </w:p>
  </w:endnote>
  <w:endnote w:type="continuationSeparator" w:id="0">
    <w:p w14:paraId="28ED0EF2" w14:textId="77777777" w:rsidR="00364321" w:rsidRDefault="003643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3CC00" w14:textId="77777777" w:rsidR="00364321" w:rsidRDefault="00364321" w:rsidP="005B7682">
      <w:pPr>
        <w:spacing w:after="0" w:line="240" w:lineRule="auto"/>
      </w:pPr>
      <w:r>
        <w:separator/>
      </w:r>
    </w:p>
  </w:footnote>
  <w:footnote w:type="continuationSeparator" w:id="0">
    <w:p w14:paraId="091E586F" w14:textId="77777777" w:rsidR="00364321" w:rsidRDefault="003643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7B9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4321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87082"/>
    <w:rsid w:val="00C928E3"/>
    <w:rsid w:val="00C92CEE"/>
    <w:rsid w:val="00CA09C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2022-11-10T04:18:00Z</cp:lastPrinted>
  <dcterms:created xsi:type="dcterms:W3CDTF">2024-02-03T09:30:00Z</dcterms:created>
  <dcterms:modified xsi:type="dcterms:W3CDTF">2024-07-02T22:04:00Z</dcterms:modified>
</cp:coreProperties>
</file>