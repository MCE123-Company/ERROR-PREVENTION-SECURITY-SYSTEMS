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76E44CE" w:rsidR="003D59FC" w:rsidRDefault="003F649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INVALID </w:t>
      </w:r>
      <w:r w:rsidR="00880A49">
        <w:rPr>
          <w:rFonts w:ascii="Arial Black" w:hAnsi="Arial Black"/>
          <w:color w:val="0070C0"/>
          <w:sz w:val="28"/>
          <w:szCs w:val="28"/>
        </w:rPr>
        <w:t>QUESTION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9D109AE" w:rsidR="003D59FC" w:rsidRDefault="00880A4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4:28:38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7DEF539" w:rsidR="0062053B" w:rsidRDefault="003F649F" w:rsidP="000839BB">
      <w:pPr>
        <w:rPr>
          <w:u w:val="single"/>
        </w:rPr>
      </w:pPr>
      <w:r>
        <w:rPr>
          <w:b/>
          <w:sz w:val="24"/>
        </w:rPr>
        <w:lastRenderedPageBreak/>
        <w:t xml:space="preserve">INVALID </w:t>
      </w:r>
      <w:r w:rsidR="00880A49">
        <w:rPr>
          <w:b/>
          <w:sz w:val="24"/>
        </w:rPr>
        <w:t>QUESTION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FA6DB2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F649F">
        <w:rPr>
          <w:u w:val="single"/>
        </w:rPr>
        <w:t xml:space="preserve">INVALID </w:t>
      </w:r>
      <w:r w:rsidR="00880A49">
        <w:rPr>
          <w:u w:val="single"/>
        </w:rPr>
        <w:t>QUESTION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3F649F">
        <w:rPr>
          <w:b/>
          <w:bCs/>
          <w:color w:val="FF0000"/>
        </w:rPr>
        <w:t xml:space="preserve">INVALID </w:t>
      </w:r>
      <w:r w:rsidR="00880A49">
        <w:rPr>
          <w:b/>
          <w:bCs/>
          <w:color w:val="FF0000"/>
        </w:rPr>
        <w:t>QUESTION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A743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6E9C" w14:textId="77777777" w:rsidR="00AA7432" w:rsidRDefault="00AA7432" w:rsidP="005B7682">
      <w:pPr>
        <w:spacing w:after="0" w:line="240" w:lineRule="auto"/>
      </w:pPr>
      <w:r>
        <w:separator/>
      </w:r>
    </w:p>
  </w:endnote>
  <w:endnote w:type="continuationSeparator" w:id="0">
    <w:p w14:paraId="627C27A8" w14:textId="77777777" w:rsidR="00AA7432" w:rsidRDefault="00AA74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FAC81" w14:textId="77777777" w:rsidR="00AA7432" w:rsidRDefault="00AA7432" w:rsidP="005B7682">
      <w:pPr>
        <w:spacing w:after="0" w:line="240" w:lineRule="auto"/>
      </w:pPr>
      <w:r>
        <w:separator/>
      </w:r>
    </w:p>
  </w:footnote>
  <w:footnote w:type="continuationSeparator" w:id="0">
    <w:p w14:paraId="771B6058" w14:textId="77777777" w:rsidR="00AA7432" w:rsidRDefault="00AA74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2024-02-03T09:29:00Z</dcterms:created>
  <dcterms:modified xsi:type="dcterms:W3CDTF">2024-02-03T09:29:00Z</dcterms:modified>
</cp:coreProperties>
</file>