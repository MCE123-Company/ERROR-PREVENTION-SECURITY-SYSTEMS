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7A78674" w:rsidR="003D59FC" w:rsidRDefault="0099284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STRUCTURE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52D3F39" w:rsidR="003D59FC" w:rsidRDefault="0099284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5:01:21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F7DB747" w:rsidR="0062053B" w:rsidRDefault="00992842" w:rsidP="000839BB">
      <w:pPr>
        <w:rPr>
          <w:u w:val="single"/>
        </w:rPr>
      </w:pPr>
      <w:r>
        <w:rPr>
          <w:b/>
          <w:sz w:val="24"/>
        </w:rPr>
        <w:lastRenderedPageBreak/>
        <w:t>STRUCTURE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963E5D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92842">
        <w:rPr>
          <w:u w:val="single"/>
        </w:rPr>
        <w:t>STRUCTURE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A1297B">
        <w:t xml:space="preserve">           </w:t>
      </w:r>
      <w:r w:rsidR="00992842">
        <w:t xml:space="preserve">       </w:t>
      </w:r>
      <w:r w:rsidR="00A1297B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992842">
        <w:rPr>
          <w:b/>
          <w:bCs/>
          <w:color w:val="FF0000"/>
        </w:rPr>
        <w:t>STRUCTURE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1297B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BB505" w14:textId="77777777" w:rsidR="00723F58" w:rsidRDefault="00723F58" w:rsidP="005B7682">
      <w:pPr>
        <w:spacing w:after="0" w:line="240" w:lineRule="auto"/>
      </w:pPr>
      <w:r>
        <w:separator/>
      </w:r>
    </w:p>
  </w:endnote>
  <w:endnote w:type="continuationSeparator" w:id="0">
    <w:p w14:paraId="38003AA5" w14:textId="77777777" w:rsidR="00723F58" w:rsidRDefault="00723F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1EFD1" w14:textId="77777777" w:rsidR="00723F58" w:rsidRDefault="00723F58" w:rsidP="005B7682">
      <w:pPr>
        <w:spacing w:after="0" w:line="240" w:lineRule="auto"/>
      </w:pPr>
      <w:r>
        <w:separator/>
      </w:r>
    </w:p>
  </w:footnote>
  <w:footnote w:type="continuationSeparator" w:id="0">
    <w:p w14:paraId="3259B723" w14:textId="77777777" w:rsidR="00723F58" w:rsidRDefault="00723F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200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BB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8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A09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2842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297B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4502"/>
    <w:rsid w:val="00C369A1"/>
    <w:rsid w:val="00C40AD4"/>
    <w:rsid w:val="00C40CA1"/>
    <w:rsid w:val="00C4121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1D52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5C00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2B2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846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2024-02-03T09:18:00Z</dcterms:created>
  <dcterms:modified xsi:type="dcterms:W3CDTF">2024-07-02T21:01:00Z</dcterms:modified>
</cp:coreProperties>
</file>