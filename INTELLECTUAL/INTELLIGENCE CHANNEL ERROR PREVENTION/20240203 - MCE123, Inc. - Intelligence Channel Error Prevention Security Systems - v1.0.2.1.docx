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E5B48FF" w:rsidR="003D59FC" w:rsidRDefault="00BB6FF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INTELLIGENCE CHANNEL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64AF3DD" w:rsidR="003D59FC" w:rsidRDefault="00BB6FF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5:07:17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A40F496" w:rsidR="0062053B" w:rsidRDefault="00BB6FFA" w:rsidP="000839BB">
      <w:pPr>
        <w:rPr>
          <w:u w:val="single"/>
        </w:rPr>
      </w:pPr>
      <w:r>
        <w:rPr>
          <w:b/>
          <w:sz w:val="24"/>
        </w:rPr>
        <w:lastRenderedPageBreak/>
        <w:t>INTELLIGENCE CHANNEL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EE189C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B6FFA">
        <w:rPr>
          <w:u w:val="single"/>
        </w:rPr>
        <w:t>INTELLIGENCE CHANNEL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B6FFA">
        <w:rPr>
          <w:b/>
          <w:bCs/>
          <w:color w:val="FF0000"/>
        </w:rPr>
        <w:t>INTELLIGENCE CHANNEL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00C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9527" w14:textId="77777777" w:rsidR="00400C55" w:rsidRDefault="00400C55" w:rsidP="005B7682">
      <w:pPr>
        <w:spacing w:after="0" w:line="240" w:lineRule="auto"/>
      </w:pPr>
      <w:r>
        <w:separator/>
      </w:r>
    </w:p>
  </w:endnote>
  <w:endnote w:type="continuationSeparator" w:id="0">
    <w:p w14:paraId="23C662E3" w14:textId="77777777" w:rsidR="00400C55" w:rsidRDefault="00400C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DB6C" w14:textId="77777777" w:rsidR="00400C55" w:rsidRDefault="00400C55" w:rsidP="005B7682">
      <w:pPr>
        <w:spacing w:after="0" w:line="240" w:lineRule="auto"/>
      </w:pPr>
      <w:r>
        <w:separator/>
      </w:r>
    </w:p>
  </w:footnote>
  <w:footnote w:type="continuationSeparator" w:id="0">
    <w:p w14:paraId="592006D7" w14:textId="77777777" w:rsidR="00400C55" w:rsidRDefault="00400C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0C55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6FFA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2024-02-03T09:24:00Z</dcterms:created>
  <dcterms:modified xsi:type="dcterms:W3CDTF">2024-02-03T10:07:00Z</dcterms:modified>
</cp:coreProperties>
</file>