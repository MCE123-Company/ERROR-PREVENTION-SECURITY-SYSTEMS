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3ACEFBF3" w:rsidR="003D59FC" w:rsidRDefault="00515345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MCE123</w:t>
      </w:r>
      <w:r w:rsidR="003D59FC">
        <w:rPr>
          <w:rFonts w:ascii="Arial Unicode MS" w:hAnsi="Arial Unicode MS"/>
          <w:b/>
          <w:sz w:val="56"/>
          <w:szCs w:val="48"/>
          <w:vertAlign w:val="superscript"/>
        </w:rPr>
        <w:t>®</w:t>
      </w:r>
      <w:r w:rsidR="003D59FC"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6D2EE37A" w:rsidR="003D59FC" w:rsidRDefault="00AE1388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>INTELLECTUAL</w:t>
      </w:r>
      <w:r w:rsidR="00FD0D4B">
        <w:rPr>
          <w:rFonts w:asciiTheme="majorBidi" w:hAnsiTheme="majorBidi"/>
          <w:color w:val="7030A0"/>
          <w:sz w:val="36"/>
          <w:szCs w:val="36"/>
        </w:rPr>
        <w:t xml:space="preserve">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E34BAFD" w:rsidR="003D59FC" w:rsidRDefault="007B66DC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LACK OF MINIMIZATION</w:t>
      </w:r>
      <w:r w:rsidR="00DE5CF8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427E1C16" w:rsidR="003D59FC" w:rsidRDefault="007B66DC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2/3/2024 4:29:50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32223258" w:rsidR="0062053B" w:rsidRDefault="007B66DC" w:rsidP="000839BB">
      <w:pPr>
        <w:rPr>
          <w:u w:val="single"/>
        </w:rPr>
      </w:pPr>
      <w:r>
        <w:rPr>
          <w:b/>
          <w:sz w:val="24"/>
        </w:rPr>
        <w:lastRenderedPageBreak/>
        <w:t>LACK OF MINIMIZATION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3410031C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7B66DC">
        <w:rPr>
          <w:u w:val="single"/>
        </w:rPr>
        <w:t>LACK OF MINIMIZATION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DE5CF8" w:rsidRPr="000839BB">
        <w:rPr>
          <w:b/>
          <w:bCs/>
          <w:color w:val="0070C0"/>
        </w:rPr>
        <w:t>THAT</w:t>
      </w:r>
      <w:r w:rsidR="00DE5CF8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7B66DC">
        <w:rPr>
          <w:b/>
          <w:bCs/>
          <w:color w:val="FF0000"/>
        </w:rPr>
        <w:t>LACK OF MINIMIZATION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proofErr w:type="gramStart"/>
      <w:r w:rsidR="00153024" w:rsidRPr="00153024">
        <w:rPr>
          <w:b/>
          <w:bCs/>
          <w:color w:val="7030A0"/>
        </w:rPr>
        <w:t>OCCURS</w:t>
      </w:r>
      <w:r w:rsidR="003D61D9">
        <w:t xml:space="preserve">, </w:t>
      </w:r>
      <w:r w:rsidR="007B66DC">
        <w:t xml:space="preserve">  </w:t>
      </w:r>
      <w:proofErr w:type="gramEnd"/>
      <w:r w:rsidR="007B66DC">
        <w:t xml:space="preserve">                                                                           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937B4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A1491" w14:textId="77777777" w:rsidR="000937B4" w:rsidRDefault="000937B4" w:rsidP="005B7682">
      <w:pPr>
        <w:spacing w:after="0" w:line="240" w:lineRule="auto"/>
      </w:pPr>
      <w:r>
        <w:separator/>
      </w:r>
    </w:p>
  </w:endnote>
  <w:endnote w:type="continuationSeparator" w:id="0">
    <w:p w14:paraId="192A5001" w14:textId="77777777" w:rsidR="000937B4" w:rsidRDefault="000937B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6ADC39EC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515345">
              <w:rPr>
                <w:b/>
                <w:bCs/>
                <w:u w:val="single"/>
              </w:rPr>
              <w:t>MCE123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B8D6D" w14:textId="77777777" w:rsidR="000937B4" w:rsidRDefault="000937B4" w:rsidP="005B7682">
      <w:pPr>
        <w:spacing w:after="0" w:line="240" w:lineRule="auto"/>
      </w:pPr>
      <w:r>
        <w:separator/>
      </w:r>
    </w:p>
  </w:footnote>
  <w:footnote w:type="continuationSeparator" w:id="0">
    <w:p w14:paraId="3151ABE0" w14:textId="77777777" w:rsidR="000937B4" w:rsidRDefault="000937B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00B5"/>
    <w:rsid w:val="000467EB"/>
    <w:rsid w:val="000467F9"/>
    <w:rsid w:val="00046886"/>
    <w:rsid w:val="00046B27"/>
    <w:rsid w:val="0004773E"/>
    <w:rsid w:val="00051D46"/>
    <w:rsid w:val="00056B44"/>
    <w:rsid w:val="00056DE2"/>
    <w:rsid w:val="0005742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3933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7B4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D7371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47BA8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2754D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6C1D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55ED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1D9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49F"/>
    <w:rsid w:val="003F6580"/>
    <w:rsid w:val="003F7DB4"/>
    <w:rsid w:val="004000F5"/>
    <w:rsid w:val="00400C4F"/>
    <w:rsid w:val="00402259"/>
    <w:rsid w:val="004023D5"/>
    <w:rsid w:val="00402550"/>
    <w:rsid w:val="004041F7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2781F"/>
    <w:rsid w:val="00430198"/>
    <w:rsid w:val="0043289F"/>
    <w:rsid w:val="004336A3"/>
    <w:rsid w:val="00435D7E"/>
    <w:rsid w:val="00436EF7"/>
    <w:rsid w:val="0043735B"/>
    <w:rsid w:val="00440943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0249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4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67C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417A"/>
    <w:rsid w:val="0062053B"/>
    <w:rsid w:val="00620F2B"/>
    <w:rsid w:val="00621BD2"/>
    <w:rsid w:val="00622AA7"/>
    <w:rsid w:val="00622BF7"/>
    <w:rsid w:val="00624AA7"/>
    <w:rsid w:val="00630335"/>
    <w:rsid w:val="00630DE2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37BE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B766A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9EE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6DC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39F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69C9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0A49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2512"/>
    <w:rsid w:val="008D49E0"/>
    <w:rsid w:val="008D59DC"/>
    <w:rsid w:val="008D75F9"/>
    <w:rsid w:val="008E05C3"/>
    <w:rsid w:val="008E63D2"/>
    <w:rsid w:val="008E7424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5FDF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48CA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432"/>
    <w:rsid w:val="00AA7DB6"/>
    <w:rsid w:val="00AB1A9D"/>
    <w:rsid w:val="00AB3E95"/>
    <w:rsid w:val="00AB4334"/>
    <w:rsid w:val="00AB598B"/>
    <w:rsid w:val="00AB60E5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BF0"/>
    <w:rsid w:val="00AE0508"/>
    <w:rsid w:val="00AE0F2F"/>
    <w:rsid w:val="00AE1150"/>
    <w:rsid w:val="00AE1388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576"/>
    <w:rsid w:val="00AF7652"/>
    <w:rsid w:val="00AF7870"/>
    <w:rsid w:val="00B017F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4BB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2B6B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0A44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690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CF8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21F"/>
    <w:rsid w:val="00E07826"/>
    <w:rsid w:val="00E07D5B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969EF"/>
    <w:rsid w:val="00FA2C81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2024-02-03T09:30:00Z</dcterms:created>
  <dcterms:modified xsi:type="dcterms:W3CDTF">2024-02-03T09:30:00Z</dcterms:modified>
</cp:coreProperties>
</file>