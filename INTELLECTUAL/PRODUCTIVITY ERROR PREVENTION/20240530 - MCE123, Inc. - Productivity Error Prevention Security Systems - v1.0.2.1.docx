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4B55FE57" w:rsidR="003D59FC" w:rsidRDefault="002638E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B65447B" w:rsidR="003D59FC" w:rsidRDefault="00D36BF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PRODUCTIVITY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1F0E53B" w:rsidR="003D59FC" w:rsidRDefault="002638E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1:32:28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62F6C18" w:rsidR="0062053B" w:rsidRDefault="00D36BF3" w:rsidP="000839BB">
      <w:pPr>
        <w:rPr>
          <w:u w:val="single"/>
        </w:rPr>
      </w:pPr>
      <w:r>
        <w:rPr>
          <w:b/>
          <w:sz w:val="24"/>
        </w:rPr>
        <w:lastRenderedPageBreak/>
        <w:t>PRODUCTIVITY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E4629C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36BF3">
        <w:rPr>
          <w:u w:val="single"/>
        </w:rPr>
        <w:t>PRODUCTIVITY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D36BF3">
        <w:rPr>
          <w:b/>
          <w:bCs/>
          <w:color w:val="FF0000"/>
        </w:rPr>
        <w:t>PRODUCTIVITY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61CA6" w14:textId="77777777" w:rsidR="006B5832" w:rsidRDefault="006B5832" w:rsidP="005B7682">
      <w:pPr>
        <w:spacing w:after="0" w:line="240" w:lineRule="auto"/>
      </w:pPr>
      <w:r>
        <w:separator/>
      </w:r>
    </w:p>
  </w:endnote>
  <w:endnote w:type="continuationSeparator" w:id="0">
    <w:p w14:paraId="2B2B1AE0" w14:textId="77777777" w:rsidR="006B5832" w:rsidRDefault="006B58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5EC00" w14:textId="77777777" w:rsidR="006B5832" w:rsidRDefault="006B5832" w:rsidP="005B7682">
      <w:pPr>
        <w:spacing w:after="0" w:line="240" w:lineRule="auto"/>
      </w:pPr>
      <w:r>
        <w:separator/>
      </w:r>
    </w:p>
  </w:footnote>
  <w:footnote w:type="continuationSeparator" w:id="0">
    <w:p w14:paraId="23874073" w14:textId="77777777" w:rsidR="006B5832" w:rsidRDefault="006B58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C78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8E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41D3"/>
    <w:rsid w:val="002E5E53"/>
    <w:rsid w:val="002E6A7D"/>
    <w:rsid w:val="002E7AD7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17AD6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83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57E61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6BF3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11</cp:revision>
  <cp:lastPrinted>2022-11-10T04:18:00Z</cp:lastPrinted>
  <dcterms:created xsi:type="dcterms:W3CDTF">2024-01-22T16:14:00Z</dcterms:created>
  <dcterms:modified xsi:type="dcterms:W3CDTF">2024-05-30T05:32:00Z</dcterms:modified>
</cp:coreProperties>
</file>