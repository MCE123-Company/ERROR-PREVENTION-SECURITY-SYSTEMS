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295F1F4" w:rsidR="003D59FC" w:rsidRDefault="00C52B6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CROSS-CORRELATION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54535CB" w:rsidR="003D59FC" w:rsidRDefault="00C52B6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4:20:05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E725EA1" w:rsidR="0062053B" w:rsidRDefault="00C52B6B" w:rsidP="000839BB">
      <w:pPr>
        <w:rPr>
          <w:u w:val="single"/>
        </w:rPr>
      </w:pPr>
      <w:r>
        <w:rPr>
          <w:b/>
          <w:sz w:val="24"/>
        </w:rPr>
        <w:lastRenderedPageBreak/>
        <w:t>CROSS-CORRELATION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E82370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52B6B">
        <w:rPr>
          <w:u w:val="single"/>
        </w:rPr>
        <w:t>CROSS-CORRELATION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C52B6B">
        <w:rPr>
          <w:b/>
          <w:bCs/>
          <w:color w:val="FF0000"/>
        </w:rPr>
        <w:t>CROSS-CORRELATION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B017F0">
        <w:t xml:space="preserve">, </w:t>
      </w:r>
      <w:r w:rsidR="00C52B6B">
        <w:t xml:space="preserve">  </w:t>
      </w:r>
      <w:proofErr w:type="gramEnd"/>
      <w:r w:rsidR="00C52B6B">
        <w:t xml:space="preserve">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BA4B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4B4C" w14:textId="77777777" w:rsidR="00BA4BB5" w:rsidRDefault="00BA4BB5" w:rsidP="005B7682">
      <w:pPr>
        <w:spacing w:after="0" w:line="240" w:lineRule="auto"/>
      </w:pPr>
      <w:r>
        <w:separator/>
      </w:r>
    </w:p>
  </w:endnote>
  <w:endnote w:type="continuationSeparator" w:id="0">
    <w:p w14:paraId="70FFD309" w14:textId="77777777" w:rsidR="00BA4BB5" w:rsidRDefault="00BA4B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E1B9" w14:textId="77777777" w:rsidR="00BA4BB5" w:rsidRDefault="00BA4BB5" w:rsidP="005B7682">
      <w:pPr>
        <w:spacing w:after="0" w:line="240" w:lineRule="auto"/>
      </w:pPr>
      <w:r>
        <w:separator/>
      </w:r>
    </w:p>
  </w:footnote>
  <w:footnote w:type="continuationSeparator" w:id="0">
    <w:p w14:paraId="3C2C55CF" w14:textId="77777777" w:rsidR="00BA4BB5" w:rsidRDefault="00BA4B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2024-02-03T09:20:00Z</dcterms:created>
  <dcterms:modified xsi:type="dcterms:W3CDTF">2024-02-03T09:20:00Z</dcterms:modified>
</cp:coreProperties>
</file>