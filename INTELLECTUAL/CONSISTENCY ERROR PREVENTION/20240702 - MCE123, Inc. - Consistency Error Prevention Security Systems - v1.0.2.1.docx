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36A2D24" w:rsidR="003D59FC" w:rsidRDefault="00B1647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CONSISTENCY</w:t>
      </w:r>
      <w:r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41F4C74" w:rsidR="003D59FC" w:rsidRDefault="006E613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6:06:12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E5BC1E9" w:rsidR="0062053B" w:rsidRDefault="00B16475" w:rsidP="000839BB">
      <w:pPr>
        <w:rPr>
          <w:u w:val="single"/>
        </w:rPr>
      </w:pPr>
      <w:r>
        <w:rPr>
          <w:b/>
          <w:sz w:val="24"/>
        </w:rPr>
        <w:lastRenderedPageBreak/>
        <w:t>CONSISTENCY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9F7CB4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16475">
        <w:rPr>
          <w:u w:val="single"/>
        </w:rPr>
        <w:t>CONSISTENCY</w:t>
      </w:r>
      <w:r w:rsidR="00B1647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        </w:t>
      </w:r>
      <w:r w:rsidR="00153024" w:rsidRPr="00153024">
        <w:rPr>
          <w:b/>
          <w:bCs/>
          <w:color w:val="FF0000"/>
        </w:rPr>
        <w:t xml:space="preserve">ANY </w:t>
      </w:r>
      <w:r w:rsidR="00B16475">
        <w:rPr>
          <w:b/>
          <w:bCs/>
          <w:color w:val="FF0000"/>
        </w:rPr>
        <w:t>CONSISTENCY</w:t>
      </w:r>
      <w:r w:rsidR="00B1647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E700C" w14:textId="77777777" w:rsidR="00E10B9F" w:rsidRDefault="00E10B9F" w:rsidP="005B7682">
      <w:pPr>
        <w:spacing w:after="0" w:line="240" w:lineRule="auto"/>
      </w:pPr>
      <w:r>
        <w:separator/>
      </w:r>
    </w:p>
  </w:endnote>
  <w:endnote w:type="continuationSeparator" w:id="0">
    <w:p w14:paraId="7D1C54C9" w14:textId="77777777" w:rsidR="00E10B9F" w:rsidRDefault="00E10B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5F69D" w14:textId="77777777" w:rsidR="00E10B9F" w:rsidRDefault="00E10B9F" w:rsidP="005B7682">
      <w:pPr>
        <w:spacing w:after="0" w:line="240" w:lineRule="auto"/>
      </w:pPr>
      <w:r>
        <w:separator/>
      </w:r>
    </w:p>
  </w:footnote>
  <w:footnote w:type="continuationSeparator" w:id="0">
    <w:p w14:paraId="76B0E6AA" w14:textId="77777777" w:rsidR="00E10B9F" w:rsidRDefault="00E10B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7C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16475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C190D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0B9F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8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2022-11-10T04:18:00Z</cp:lastPrinted>
  <dcterms:created xsi:type="dcterms:W3CDTF">2024-02-03T09:30:00Z</dcterms:created>
  <dcterms:modified xsi:type="dcterms:W3CDTF">2024-07-02T22:31:00Z</dcterms:modified>
</cp:coreProperties>
</file>