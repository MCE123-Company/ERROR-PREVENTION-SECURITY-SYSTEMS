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0753C78E" w:rsidR="003D59FC" w:rsidRDefault="00057422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INTERPRETATION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6D37A07" w:rsidR="003D59FC" w:rsidRDefault="00057422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4:26:56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66E7D513" w:rsidR="0062053B" w:rsidRDefault="00057422" w:rsidP="000839BB">
      <w:pPr>
        <w:rPr>
          <w:u w:val="single"/>
        </w:rPr>
      </w:pPr>
      <w:r>
        <w:rPr>
          <w:b/>
          <w:sz w:val="24"/>
        </w:rPr>
        <w:lastRenderedPageBreak/>
        <w:t>INTERPRETATION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7281D0D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57422">
        <w:rPr>
          <w:u w:val="single"/>
        </w:rPr>
        <w:t>INTERPRETATION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057422">
        <w:rPr>
          <w:b/>
          <w:bCs/>
          <w:color w:val="FF0000"/>
        </w:rPr>
        <w:t>INTERPRETATION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4D024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40D13" w14:textId="77777777" w:rsidR="004D0249" w:rsidRDefault="004D0249" w:rsidP="005B7682">
      <w:pPr>
        <w:spacing w:after="0" w:line="240" w:lineRule="auto"/>
      </w:pPr>
      <w:r>
        <w:separator/>
      </w:r>
    </w:p>
  </w:endnote>
  <w:endnote w:type="continuationSeparator" w:id="0">
    <w:p w14:paraId="2978364D" w14:textId="77777777" w:rsidR="004D0249" w:rsidRDefault="004D024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79B46" w14:textId="77777777" w:rsidR="004D0249" w:rsidRDefault="004D0249" w:rsidP="005B7682">
      <w:pPr>
        <w:spacing w:after="0" w:line="240" w:lineRule="auto"/>
      </w:pPr>
      <w:r>
        <w:separator/>
      </w:r>
    </w:p>
  </w:footnote>
  <w:footnote w:type="continuationSeparator" w:id="0">
    <w:p w14:paraId="1DCD3084" w14:textId="77777777" w:rsidR="004D0249" w:rsidRDefault="004D024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2024-02-03T09:27:00Z</dcterms:created>
  <dcterms:modified xsi:type="dcterms:W3CDTF">2024-02-03T09:27:00Z</dcterms:modified>
</cp:coreProperties>
</file>