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4340DDAB" w:rsidR="003D59FC" w:rsidRDefault="002D7439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F1C6685" w:rsidR="003D59FC" w:rsidRDefault="002D743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EDUCATIONAL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B628236" w:rsidR="003D59FC" w:rsidRDefault="002D743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1:31:00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D2A34F9" w:rsidR="0062053B" w:rsidRDefault="002D7439" w:rsidP="000839BB">
      <w:pPr>
        <w:rPr>
          <w:u w:val="single"/>
        </w:rPr>
      </w:pPr>
      <w:r>
        <w:rPr>
          <w:b/>
          <w:sz w:val="24"/>
        </w:rPr>
        <w:lastRenderedPageBreak/>
        <w:t>EDUCATIONAL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8B2D85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D7439">
        <w:rPr>
          <w:u w:val="single"/>
        </w:rPr>
        <w:t>EDUCATIONAL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2D7439">
        <w:rPr>
          <w:b/>
          <w:bCs/>
          <w:color w:val="FF0000"/>
        </w:rPr>
        <w:t>EDUCATIONAL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25095" w14:textId="77777777" w:rsidR="00FD4071" w:rsidRDefault="00FD4071" w:rsidP="005B7682">
      <w:pPr>
        <w:spacing w:after="0" w:line="240" w:lineRule="auto"/>
      </w:pPr>
      <w:r>
        <w:separator/>
      </w:r>
    </w:p>
  </w:endnote>
  <w:endnote w:type="continuationSeparator" w:id="0">
    <w:p w14:paraId="7B21365A" w14:textId="77777777" w:rsidR="00FD4071" w:rsidRDefault="00FD40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5AF86" w14:textId="77777777" w:rsidR="00FD4071" w:rsidRDefault="00FD4071" w:rsidP="005B7682">
      <w:pPr>
        <w:spacing w:after="0" w:line="240" w:lineRule="auto"/>
      </w:pPr>
      <w:r>
        <w:separator/>
      </w:r>
    </w:p>
  </w:footnote>
  <w:footnote w:type="continuationSeparator" w:id="0">
    <w:p w14:paraId="2EF1DC54" w14:textId="77777777" w:rsidR="00FD4071" w:rsidRDefault="00FD40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C78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439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17AD6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595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57E61"/>
    <w:rsid w:val="00C60284"/>
    <w:rsid w:val="00C6068F"/>
    <w:rsid w:val="00C60AE0"/>
    <w:rsid w:val="00C623B4"/>
    <w:rsid w:val="00C6481C"/>
    <w:rsid w:val="00C659F4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6BF3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071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11</cp:revision>
  <cp:lastPrinted>2022-11-10T04:18:00Z</cp:lastPrinted>
  <dcterms:created xsi:type="dcterms:W3CDTF">2024-01-22T16:14:00Z</dcterms:created>
  <dcterms:modified xsi:type="dcterms:W3CDTF">2024-05-30T05:31:00Z</dcterms:modified>
</cp:coreProperties>
</file>