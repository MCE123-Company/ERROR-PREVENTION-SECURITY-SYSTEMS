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FA000F1" w:rsidR="00C70210" w:rsidRDefault="003D03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INTERPOLATION</w:t>
      </w:r>
      <w:r w:rsidR="0042000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C476931" w:rsidR="00074C5F" w:rsidRDefault="003D03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5:02:40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002E950" w:rsidR="0062053B" w:rsidRDefault="003D03E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INTERPOLATION</w:t>
      </w:r>
      <w:r w:rsidR="0042000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9311D6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D03E7">
        <w:rPr>
          <w:u w:val="single"/>
        </w:rPr>
        <w:t>INTERPOLATION</w:t>
      </w:r>
      <w:r w:rsidR="004200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A3C25" w:rsidRPr="00477EDF">
        <w:rPr>
          <w:b/>
          <w:bCs/>
        </w:rPr>
        <w:t>202</w:t>
      </w:r>
      <w:r w:rsidR="003A3C2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A3C2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D03E7">
        <w:rPr>
          <w:b/>
          <w:bCs/>
          <w:color w:val="FF0000"/>
        </w:rPr>
        <w:t>INTERPOLATION</w:t>
      </w:r>
      <w:r w:rsidR="004200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026A" w14:textId="77777777" w:rsidR="00322345" w:rsidRDefault="00322345" w:rsidP="005B7682">
      <w:pPr>
        <w:spacing w:after="0" w:line="240" w:lineRule="auto"/>
      </w:pPr>
      <w:r>
        <w:separator/>
      </w:r>
    </w:p>
  </w:endnote>
  <w:endnote w:type="continuationSeparator" w:id="0">
    <w:p w14:paraId="20785BE1" w14:textId="77777777" w:rsidR="00322345" w:rsidRDefault="003223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5204E1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A3C2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A3C2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3B291" w14:textId="77777777" w:rsidR="00322345" w:rsidRDefault="00322345" w:rsidP="005B7682">
      <w:pPr>
        <w:spacing w:after="0" w:line="240" w:lineRule="auto"/>
      </w:pPr>
      <w:r>
        <w:separator/>
      </w:r>
    </w:p>
  </w:footnote>
  <w:footnote w:type="continuationSeparator" w:id="0">
    <w:p w14:paraId="55C88223" w14:textId="77777777" w:rsidR="00322345" w:rsidRDefault="003223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991B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5FC68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991B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5FC68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C8F4532" w:rsidR="0078387A" w:rsidRPr="005B7682" w:rsidRDefault="0078387A" w:rsidP="003A3C2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2DA8371" w:rsidR="0078387A" w:rsidRPr="00756B5A" w:rsidRDefault="0078387A" w:rsidP="003A3C2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A3C2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A3C25" w:rsidRPr="00756B5A">
      <w:rPr>
        <w:i/>
        <w:color w:val="000000" w:themeColor="text1"/>
        <w:sz w:val="18"/>
      </w:rPr>
      <w:t>of</w:t>
    </w:r>
    <w:r w:rsidR="003A3C2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 xml:space="preserve">  </w:t>
    </w:r>
    <w:proofErr w:type="gramEnd"/>
    <w:r w:rsidR="003A3C25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345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25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3E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78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9A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51B6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2022-11-10T04:09:00Z</cp:lastPrinted>
  <dcterms:created xsi:type="dcterms:W3CDTF">2022-11-25T21:27:00Z</dcterms:created>
  <dcterms:modified xsi:type="dcterms:W3CDTF">2023-09-24T09:02:00Z</dcterms:modified>
</cp:coreProperties>
</file>