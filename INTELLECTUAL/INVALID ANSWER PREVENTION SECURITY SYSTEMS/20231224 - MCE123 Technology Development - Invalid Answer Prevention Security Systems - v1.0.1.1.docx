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6A656DBB" w:rsidR="00C70210" w:rsidRDefault="002E1D1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</w:t>
      </w:r>
      <w:r w:rsidR="00202D61">
        <w:rPr>
          <w:bCs/>
          <w:sz w:val="52"/>
          <w:szCs w:val="44"/>
        </w:rPr>
        <w:t>VALID ANSWER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3D39025D" w:rsidR="00074C5F" w:rsidRDefault="00202D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12/24/2023 9:58:50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4E08DEE7" w:rsidR="0062053B" w:rsidRDefault="002E1D1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</w:t>
      </w:r>
      <w:r w:rsidR="00202D61">
        <w:rPr>
          <w:b/>
          <w:sz w:val="24"/>
        </w:rPr>
        <w:t>VALID ANSWER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237FBB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E1D1F">
        <w:rPr>
          <w:u w:val="single"/>
        </w:rPr>
        <w:t>IN</w:t>
      </w:r>
      <w:r w:rsidR="00202D61">
        <w:rPr>
          <w:u w:val="single"/>
        </w:rPr>
        <w:t>VALID ANSWER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202D61" w:rsidRPr="00477EDF">
        <w:rPr>
          <w:b/>
          <w:bCs/>
        </w:rPr>
        <w:t>202</w:t>
      </w:r>
      <w:r w:rsidR="00202D61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202D61">
        <w:rPr>
          <w:b/>
          <w:bCs/>
          <w:color w:val="0070C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2E1D1F">
        <w:rPr>
          <w:b/>
          <w:bCs/>
          <w:color w:val="FF0000"/>
        </w:rPr>
        <w:t>IN</w:t>
      </w:r>
      <w:r w:rsidR="00202D61">
        <w:rPr>
          <w:b/>
          <w:bCs/>
          <w:color w:val="FF0000"/>
        </w:rPr>
        <w:t>VALID ANSWER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202D61">
        <w:t>,</w:t>
      </w:r>
      <w:r w:rsidR="00202D61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 xml:space="preserve">-EXPLICITLY GLOBALLY </w:t>
      </w:r>
      <w:r w:rsidR="00342622" w:rsidRPr="00153024">
        <w:rPr>
          <w:b/>
          <w:bCs/>
          <w:color w:val="00B0F0"/>
        </w:rPr>
        <w:t>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A6050" w14:textId="77777777" w:rsidR="00A3025F" w:rsidRDefault="00A3025F" w:rsidP="005B7682">
      <w:pPr>
        <w:spacing w:after="0" w:line="240" w:lineRule="auto"/>
      </w:pPr>
      <w:r>
        <w:separator/>
      </w:r>
    </w:p>
  </w:endnote>
  <w:endnote w:type="continuationSeparator" w:id="0">
    <w:p w14:paraId="57CE471F" w14:textId="77777777" w:rsidR="00A3025F" w:rsidRDefault="00A302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519E3985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202D61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202D61">
              <w:t>202</w:t>
            </w:r>
            <w:r w:rsidR="00202D6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E233B" w14:textId="77777777" w:rsidR="00A3025F" w:rsidRDefault="00A3025F" w:rsidP="005B7682">
      <w:pPr>
        <w:spacing w:after="0" w:line="240" w:lineRule="auto"/>
      </w:pPr>
      <w:r>
        <w:separator/>
      </w:r>
    </w:p>
  </w:footnote>
  <w:footnote w:type="continuationSeparator" w:id="0">
    <w:p w14:paraId="62B4779E" w14:textId="77777777" w:rsidR="00A3025F" w:rsidRDefault="00A302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EBB07F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037360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02D6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202D6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EBB07F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037360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02D61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202D61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20560031" w:rsidR="0078387A" w:rsidRPr="005B7682" w:rsidRDefault="0078387A" w:rsidP="00202D6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536C1930" w:rsidR="0078387A" w:rsidRPr="00756B5A" w:rsidRDefault="0078387A" w:rsidP="00202D61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02D6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02D61" w:rsidRPr="00756B5A">
      <w:rPr>
        <w:i/>
        <w:color w:val="000000" w:themeColor="text1"/>
        <w:sz w:val="18"/>
      </w:rPr>
      <w:t>of</w:t>
    </w:r>
    <w:r w:rsidR="00202D6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02D6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02D61">
      <w:rPr>
        <w:i/>
        <w:color w:val="000000" w:themeColor="text1"/>
        <w:sz w:val="18"/>
      </w:rPr>
      <w:t xml:space="preserve">  </w:t>
    </w:r>
    <w:proofErr w:type="gramEnd"/>
    <w:r w:rsidR="00202D61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2D61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25F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2022-11-10T04:09:00Z</cp:lastPrinted>
  <dcterms:created xsi:type="dcterms:W3CDTF">2022-11-10T04:11:00Z</dcterms:created>
  <dcterms:modified xsi:type="dcterms:W3CDTF">2023-12-24T15:00:00Z</dcterms:modified>
</cp:coreProperties>
</file>