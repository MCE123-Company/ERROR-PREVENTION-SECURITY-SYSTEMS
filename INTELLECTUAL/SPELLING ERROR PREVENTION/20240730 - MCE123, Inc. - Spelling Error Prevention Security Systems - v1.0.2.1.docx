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37E0812" w:rsidR="003D59FC" w:rsidRDefault="0055603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SPELLING</w:t>
      </w:r>
      <w:r w:rsidR="00235890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3A39D3B" w:rsidR="003D59FC" w:rsidRDefault="0055603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7/30/2024 8:54:48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28EF523" w:rsidR="0062053B" w:rsidRDefault="0055603F" w:rsidP="000839BB">
      <w:pPr>
        <w:rPr>
          <w:u w:val="single"/>
        </w:rPr>
      </w:pPr>
      <w:r>
        <w:rPr>
          <w:b/>
          <w:sz w:val="24"/>
        </w:rPr>
        <w:lastRenderedPageBreak/>
        <w:t>SPELLING</w:t>
      </w:r>
      <w:r w:rsidR="00235890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26DB08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5603F">
        <w:rPr>
          <w:u w:val="single"/>
        </w:rPr>
        <w:t>SPELLING</w:t>
      </w:r>
      <w:r w:rsidR="0023589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235890">
        <w:t xml:space="preserve">     </w:t>
      </w:r>
      <w:r w:rsidR="00E176EE">
        <w:t xml:space="preserve">           </w:t>
      </w:r>
      <w:r w:rsidR="0055603F">
        <w:t xml:space="preserve">      </w:t>
      </w:r>
      <w:r w:rsidR="00E176EE">
        <w:t xml:space="preserve">    </w:t>
      </w:r>
      <w:r w:rsidR="0023589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5603F">
        <w:rPr>
          <w:b/>
          <w:bCs/>
          <w:color w:val="FF0000"/>
        </w:rPr>
        <w:t>SPELLING</w:t>
      </w:r>
      <w:r w:rsidR="0023589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B60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07FE3" w14:textId="77777777" w:rsidR="00696CB7" w:rsidRDefault="00696CB7" w:rsidP="005B7682">
      <w:pPr>
        <w:spacing w:after="0" w:line="240" w:lineRule="auto"/>
      </w:pPr>
      <w:r>
        <w:separator/>
      </w:r>
    </w:p>
  </w:endnote>
  <w:endnote w:type="continuationSeparator" w:id="0">
    <w:p w14:paraId="631D6CEB" w14:textId="77777777" w:rsidR="00696CB7" w:rsidRDefault="00696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58F4B" w14:textId="77777777" w:rsidR="00696CB7" w:rsidRDefault="00696CB7" w:rsidP="005B7682">
      <w:pPr>
        <w:spacing w:after="0" w:line="240" w:lineRule="auto"/>
      </w:pPr>
      <w:r>
        <w:separator/>
      </w:r>
    </w:p>
  </w:footnote>
  <w:footnote w:type="continuationSeparator" w:id="0">
    <w:p w14:paraId="1A341C0C" w14:textId="77777777" w:rsidR="00696CB7" w:rsidRDefault="00696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890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5603F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CB7"/>
    <w:rsid w:val="006A0BC5"/>
    <w:rsid w:val="006A1256"/>
    <w:rsid w:val="006A1ACD"/>
    <w:rsid w:val="006A2F06"/>
    <w:rsid w:val="006A357D"/>
    <w:rsid w:val="006A4AE5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378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F8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E1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5120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176E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AD7"/>
    <w:rsid w:val="00F80E15"/>
    <w:rsid w:val="00F8226B"/>
    <w:rsid w:val="00F84098"/>
    <w:rsid w:val="00F87CE6"/>
    <w:rsid w:val="00F94578"/>
    <w:rsid w:val="00F95A7A"/>
    <w:rsid w:val="00F963CE"/>
    <w:rsid w:val="00FA15A2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293A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2024-02-03T09:22:00Z</dcterms:created>
  <dcterms:modified xsi:type="dcterms:W3CDTF">2024-07-31T00:54:00Z</dcterms:modified>
</cp:coreProperties>
</file>