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E90DCD5" w:rsidR="003D59FC" w:rsidRDefault="009126A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CLASSIFICATION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D32D4D4" w:rsidR="003D59FC" w:rsidRDefault="009126A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1:25:09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FC33413" w:rsidR="0062053B" w:rsidRDefault="009126AF" w:rsidP="000839BB">
      <w:pPr>
        <w:rPr>
          <w:u w:val="single"/>
        </w:rPr>
      </w:pPr>
      <w:r>
        <w:rPr>
          <w:b/>
          <w:sz w:val="24"/>
        </w:rPr>
        <w:lastRenderedPageBreak/>
        <w:t>CLASSIFICATION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C1702C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126AF">
        <w:rPr>
          <w:u w:val="single"/>
        </w:rPr>
        <w:t>CLASSIFICATION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9126AF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9126AF">
        <w:rPr>
          <w:b/>
          <w:bCs/>
          <w:color w:val="FF0000"/>
        </w:rPr>
        <w:t>CLASSIFICATION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017F0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51D4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943F0" w14:textId="77777777" w:rsidR="00C57FFC" w:rsidRDefault="00C57FFC" w:rsidP="005B7682">
      <w:pPr>
        <w:spacing w:after="0" w:line="240" w:lineRule="auto"/>
      </w:pPr>
      <w:r>
        <w:separator/>
      </w:r>
    </w:p>
  </w:endnote>
  <w:endnote w:type="continuationSeparator" w:id="0">
    <w:p w14:paraId="3AF044FF" w14:textId="77777777" w:rsidR="00C57FFC" w:rsidRDefault="00C57F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04AD9" w14:textId="77777777" w:rsidR="00C57FFC" w:rsidRDefault="00C57FFC" w:rsidP="005B7682">
      <w:pPr>
        <w:spacing w:after="0" w:line="240" w:lineRule="auto"/>
      </w:pPr>
      <w:r>
        <w:separator/>
      </w:r>
    </w:p>
  </w:footnote>
  <w:footnote w:type="continuationSeparator" w:id="0">
    <w:p w14:paraId="6616693A" w14:textId="77777777" w:rsidR="00C57FFC" w:rsidRDefault="00C57F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6A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B94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7F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57FFC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2024-02-03T09:19:00Z</dcterms:created>
  <dcterms:modified xsi:type="dcterms:W3CDTF">2024-05-30T05:25:00Z</dcterms:modified>
</cp:coreProperties>
</file>