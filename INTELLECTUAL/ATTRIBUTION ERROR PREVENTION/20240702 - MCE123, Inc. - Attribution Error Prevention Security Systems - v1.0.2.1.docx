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909ECB8" w:rsidR="003D59FC" w:rsidRDefault="00141A4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ATTRIBUTION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41F4C74" w:rsidR="003D59FC" w:rsidRDefault="006E613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6:06:12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4D8699D" w:rsidR="0062053B" w:rsidRDefault="00141A49" w:rsidP="000839BB">
      <w:pPr>
        <w:rPr>
          <w:u w:val="single"/>
        </w:rPr>
      </w:pPr>
      <w:r>
        <w:rPr>
          <w:b/>
          <w:sz w:val="24"/>
        </w:rPr>
        <w:lastRenderedPageBreak/>
        <w:t>ATTRIBUTION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573725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41A49">
        <w:rPr>
          <w:u w:val="single"/>
        </w:rPr>
        <w:t>ATTRIBUTION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141A49">
        <w:rPr>
          <w:b/>
          <w:bCs/>
          <w:color w:val="FF0000"/>
        </w:rPr>
        <w:t>ATTRIBUTION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5D233D0D" w14:textId="76763369" w:rsidR="006E6139" w:rsidRPr="00477EDF" w:rsidRDefault="006E6139" w:rsidP="006E613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ORIGINATION </w:t>
      </w:r>
      <w:r>
        <w:rPr>
          <w:u w:val="single"/>
        </w:rPr>
        <w:t>ATTRIBUTION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ORIGINATION </w:t>
      </w:r>
      <w:r>
        <w:rPr>
          <w:b/>
          <w:bCs/>
          <w:color w:val="FF0000"/>
        </w:rPr>
        <w:t>ATTRIBUTION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FABB5" w14:textId="77777777" w:rsidR="00AA5CAE" w:rsidRDefault="00AA5CAE" w:rsidP="005B7682">
      <w:pPr>
        <w:spacing w:after="0" w:line="240" w:lineRule="auto"/>
      </w:pPr>
      <w:r>
        <w:separator/>
      </w:r>
    </w:p>
  </w:endnote>
  <w:endnote w:type="continuationSeparator" w:id="0">
    <w:p w14:paraId="12295B21" w14:textId="77777777" w:rsidR="00AA5CAE" w:rsidRDefault="00AA5C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B6A32" w14:textId="77777777" w:rsidR="00AA5CAE" w:rsidRDefault="00AA5CAE" w:rsidP="005B7682">
      <w:pPr>
        <w:spacing w:after="0" w:line="240" w:lineRule="auto"/>
      </w:pPr>
      <w:r>
        <w:separator/>
      </w:r>
    </w:p>
  </w:footnote>
  <w:footnote w:type="continuationSeparator" w:id="0">
    <w:p w14:paraId="637F6627" w14:textId="77777777" w:rsidR="00AA5CAE" w:rsidRDefault="00AA5C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7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2022-11-10T04:18:00Z</cp:lastPrinted>
  <dcterms:created xsi:type="dcterms:W3CDTF">2024-02-03T09:30:00Z</dcterms:created>
  <dcterms:modified xsi:type="dcterms:W3CDTF">2024-07-02T22:06:00Z</dcterms:modified>
</cp:coreProperties>
</file>