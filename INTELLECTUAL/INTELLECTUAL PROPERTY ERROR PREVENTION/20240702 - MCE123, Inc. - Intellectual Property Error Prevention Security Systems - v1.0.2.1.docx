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AC12CE3" w:rsidR="003D59FC" w:rsidRDefault="0028067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INTELLECTUAL PROPERTY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C32D48E" w:rsidR="003D59FC" w:rsidRDefault="0028067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7/2/2024 7:43:03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0D525B81" w:rsidR="0062053B" w:rsidRDefault="0028067F" w:rsidP="000839BB">
      <w:pPr>
        <w:rPr>
          <w:u w:val="single"/>
        </w:rPr>
      </w:pPr>
      <w:r>
        <w:rPr>
          <w:b/>
          <w:sz w:val="24"/>
        </w:rPr>
        <w:lastRenderedPageBreak/>
        <w:t>INTELLECTUAL PROPERTY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4B4C01FB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28067F">
        <w:rPr>
          <w:u w:val="single"/>
        </w:rPr>
        <w:t>INTELLECTUAL PROPERTY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28067F">
        <w:rPr>
          <w:b/>
          <w:bCs/>
          <w:color w:val="FF0000"/>
        </w:rPr>
        <w:t>INTELLECTUAL PROPERTY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28067F">
        <w:t xml:space="preserve">  </w:t>
      </w:r>
      <w:proofErr w:type="gramEnd"/>
      <w:r w:rsidR="0028067F">
        <w:t xml:space="preserve">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F0BD63" w14:textId="77777777" w:rsidR="00015044" w:rsidRDefault="00015044" w:rsidP="005B7682">
      <w:pPr>
        <w:spacing w:after="0" w:line="240" w:lineRule="auto"/>
      </w:pPr>
      <w:r>
        <w:separator/>
      </w:r>
    </w:p>
  </w:endnote>
  <w:endnote w:type="continuationSeparator" w:id="0">
    <w:p w14:paraId="033420CF" w14:textId="77777777" w:rsidR="00015044" w:rsidRDefault="000150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0840C" w14:textId="77777777" w:rsidR="00015044" w:rsidRDefault="00015044" w:rsidP="005B7682">
      <w:pPr>
        <w:spacing w:after="0" w:line="240" w:lineRule="auto"/>
      </w:pPr>
      <w:r>
        <w:separator/>
      </w:r>
    </w:p>
  </w:footnote>
  <w:footnote w:type="continuationSeparator" w:id="0">
    <w:p w14:paraId="5702FD4C" w14:textId="77777777" w:rsidR="00015044" w:rsidRDefault="000150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5044"/>
    <w:rsid w:val="00016A54"/>
    <w:rsid w:val="00020818"/>
    <w:rsid w:val="00021C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67F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4F55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8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2024-02-03T09:30:00Z</dcterms:created>
  <dcterms:modified xsi:type="dcterms:W3CDTF">2024-07-02T23:43:00Z</dcterms:modified>
</cp:coreProperties>
</file>