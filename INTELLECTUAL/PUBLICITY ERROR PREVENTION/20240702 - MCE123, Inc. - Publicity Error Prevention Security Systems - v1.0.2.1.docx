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2EAB63D" w:rsidR="003D59FC" w:rsidRDefault="00C4121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PUBLICITY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C97F40D" w:rsidR="003D59FC" w:rsidRDefault="00C4121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4:31:16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78507C4" w:rsidR="0062053B" w:rsidRDefault="00C41211" w:rsidP="000839BB">
      <w:pPr>
        <w:rPr>
          <w:u w:val="single"/>
        </w:rPr>
      </w:pPr>
      <w:r>
        <w:rPr>
          <w:b/>
          <w:sz w:val="24"/>
        </w:rPr>
        <w:lastRenderedPageBreak/>
        <w:t>PUBLICITY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0B325F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41211">
        <w:rPr>
          <w:u w:val="single"/>
        </w:rPr>
        <w:t>PUBLICITY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A1297B">
        <w:t xml:space="preserve">             </w:t>
      </w:r>
      <w:r w:rsidR="00153024" w:rsidRPr="00153024">
        <w:rPr>
          <w:b/>
          <w:bCs/>
          <w:color w:val="FF0000"/>
        </w:rPr>
        <w:t xml:space="preserve">ANY </w:t>
      </w:r>
      <w:r w:rsidR="00C41211">
        <w:rPr>
          <w:b/>
          <w:bCs/>
          <w:color w:val="FF0000"/>
        </w:rPr>
        <w:t>PUBLICITY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1297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73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0DC91" w14:textId="77777777" w:rsidR="00D372B2" w:rsidRDefault="00D372B2" w:rsidP="005B7682">
      <w:pPr>
        <w:spacing w:after="0" w:line="240" w:lineRule="auto"/>
      </w:pPr>
      <w:r>
        <w:separator/>
      </w:r>
    </w:p>
  </w:endnote>
  <w:endnote w:type="continuationSeparator" w:id="0">
    <w:p w14:paraId="1BA8F03E" w14:textId="77777777" w:rsidR="00D372B2" w:rsidRDefault="00D372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327C1" w14:textId="77777777" w:rsidR="00D372B2" w:rsidRDefault="00D372B2" w:rsidP="005B7682">
      <w:pPr>
        <w:spacing w:after="0" w:line="240" w:lineRule="auto"/>
      </w:pPr>
      <w:r>
        <w:separator/>
      </w:r>
    </w:p>
  </w:footnote>
  <w:footnote w:type="continuationSeparator" w:id="0">
    <w:p w14:paraId="1EA3361F" w14:textId="77777777" w:rsidR="00D372B2" w:rsidRDefault="00D372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200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BB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297B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121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1D52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5C00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2B2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846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2024-02-03T09:18:00Z</dcterms:created>
  <dcterms:modified xsi:type="dcterms:W3CDTF">2024-07-02T20:31:00Z</dcterms:modified>
</cp:coreProperties>
</file>