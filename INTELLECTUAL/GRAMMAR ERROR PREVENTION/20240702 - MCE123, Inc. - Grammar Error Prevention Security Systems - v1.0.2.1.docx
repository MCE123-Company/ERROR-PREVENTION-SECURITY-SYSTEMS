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97C4059" w:rsidR="003D59FC" w:rsidRDefault="0023589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GRAMMAR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8B3A11F" w:rsidR="003D59FC" w:rsidRDefault="0023589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4:53:06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F4A1CA9" w:rsidR="0062053B" w:rsidRDefault="00235890" w:rsidP="000839BB">
      <w:pPr>
        <w:rPr>
          <w:u w:val="single"/>
        </w:rPr>
      </w:pPr>
      <w:r>
        <w:rPr>
          <w:b/>
          <w:sz w:val="24"/>
        </w:rPr>
        <w:lastRenderedPageBreak/>
        <w:t xml:space="preserve">GRAMMAR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8D599A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35890">
        <w:rPr>
          <w:u w:val="single"/>
        </w:rPr>
        <w:t xml:space="preserve">GRAMMAR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235890">
        <w:t xml:space="preserve">     </w:t>
      </w:r>
      <w:r w:rsidR="00E176EE">
        <w:t xml:space="preserve">               </w:t>
      </w:r>
      <w:r w:rsidR="00235890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235890">
        <w:rPr>
          <w:b/>
          <w:bCs/>
          <w:color w:val="FF0000"/>
        </w:rPr>
        <w:t xml:space="preserve">GRAMMAR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B60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1F3A3" w14:textId="77777777" w:rsidR="007E3378" w:rsidRDefault="007E3378" w:rsidP="005B7682">
      <w:pPr>
        <w:spacing w:after="0" w:line="240" w:lineRule="auto"/>
      </w:pPr>
      <w:r>
        <w:separator/>
      </w:r>
    </w:p>
  </w:endnote>
  <w:endnote w:type="continuationSeparator" w:id="0">
    <w:p w14:paraId="02980A97" w14:textId="77777777" w:rsidR="007E3378" w:rsidRDefault="007E33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02943" w14:textId="77777777" w:rsidR="007E3378" w:rsidRDefault="007E3378" w:rsidP="005B7682">
      <w:pPr>
        <w:spacing w:after="0" w:line="240" w:lineRule="auto"/>
      </w:pPr>
      <w:r>
        <w:separator/>
      </w:r>
    </w:p>
  </w:footnote>
  <w:footnote w:type="continuationSeparator" w:id="0">
    <w:p w14:paraId="4C17FDA7" w14:textId="77777777" w:rsidR="007E3378" w:rsidRDefault="007E33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890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AE5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3378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5120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176E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AD7"/>
    <w:rsid w:val="00F80E15"/>
    <w:rsid w:val="00F8226B"/>
    <w:rsid w:val="00F84098"/>
    <w:rsid w:val="00F87CE6"/>
    <w:rsid w:val="00F94578"/>
    <w:rsid w:val="00F95A7A"/>
    <w:rsid w:val="00F963CE"/>
    <w:rsid w:val="00FA15A2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293A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2024-02-03T09:22:00Z</dcterms:created>
  <dcterms:modified xsi:type="dcterms:W3CDTF">2024-07-02T21:03:00Z</dcterms:modified>
</cp:coreProperties>
</file>