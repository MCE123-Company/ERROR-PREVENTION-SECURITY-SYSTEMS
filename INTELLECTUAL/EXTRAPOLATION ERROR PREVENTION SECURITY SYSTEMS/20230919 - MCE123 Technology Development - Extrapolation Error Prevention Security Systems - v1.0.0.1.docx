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436999F9" w:rsidR="00C70210" w:rsidRDefault="003A3C25" w:rsidP="00B111EA">
      <w:pPr>
        <w:jc w:val="center"/>
        <w:rPr>
          <w:bCs/>
          <w:sz w:val="52"/>
          <w:szCs w:val="44"/>
        </w:rPr>
      </w:pPr>
      <w:r w:rsidRPr="003A3C25">
        <w:rPr>
          <w:bCs/>
          <w:sz w:val="52"/>
          <w:szCs w:val="44"/>
        </w:rPr>
        <w:t>EXTRAPOLATION</w:t>
      </w:r>
      <w:r w:rsidR="0042000A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EADAFA7" w:rsidR="00074C5F" w:rsidRDefault="003A3C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8:27:00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8384D5F" w:rsidR="0062053B" w:rsidRDefault="003A3C2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EXTRAPOLATION</w:t>
      </w:r>
      <w:r w:rsidR="0042000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C214E9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A3C25">
        <w:rPr>
          <w:u w:val="single"/>
        </w:rPr>
        <w:t>EXTRAPOLATION</w:t>
      </w:r>
      <w:r w:rsidR="0042000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3A3C25" w:rsidRPr="00477EDF">
        <w:rPr>
          <w:b/>
          <w:bCs/>
        </w:rPr>
        <w:t>202</w:t>
      </w:r>
      <w:r w:rsidR="003A3C25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3A3C25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3A3C25">
        <w:rPr>
          <w:b/>
          <w:bCs/>
          <w:color w:val="FF0000"/>
        </w:rPr>
        <w:t>EXTRAPOLATION</w:t>
      </w:r>
      <w:r w:rsidR="0042000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33B4">
        <w:t xml:space="preserve">, </w:t>
      </w:r>
      <w:r w:rsidR="002E1D1F">
        <w:t xml:space="preserve">  </w:t>
      </w:r>
      <w:proofErr w:type="gramEnd"/>
      <w:r w:rsidR="002E1D1F">
        <w:t xml:space="preserve">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9A0B2" w14:textId="77777777" w:rsidR="005C7E78" w:rsidRDefault="005C7E78" w:rsidP="005B7682">
      <w:pPr>
        <w:spacing w:after="0" w:line="240" w:lineRule="auto"/>
      </w:pPr>
      <w:r>
        <w:separator/>
      </w:r>
    </w:p>
  </w:endnote>
  <w:endnote w:type="continuationSeparator" w:id="0">
    <w:p w14:paraId="29495ADC" w14:textId="77777777" w:rsidR="005C7E78" w:rsidRDefault="005C7E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25204E1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3A3C2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3A3C25">
              <w:t>202</w:t>
            </w:r>
            <w:r w:rsidR="003A3C2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92B3" w14:textId="77777777" w:rsidR="005C7E78" w:rsidRDefault="005C7E78" w:rsidP="005B7682">
      <w:pPr>
        <w:spacing w:after="0" w:line="240" w:lineRule="auto"/>
      </w:pPr>
      <w:r>
        <w:separator/>
      </w:r>
    </w:p>
  </w:footnote>
  <w:footnote w:type="continuationSeparator" w:id="0">
    <w:p w14:paraId="52481B60" w14:textId="77777777" w:rsidR="005C7E78" w:rsidRDefault="005C7E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4991B23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65FC68F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A3C2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3A3C2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4991B23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65FC68F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A3C25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3A3C25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3C8F4532" w:rsidR="0078387A" w:rsidRPr="005B7682" w:rsidRDefault="0078387A" w:rsidP="003A3C2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2DA8371" w:rsidR="0078387A" w:rsidRPr="00756B5A" w:rsidRDefault="0078387A" w:rsidP="003A3C2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A3C2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A3C25" w:rsidRPr="00756B5A">
      <w:rPr>
        <w:i/>
        <w:color w:val="000000" w:themeColor="text1"/>
        <w:sz w:val="18"/>
      </w:rPr>
      <w:t>of</w:t>
    </w:r>
    <w:r w:rsidR="003A3C2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A3C2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A3C25">
      <w:rPr>
        <w:i/>
        <w:color w:val="000000" w:themeColor="text1"/>
        <w:sz w:val="18"/>
      </w:rPr>
      <w:t xml:space="preserve">  </w:t>
    </w:r>
    <w:proofErr w:type="gramEnd"/>
    <w:r w:rsidR="003A3C25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3C25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00A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E78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E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2022-11-10T04:09:00Z</cp:lastPrinted>
  <dcterms:created xsi:type="dcterms:W3CDTF">2022-11-25T21:27:00Z</dcterms:created>
  <dcterms:modified xsi:type="dcterms:W3CDTF">2023-09-20T00:28:00Z</dcterms:modified>
</cp:coreProperties>
</file>