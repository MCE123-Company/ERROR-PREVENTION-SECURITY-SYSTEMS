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AE97A66" w:rsidR="003D59FC" w:rsidRDefault="00B64D91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INTELLECTUAL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7E572964" w:rsidR="003D59FC" w:rsidRDefault="00831A05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ORGANIZATIONAL</w:t>
      </w:r>
      <w:r w:rsidR="00515345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6D891163" w:rsidR="003D59FC" w:rsidRDefault="00831A05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5/30/2024 1:46:30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5DF47F4C" w:rsidR="0062053B" w:rsidRDefault="00831A05" w:rsidP="000839BB">
      <w:pPr>
        <w:rPr>
          <w:u w:val="single"/>
        </w:rPr>
      </w:pPr>
      <w:r>
        <w:rPr>
          <w:b/>
          <w:sz w:val="24"/>
        </w:rPr>
        <w:lastRenderedPageBreak/>
        <w:t>ORGANIZATIONAL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40F2DBF2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31A05">
        <w:rPr>
          <w:u w:val="single"/>
        </w:rPr>
        <w:t>ORGANIZATIONAL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FD0D4B" w:rsidRPr="000839BB">
        <w:rPr>
          <w:b/>
          <w:bCs/>
          <w:color w:val="0070C0"/>
        </w:rPr>
        <w:t>THAT</w:t>
      </w:r>
      <w:r w:rsidR="00FD0D4B">
        <w:t xml:space="preserve"> </w:t>
      </w:r>
      <w:r w:rsidR="00515345">
        <w:t xml:space="preserve">   </w:t>
      </w:r>
      <w:r w:rsidR="00EC385C">
        <w:t xml:space="preserve">       </w:t>
      </w:r>
      <w:r w:rsidR="00A32E64">
        <w:t xml:space="preserve">   </w:t>
      </w:r>
      <w:r w:rsidR="00EC385C">
        <w:t xml:space="preserve">        </w:t>
      </w:r>
      <w:r w:rsidR="00515345">
        <w:t xml:space="preserve">      </w:t>
      </w:r>
      <w:r w:rsidR="00153024" w:rsidRPr="00153024">
        <w:rPr>
          <w:b/>
          <w:bCs/>
          <w:color w:val="FF0000"/>
        </w:rPr>
        <w:t xml:space="preserve">ANY </w:t>
      </w:r>
      <w:r w:rsidR="00831A05">
        <w:rPr>
          <w:b/>
          <w:bCs/>
          <w:color w:val="FF0000"/>
        </w:rPr>
        <w:t>ORGANIZATIONAL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2F1B1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A9EB3D" w14:textId="77777777" w:rsidR="006E1035" w:rsidRDefault="006E1035" w:rsidP="005B7682">
      <w:pPr>
        <w:spacing w:after="0" w:line="240" w:lineRule="auto"/>
      </w:pPr>
      <w:r>
        <w:separator/>
      </w:r>
    </w:p>
  </w:endnote>
  <w:endnote w:type="continuationSeparator" w:id="0">
    <w:p w14:paraId="34539571" w14:textId="77777777" w:rsidR="006E1035" w:rsidRDefault="006E103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7D7BEC" w14:textId="77777777" w:rsidR="006E1035" w:rsidRDefault="006E1035" w:rsidP="005B7682">
      <w:pPr>
        <w:spacing w:after="0" w:line="240" w:lineRule="auto"/>
      </w:pPr>
      <w:r>
        <w:separator/>
      </w:r>
    </w:p>
  </w:footnote>
  <w:footnote w:type="continuationSeparator" w:id="0">
    <w:p w14:paraId="521099F0" w14:textId="77777777" w:rsidR="006E1035" w:rsidRDefault="006E103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4ED2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176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67E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200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1B1F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0461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3F53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1035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27F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41B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A0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321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0CF6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2E64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77D12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58E2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7C2"/>
    <w:rsid w:val="00B638F6"/>
    <w:rsid w:val="00B64AA3"/>
    <w:rsid w:val="00B64D91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794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0DA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079A3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85C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A0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4C71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3</cp:revision>
  <cp:lastPrinted>2022-11-10T04:18:00Z</cp:lastPrinted>
  <dcterms:created xsi:type="dcterms:W3CDTF">2024-05-30T05:34:00Z</dcterms:created>
  <dcterms:modified xsi:type="dcterms:W3CDTF">2024-05-30T05:46:00Z</dcterms:modified>
</cp:coreProperties>
</file>