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AE97A66" w:rsidR="003D59FC" w:rsidRDefault="00B64D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62434CB" w:rsidR="003D59FC" w:rsidRDefault="00EC385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INTEGRITY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5ADCF0D" w:rsidR="003D59FC" w:rsidRDefault="00B64D9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1:31:45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5CC933B" w:rsidR="0062053B" w:rsidRDefault="00EC385C" w:rsidP="000839BB">
      <w:pPr>
        <w:rPr>
          <w:u w:val="single"/>
        </w:rPr>
      </w:pPr>
      <w:r>
        <w:rPr>
          <w:b/>
          <w:sz w:val="24"/>
        </w:rPr>
        <w:lastRenderedPageBreak/>
        <w:t>INTEGRITY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F6FA3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C385C">
        <w:rPr>
          <w:u w:val="single"/>
        </w:rPr>
        <w:t>INTEGRITY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EC385C">
        <w:t xml:space="preserve">       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EC385C">
        <w:rPr>
          <w:b/>
          <w:bCs/>
          <w:color w:val="FF0000"/>
        </w:rPr>
        <w:t>INTEGRITY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A99A2" w14:textId="77777777" w:rsidR="00295200" w:rsidRDefault="00295200" w:rsidP="005B7682">
      <w:pPr>
        <w:spacing w:after="0" w:line="240" w:lineRule="auto"/>
      </w:pPr>
      <w:r>
        <w:separator/>
      </w:r>
    </w:p>
  </w:endnote>
  <w:endnote w:type="continuationSeparator" w:id="0">
    <w:p w14:paraId="345916E8" w14:textId="77777777" w:rsidR="00295200" w:rsidRDefault="002952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BC0CE" w14:textId="77777777" w:rsidR="00295200" w:rsidRDefault="00295200" w:rsidP="005B7682">
      <w:pPr>
        <w:spacing w:after="0" w:line="240" w:lineRule="auto"/>
      </w:pPr>
      <w:r>
        <w:separator/>
      </w:r>
    </w:p>
  </w:footnote>
  <w:footnote w:type="continuationSeparator" w:id="0">
    <w:p w14:paraId="1A3B42C0" w14:textId="77777777" w:rsidR="00295200" w:rsidRDefault="002952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200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E2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64D9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794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2022-11-10T04:18:00Z</cp:lastPrinted>
  <dcterms:created xsi:type="dcterms:W3CDTF">2024-01-22T16:14:00Z</dcterms:created>
  <dcterms:modified xsi:type="dcterms:W3CDTF">2024-05-30T05:31:00Z</dcterms:modified>
</cp:coreProperties>
</file>