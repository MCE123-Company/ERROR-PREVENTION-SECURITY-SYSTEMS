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2C7F1DB" w:rsidR="003D59FC" w:rsidRDefault="00170723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MEMORY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67B2ABB" w:rsidR="003D59FC" w:rsidRDefault="00170723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10/29/2024 6:17:12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E2323CC" w:rsidR="0062053B" w:rsidRDefault="00170723" w:rsidP="000839BB">
      <w:pPr>
        <w:rPr>
          <w:u w:val="single"/>
        </w:rPr>
      </w:pPr>
      <w:r>
        <w:rPr>
          <w:b/>
          <w:sz w:val="24"/>
        </w:rPr>
        <w:lastRenderedPageBreak/>
        <w:t>MEMORY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F06A8A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70723">
        <w:rPr>
          <w:u w:val="single"/>
        </w:rPr>
        <w:t>MEMORY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70723">
        <w:t xml:space="preserve">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170723">
        <w:rPr>
          <w:b/>
          <w:bCs/>
          <w:color w:val="FF0000"/>
        </w:rPr>
        <w:t>MEMORY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937B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6E636" w14:textId="77777777" w:rsidR="00AA2F84" w:rsidRDefault="00AA2F84" w:rsidP="005B7682">
      <w:pPr>
        <w:spacing w:after="0" w:line="240" w:lineRule="auto"/>
      </w:pPr>
      <w:r>
        <w:separator/>
      </w:r>
    </w:p>
  </w:endnote>
  <w:endnote w:type="continuationSeparator" w:id="0">
    <w:p w14:paraId="202F6597" w14:textId="77777777" w:rsidR="00AA2F84" w:rsidRDefault="00AA2F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070C3" w14:textId="77777777" w:rsidR="00AA2F84" w:rsidRDefault="00AA2F84" w:rsidP="005B7682">
      <w:pPr>
        <w:spacing w:after="0" w:line="240" w:lineRule="auto"/>
      </w:pPr>
      <w:r>
        <w:separator/>
      </w:r>
    </w:p>
  </w:footnote>
  <w:footnote w:type="continuationSeparator" w:id="0">
    <w:p w14:paraId="5165524C" w14:textId="77777777" w:rsidR="00AA2F84" w:rsidRDefault="00AA2F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7D42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723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4F4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F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2024-02-03T09:30:00Z</dcterms:created>
  <dcterms:modified xsi:type="dcterms:W3CDTF">2024-10-29T10:17:00Z</dcterms:modified>
</cp:coreProperties>
</file>