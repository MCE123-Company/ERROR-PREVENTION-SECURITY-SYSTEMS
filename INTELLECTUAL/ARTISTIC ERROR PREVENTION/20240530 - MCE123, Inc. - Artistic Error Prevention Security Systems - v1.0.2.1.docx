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AE97A66" w:rsidR="003D59FC" w:rsidRDefault="00B64D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539606C" w:rsidR="003D59FC" w:rsidRDefault="00A32E64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ARTISTIC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5ADCF0D" w:rsidR="003D59FC" w:rsidRDefault="00B64D91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1:31:45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B5457C8" w:rsidR="0062053B" w:rsidRDefault="00A32E64" w:rsidP="000839BB">
      <w:pPr>
        <w:rPr>
          <w:u w:val="single"/>
        </w:rPr>
      </w:pPr>
      <w:r>
        <w:rPr>
          <w:b/>
          <w:sz w:val="24"/>
        </w:rPr>
        <w:lastRenderedPageBreak/>
        <w:t>ARTISTIC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68DE9F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32E64">
        <w:rPr>
          <w:u w:val="single"/>
        </w:rPr>
        <w:t>ARTISTIC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</w:t>
      </w:r>
      <w:r w:rsidR="00EC385C">
        <w:t xml:space="preserve">       </w:t>
      </w:r>
      <w:r w:rsidR="00A32E64">
        <w:t xml:space="preserve">   </w:t>
      </w:r>
      <w:r w:rsidR="00EC385C">
        <w:t xml:space="preserve">        </w:t>
      </w:r>
      <w:r w:rsidR="00515345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A32E64">
        <w:rPr>
          <w:b/>
          <w:bCs/>
          <w:color w:val="FF0000"/>
        </w:rPr>
        <w:t>ARTISTIC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8F46A" w14:textId="77777777" w:rsidR="00540461" w:rsidRDefault="00540461" w:rsidP="005B7682">
      <w:pPr>
        <w:spacing w:after="0" w:line="240" w:lineRule="auto"/>
      </w:pPr>
      <w:r>
        <w:separator/>
      </w:r>
    </w:p>
  </w:endnote>
  <w:endnote w:type="continuationSeparator" w:id="0">
    <w:p w14:paraId="273C528E" w14:textId="77777777" w:rsidR="00540461" w:rsidRDefault="005404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EB032" w14:textId="77777777" w:rsidR="00540461" w:rsidRDefault="00540461" w:rsidP="005B7682">
      <w:pPr>
        <w:spacing w:after="0" w:line="240" w:lineRule="auto"/>
      </w:pPr>
      <w:r>
        <w:separator/>
      </w:r>
    </w:p>
  </w:footnote>
  <w:footnote w:type="continuationSeparator" w:id="0">
    <w:p w14:paraId="2AE201DD" w14:textId="77777777" w:rsidR="00540461" w:rsidRDefault="005404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200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0461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41B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CF6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E64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E2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64D9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794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2024-05-30T05:34:00Z</dcterms:created>
  <dcterms:modified xsi:type="dcterms:W3CDTF">2024-05-30T05:34:00Z</dcterms:modified>
</cp:coreProperties>
</file>