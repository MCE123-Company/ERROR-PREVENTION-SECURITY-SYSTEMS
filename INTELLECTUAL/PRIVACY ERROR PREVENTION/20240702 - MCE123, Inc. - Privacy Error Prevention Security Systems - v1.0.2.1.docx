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FB36FB5" w:rsidR="003D59FC" w:rsidRDefault="00A1297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PRIVACY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EEAC192" w:rsidR="003D59FC" w:rsidRDefault="00A1297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4:30:09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8C367A7" w:rsidR="0062053B" w:rsidRDefault="00A1297B" w:rsidP="000839BB">
      <w:pPr>
        <w:rPr>
          <w:u w:val="single"/>
        </w:rPr>
      </w:pPr>
      <w:r>
        <w:rPr>
          <w:b/>
          <w:sz w:val="24"/>
        </w:rPr>
        <w:lastRenderedPageBreak/>
        <w:t>PRIVACY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780934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1297B">
        <w:rPr>
          <w:u w:val="single"/>
        </w:rPr>
        <w:t>PRIVACY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A1297B">
        <w:t xml:space="preserve">         </w:t>
      </w:r>
      <w:r w:rsidR="00525870">
        <w:t xml:space="preserve">               </w:t>
      </w:r>
      <w:r w:rsidR="00A1297B">
        <w:t xml:space="preserve">    </w:t>
      </w:r>
      <w:r w:rsidR="00153024" w:rsidRPr="00153024">
        <w:rPr>
          <w:b/>
          <w:bCs/>
          <w:color w:val="FF0000"/>
        </w:rPr>
        <w:t xml:space="preserve">ANY </w:t>
      </w:r>
      <w:r w:rsidR="00A1297B">
        <w:rPr>
          <w:b/>
          <w:bCs/>
          <w:color w:val="FF0000"/>
        </w:rPr>
        <w:t>PRIVACY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1297B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73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5BDD6" w14:textId="77777777" w:rsidR="00856F9D" w:rsidRDefault="00856F9D" w:rsidP="005B7682">
      <w:pPr>
        <w:spacing w:after="0" w:line="240" w:lineRule="auto"/>
      </w:pPr>
      <w:r>
        <w:separator/>
      </w:r>
    </w:p>
  </w:endnote>
  <w:endnote w:type="continuationSeparator" w:id="0">
    <w:p w14:paraId="5BF0676B" w14:textId="77777777" w:rsidR="00856F9D" w:rsidRDefault="00856F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0257E" w14:textId="77777777" w:rsidR="00856F9D" w:rsidRDefault="00856F9D" w:rsidP="005B7682">
      <w:pPr>
        <w:spacing w:after="0" w:line="240" w:lineRule="auto"/>
      </w:pPr>
      <w:r>
        <w:separator/>
      </w:r>
    </w:p>
  </w:footnote>
  <w:footnote w:type="continuationSeparator" w:id="0">
    <w:p w14:paraId="78E02C3E" w14:textId="77777777" w:rsidR="00856F9D" w:rsidRDefault="00856F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4BB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5870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10F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F9D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297B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1D52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431D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846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2024-02-03T09:18:00Z</dcterms:created>
  <dcterms:modified xsi:type="dcterms:W3CDTF">2024-07-02T21:02:00Z</dcterms:modified>
</cp:coreProperties>
</file>