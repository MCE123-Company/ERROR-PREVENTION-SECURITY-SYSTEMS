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085C12C" w:rsidR="003D59FC" w:rsidRDefault="0028067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INTELLECTUAL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74537B2" w:rsidR="003D59FC" w:rsidRDefault="003D13EF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7:44:20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45D8B4F" w:rsidR="0062053B" w:rsidRDefault="0028067F" w:rsidP="000839BB">
      <w:pPr>
        <w:rPr>
          <w:u w:val="single"/>
        </w:rPr>
      </w:pPr>
      <w:r>
        <w:rPr>
          <w:b/>
          <w:sz w:val="24"/>
        </w:rPr>
        <w:lastRenderedPageBreak/>
        <w:t>INTELLECTUAL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C1FF1A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8067F">
        <w:rPr>
          <w:u w:val="single"/>
        </w:rPr>
        <w:t>INTELLECTUAL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3D13EF">
        <w:t xml:space="preserve">               </w:t>
      </w:r>
      <w:r w:rsidR="00153024" w:rsidRPr="00153024">
        <w:rPr>
          <w:b/>
          <w:bCs/>
          <w:color w:val="FF0000"/>
        </w:rPr>
        <w:t xml:space="preserve">ANY </w:t>
      </w:r>
      <w:r w:rsidR="0028067F">
        <w:rPr>
          <w:b/>
          <w:bCs/>
          <w:color w:val="FF0000"/>
        </w:rPr>
        <w:t>INTELLECTUAL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C0D15">
        <w:t>,</w:t>
      </w:r>
      <w:r w:rsidR="0028067F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82E4A" w14:textId="77777777" w:rsidR="00D4000B" w:rsidRDefault="00D4000B" w:rsidP="005B7682">
      <w:pPr>
        <w:spacing w:after="0" w:line="240" w:lineRule="auto"/>
      </w:pPr>
      <w:r>
        <w:separator/>
      </w:r>
    </w:p>
  </w:endnote>
  <w:endnote w:type="continuationSeparator" w:id="0">
    <w:p w14:paraId="2B9C47B2" w14:textId="77777777" w:rsidR="00D4000B" w:rsidRDefault="00D400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315F9" w14:textId="77777777" w:rsidR="00D4000B" w:rsidRDefault="00D4000B" w:rsidP="005B7682">
      <w:pPr>
        <w:spacing w:after="0" w:line="240" w:lineRule="auto"/>
      </w:pPr>
      <w:r>
        <w:separator/>
      </w:r>
    </w:p>
  </w:footnote>
  <w:footnote w:type="continuationSeparator" w:id="0">
    <w:p w14:paraId="2149A07F" w14:textId="77777777" w:rsidR="00D4000B" w:rsidRDefault="00D400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5044"/>
    <w:rsid w:val="00016A54"/>
    <w:rsid w:val="00020818"/>
    <w:rsid w:val="00021C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A49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19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67F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370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13EF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6A26"/>
    <w:rsid w:val="004677FD"/>
    <w:rsid w:val="00467AEC"/>
    <w:rsid w:val="004705D4"/>
    <w:rsid w:val="004707DC"/>
    <w:rsid w:val="00472D3C"/>
    <w:rsid w:val="00477EDF"/>
    <w:rsid w:val="0048247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65C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6139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4F55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0CE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AE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5034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6457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7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0B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27B4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D6E4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9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8</cp:revision>
  <cp:lastPrinted>2022-11-10T04:18:00Z</cp:lastPrinted>
  <dcterms:created xsi:type="dcterms:W3CDTF">2024-02-03T09:30:00Z</dcterms:created>
  <dcterms:modified xsi:type="dcterms:W3CDTF">2024-07-02T23:44:00Z</dcterms:modified>
</cp:coreProperties>
</file>