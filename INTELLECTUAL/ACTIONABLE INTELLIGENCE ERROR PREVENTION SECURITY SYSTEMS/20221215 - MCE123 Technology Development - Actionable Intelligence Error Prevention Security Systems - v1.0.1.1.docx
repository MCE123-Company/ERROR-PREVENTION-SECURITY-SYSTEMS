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ADE0E9D" w:rsidR="00C70210" w:rsidRDefault="00C87E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ACTIONABLE </w:t>
      </w:r>
      <w:r w:rsidR="0084473C">
        <w:rPr>
          <w:bCs/>
          <w:sz w:val="52"/>
          <w:szCs w:val="44"/>
        </w:rPr>
        <w:t xml:space="preserve">INTELLIGENCE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1A914141" w:rsidR="00074C5F" w:rsidRDefault="008447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12/15/2023 6:34:37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4AE1ED07" w:rsidR="0062053B" w:rsidRDefault="00C87E5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ACTIONABLE </w:t>
      </w:r>
      <w:r w:rsidR="0084473C">
        <w:rPr>
          <w:b/>
          <w:sz w:val="24"/>
        </w:rPr>
        <w:t xml:space="preserve">INTELLIGENCE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752BAC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87E56">
        <w:rPr>
          <w:u w:val="single"/>
        </w:rPr>
        <w:t xml:space="preserve">ACTIONABLE </w:t>
      </w:r>
      <w:r w:rsidR="0084473C">
        <w:rPr>
          <w:u w:val="single"/>
        </w:rPr>
        <w:t xml:space="preserve">INTELLIGENCE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4473C" w:rsidRPr="0084473C">
        <w:rPr>
          <w:b/>
          <w:bCs/>
          <w:color w:val="0070C0"/>
        </w:rPr>
        <w:t>THAT</w:t>
      </w:r>
      <w:r w:rsidR="0084473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87E56">
        <w:rPr>
          <w:b/>
          <w:bCs/>
          <w:color w:val="FF0000"/>
        </w:rPr>
        <w:t xml:space="preserve">ACTIONABLE </w:t>
      </w:r>
      <w:r w:rsidR="0084473C">
        <w:rPr>
          <w:b/>
          <w:bCs/>
          <w:color w:val="FF0000"/>
        </w:rPr>
        <w:t xml:space="preserve">INTELLIGENCE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84473C">
        <w:t xml:space="preserve">  </w:t>
      </w:r>
      <w:proofErr w:type="gramEnd"/>
      <w:r w:rsidR="0084473C">
        <w:t xml:space="preserve">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AF4D" w14:textId="77777777" w:rsidR="00F045AE" w:rsidRDefault="00F045AE" w:rsidP="005B7682">
      <w:pPr>
        <w:spacing w:after="0" w:line="240" w:lineRule="auto"/>
      </w:pPr>
      <w:r>
        <w:separator/>
      </w:r>
    </w:p>
  </w:endnote>
  <w:endnote w:type="continuationSeparator" w:id="0">
    <w:p w14:paraId="2B584989" w14:textId="77777777" w:rsidR="00F045AE" w:rsidRDefault="00F045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4BDC" w14:textId="77777777" w:rsidR="0084473C" w:rsidRDefault="00844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76F7AA91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84473C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84473C">
              <w:t>202</w:t>
            </w:r>
            <w:r w:rsidR="0084473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E15" w14:textId="77777777" w:rsidR="0084473C" w:rsidRDefault="0084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988A" w14:textId="77777777" w:rsidR="00F045AE" w:rsidRDefault="00F045AE" w:rsidP="005B7682">
      <w:pPr>
        <w:spacing w:after="0" w:line="240" w:lineRule="auto"/>
      </w:pPr>
      <w:r>
        <w:separator/>
      </w:r>
    </w:p>
  </w:footnote>
  <w:footnote w:type="continuationSeparator" w:id="0">
    <w:p w14:paraId="2EF094C3" w14:textId="77777777" w:rsidR="00F045AE" w:rsidRDefault="00F045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F1AB" w14:textId="77777777" w:rsidR="0084473C" w:rsidRDefault="00844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2E2818E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342DA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4473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84473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2E2818E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342DA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4473C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84473C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12916BB1" w:rsidR="0078387A" w:rsidRPr="005B7682" w:rsidRDefault="0078387A" w:rsidP="0084473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59A7D07F" w:rsidR="0078387A" w:rsidRPr="00756B5A" w:rsidRDefault="0078387A" w:rsidP="0084473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4473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4473C" w:rsidRPr="00756B5A">
      <w:rPr>
        <w:i/>
        <w:color w:val="000000" w:themeColor="text1"/>
        <w:sz w:val="18"/>
      </w:rPr>
      <w:t>of</w:t>
    </w:r>
    <w:r w:rsidR="0084473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473C">
      <w:rPr>
        <w:i/>
        <w:color w:val="000000" w:themeColor="text1"/>
        <w:sz w:val="18"/>
      </w:rPr>
      <w:t xml:space="preserve">  </w:t>
    </w:r>
    <w:proofErr w:type="gramEnd"/>
    <w:r w:rsidR="0084473C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2501" w14:textId="77777777" w:rsidR="0084473C" w:rsidRDefault="00844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D2E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3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C7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E5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45AE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2022-11-10T04:20:00Z</cp:lastPrinted>
  <dcterms:created xsi:type="dcterms:W3CDTF">2023-12-15T11:36:00Z</dcterms:created>
  <dcterms:modified xsi:type="dcterms:W3CDTF">2023-12-15T11:36:00Z</dcterms:modified>
</cp:coreProperties>
</file>