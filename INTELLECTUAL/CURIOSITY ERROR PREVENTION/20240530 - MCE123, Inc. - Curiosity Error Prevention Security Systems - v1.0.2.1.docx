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AE97A66" w:rsidR="003D59FC" w:rsidRDefault="00B64D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2B2F9DC" w:rsidR="003D59FC" w:rsidRDefault="003E0AA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CURIOSITY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DB8318A" w:rsidR="003D59FC" w:rsidRDefault="003E0AA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1:34:58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D6E4E25" w:rsidR="0062053B" w:rsidRDefault="003E0AAA" w:rsidP="000839BB">
      <w:pPr>
        <w:rPr>
          <w:u w:val="single"/>
        </w:rPr>
      </w:pPr>
      <w:r>
        <w:rPr>
          <w:b/>
          <w:sz w:val="24"/>
        </w:rPr>
        <w:lastRenderedPageBreak/>
        <w:t>CURIOSITY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729CF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E0AAA">
        <w:rPr>
          <w:u w:val="single"/>
        </w:rPr>
        <w:t>CURIOSITY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</w:t>
      </w:r>
      <w:r w:rsidR="00A32E64">
        <w:t xml:space="preserve">   </w:t>
      </w:r>
      <w:r w:rsidR="00EC385C">
        <w:t xml:space="preserve">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3E0AAA">
        <w:rPr>
          <w:b/>
          <w:bCs/>
          <w:color w:val="FF0000"/>
        </w:rPr>
        <w:t>CURIOSITY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1BB2A" w14:textId="77777777" w:rsidR="000B6715" w:rsidRDefault="000B6715" w:rsidP="005B7682">
      <w:pPr>
        <w:spacing w:after="0" w:line="240" w:lineRule="auto"/>
      </w:pPr>
      <w:r>
        <w:separator/>
      </w:r>
    </w:p>
  </w:endnote>
  <w:endnote w:type="continuationSeparator" w:id="0">
    <w:p w14:paraId="5D8DB3B8" w14:textId="77777777" w:rsidR="000B6715" w:rsidRDefault="000B67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7C535" w14:textId="77777777" w:rsidR="000B6715" w:rsidRDefault="000B6715" w:rsidP="005B7682">
      <w:pPr>
        <w:spacing w:after="0" w:line="240" w:lineRule="auto"/>
      </w:pPr>
      <w:r>
        <w:separator/>
      </w:r>
    </w:p>
  </w:footnote>
  <w:footnote w:type="continuationSeparator" w:id="0">
    <w:p w14:paraId="601F35CD" w14:textId="77777777" w:rsidR="000B6715" w:rsidRDefault="000B67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5EC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6715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200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AA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35132"/>
    <w:rsid w:val="00540461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41B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CF6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E64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E2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64D9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794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2024-05-30T05:35:00Z</dcterms:created>
  <dcterms:modified xsi:type="dcterms:W3CDTF">2024-05-30T05:35:00Z</dcterms:modified>
</cp:coreProperties>
</file>