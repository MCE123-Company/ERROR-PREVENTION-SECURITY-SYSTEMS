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54AD204F" w:rsidR="003D59FC" w:rsidRDefault="00E353F3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INTENTIONAL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0A6BBE4A" w:rsidR="003D59FC" w:rsidRDefault="00E353F3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INTENTIONAL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5189047D" w:rsidR="003D59FC" w:rsidRDefault="00E353F3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7/2/2024 7:49:50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1600CE1B" w:rsidR="0062053B" w:rsidRDefault="00E353F3" w:rsidP="000839BB">
      <w:pPr>
        <w:rPr>
          <w:u w:val="single"/>
        </w:rPr>
      </w:pPr>
      <w:r>
        <w:rPr>
          <w:b/>
          <w:sz w:val="24"/>
        </w:rPr>
        <w:lastRenderedPageBreak/>
        <w:t>INTENTIONAL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BCCB83A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353F3">
        <w:rPr>
          <w:u w:val="single"/>
        </w:rPr>
        <w:t>INTENTIONAL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3D13EF">
        <w:t xml:space="preserve">               </w:t>
      </w:r>
      <w:r w:rsidR="00153024" w:rsidRPr="00153024">
        <w:rPr>
          <w:b/>
          <w:bCs/>
          <w:color w:val="FF0000"/>
        </w:rPr>
        <w:t xml:space="preserve">ANY </w:t>
      </w:r>
      <w:r w:rsidR="00E353F3">
        <w:rPr>
          <w:b/>
          <w:bCs/>
          <w:color w:val="FF0000"/>
        </w:rPr>
        <w:t>INTENTIONAL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8C0D15">
        <w:t>,</w:t>
      </w:r>
      <w:r w:rsidR="0028067F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C6D6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7A083" w14:textId="77777777" w:rsidR="00FB3DEF" w:rsidRDefault="00FB3DEF" w:rsidP="005B7682">
      <w:pPr>
        <w:spacing w:after="0" w:line="240" w:lineRule="auto"/>
      </w:pPr>
      <w:r>
        <w:separator/>
      </w:r>
    </w:p>
  </w:endnote>
  <w:endnote w:type="continuationSeparator" w:id="0">
    <w:p w14:paraId="433C9A9F" w14:textId="77777777" w:rsidR="00FB3DEF" w:rsidRDefault="00FB3DE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885FDB" w14:textId="77777777" w:rsidR="00FB3DEF" w:rsidRDefault="00FB3DEF" w:rsidP="005B7682">
      <w:pPr>
        <w:spacing w:after="0" w:line="240" w:lineRule="auto"/>
      </w:pPr>
      <w:r>
        <w:separator/>
      </w:r>
    </w:p>
  </w:footnote>
  <w:footnote w:type="continuationSeparator" w:id="0">
    <w:p w14:paraId="2F59871A" w14:textId="77777777" w:rsidR="00FB3DEF" w:rsidRDefault="00FB3DE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5044"/>
    <w:rsid w:val="00016A54"/>
    <w:rsid w:val="00020818"/>
    <w:rsid w:val="00021C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1A49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19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67F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370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13EF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6A26"/>
    <w:rsid w:val="004677FD"/>
    <w:rsid w:val="00467AEC"/>
    <w:rsid w:val="004705D4"/>
    <w:rsid w:val="004707DC"/>
    <w:rsid w:val="00472D3C"/>
    <w:rsid w:val="00477EDF"/>
    <w:rsid w:val="0048247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3567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6D6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65C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6139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4F55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D15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3CC4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0CE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AE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5034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6457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7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00B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3F3"/>
    <w:rsid w:val="00E37F74"/>
    <w:rsid w:val="00E43085"/>
    <w:rsid w:val="00E430E8"/>
    <w:rsid w:val="00E45D4C"/>
    <w:rsid w:val="00E51549"/>
    <w:rsid w:val="00E521B2"/>
    <w:rsid w:val="00E527B4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3DEF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D6E4A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9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9</cp:revision>
  <cp:lastPrinted>2022-11-10T04:18:00Z</cp:lastPrinted>
  <dcterms:created xsi:type="dcterms:W3CDTF">2024-02-03T09:30:00Z</dcterms:created>
  <dcterms:modified xsi:type="dcterms:W3CDTF">2024-07-02T23:49:00Z</dcterms:modified>
</cp:coreProperties>
</file>