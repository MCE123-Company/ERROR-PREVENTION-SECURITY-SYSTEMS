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9EB6D17" w:rsidR="003D59FC" w:rsidRDefault="0028602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5ADC1B4" w:rsidR="003D59FC" w:rsidRDefault="007749E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TECHNICAL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99C98BB" w:rsidR="003D59FC" w:rsidRDefault="007749E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11:19:50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79BF59A" w:rsidR="0062053B" w:rsidRDefault="007749EE" w:rsidP="000839BB">
      <w:pPr>
        <w:rPr>
          <w:u w:val="single"/>
        </w:rPr>
      </w:pPr>
      <w:r>
        <w:rPr>
          <w:b/>
          <w:sz w:val="24"/>
        </w:rPr>
        <w:lastRenderedPageBreak/>
        <w:t>TECHNICAL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E6027B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49EE">
        <w:rPr>
          <w:u w:val="single"/>
        </w:rPr>
        <w:t>TECHNICAL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7749EE">
        <w:rPr>
          <w:b/>
          <w:bCs/>
          <w:color w:val="FF0000"/>
        </w:rPr>
        <w:t>TECHNICAL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67F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DE80" w14:textId="77777777" w:rsidR="00D67F24" w:rsidRDefault="00D67F24" w:rsidP="005B7682">
      <w:pPr>
        <w:spacing w:after="0" w:line="240" w:lineRule="auto"/>
      </w:pPr>
      <w:r>
        <w:separator/>
      </w:r>
    </w:p>
  </w:endnote>
  <w:endnote w:type="continuationSeparator" w:id="0">
    <w:p w14:paraId="34BBE9BD" w14:textId="77777777" w:rsidR="00D67F24" w:rsidRDefault="00D67F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A79B" w14:textId="77777777" w:rsidR="00D67F24" w:rsidRDefault="00D67F24" w:rsidP="005B7682">
      <w:pPr>
        <w:spacing w:after="0" w:line="240" w:lineRule="auto"/>
      </w:pPr>
      <w:r>
        <w:separator/>
      </w:r>
    </w:p>
  </w:footnote>
  <w:footnote w:type="continuationSeparator" w:id="0">
    <w:p w14:paraId="5253C34D" w14:textId="77777777" w:rsidR="00D67F24" w:rsidRDefault="00D67F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026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F24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2024-01-22T16:20:00Z</dcterms:created>
  <dcterms:modified xsi:type="dcterms:W3CDTF">2024-01-22T16:26:00Z</dcterms:modified>
</cp:coreProperties>
</file>