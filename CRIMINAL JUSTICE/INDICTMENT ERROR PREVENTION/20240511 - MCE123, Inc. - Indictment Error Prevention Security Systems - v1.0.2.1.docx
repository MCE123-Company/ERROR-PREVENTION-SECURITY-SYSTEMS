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8988130" w:rsidR="003D59FC" w:rsidRDefault="007327F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CRIMINAL 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218F487" w:rsidR="003D59FC" w:rsidRDefault="00FB2A0E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INDICTMENT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0721EB92" w:rsidR="003D59FC" w:rsidRDefault="00FB2A0E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2:46:32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73CD612" w:rsidR="0062053B" w:rsidRDefault="00FB2A0E" w:rsidP="000839BB">
      <w:pPr>
        <w:rPr>
          <w:u w:val="single"/>
        </w:rPr>
      </w:pPr>
      <w:r>
        <w:rPr>
          <w:b/>
          <w:sz w:val="24"/>
        </w:rPr>
        <w:lastRenderedPageBreak/>
        <w:t>INDICTMENT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F6F4D2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B2A0E">
        <w:rPr>
          <w:u w:val="single"/>
        </w:rPr>
        <w:t>INDICTMENT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      </w:t>
      </w:r>
      <w:r w:rsidR="00153024" w:rsidRPr="00153024">
        <w:rPr>
          <w:b/>
          <w:bCs/>
          <w:color w:val="FF0000"/>
        </w:rPr>
        <w:t xml:space="preserve">ANY </w:t>
      </w:r>
      <w:r w:rsidR="00FB2A0E">
        <w:rPr>
          <w:b/>
          <w:bCs/>
          <w:color w:val="FF0000"/>
        </w:rPr>
        <w:t>INDICTMENT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9AE15" w14:textId="77777777" w:rsidR="00C430DA" w:rsidRDefault="00C430DA" w:rsidP="005B7682">
      <w:pPr>
        <w:spacing w:after="0" w:line="240" w:lineRule="auto"/>
      </w:pPr>
      <w:r>
        <w:separator/>
      </w:r>
    </w:p>
  </w:endnote>
  <w:endnote w:type="continuationSeparator" w:id="0">
    <w:p w14:paraId="32F80E44" w14:textId="77777777" w:rsidR="00C430DA" w:rsidRDefault="00C430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7F347" w14:textId="77777777" w:rsidR="00C430DA" w:rsidRDefault="00C430DA" w:rsidP="005B7682">
      <w:pPr>
        <w:spacing w:after="0" w:line="240" w:lineRule="auto"/>
      </w:pPr>
      <w:r>
        <w:separator/>
      </w:r>
    </w:p>
  </w:footnote>
  <w:footnote w:type="continuationSeparator" w:id="0">
    <w:p w14:paraId="5DBB19B7" w14:textId="77777777" w:rsidR="00C430DA" w:rsidRDefault="00C430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2022-11-10T04:18:00Z</cp:lastPrinted>
  <dcterms:created xsi:type="dcterms:W3CDTF">2024-01-22T16:14:00Z</dcterms:created>
  <dcterms:modified xsi:type="dcterms:W3CDTF">2024-05-11T06:46:00Z</dcterms:modified>
</cp:coreProperties>
</file>