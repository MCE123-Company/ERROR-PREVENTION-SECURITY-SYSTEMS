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27B34702" w:rsidR="003D59FC" w:rsidRDefault="00281C2F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CRIMINAL JUSTICE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4109E596" w:rsidR="003D59FC" w:rsidRDefault="00E26878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TRIAL</w:t>
      </w:r>
      <w:r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5138D264" w:rsidR="003D59FC" w:rsidRDefault="00E26878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7/2/2024 6:54:54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344E2122" w:rsidR="0062053B" w:rsidRDefault="00E26878" w:rsidP="000839BB">
      <w:pPr>
        <w:rPr>
          <w:u w:val="single"/>
        </w:rPr>
      </w:pPr>
      <w:r>
        <w:rPr>
          <w:b/>
          <w:sz w:val="24"/>
        </w:rPr>
        <w:lastRenderedPageBreak/>
        <w:t>TRIAL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07EEA06C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26878">
        <w:rPr>
          <w:u w:val="single"/>
        </w:rPr>
        <w:t>TRIAL</w:t>
      </w:r>
      <w:r w:rsidR="00E26878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FD0D4B" w:rsidRPr="000839BB">
        <w:rPr>
          <w:b/>
          <w:bCs/>
          <w:color w:val="0070C0"/>
        </w:rPr>
        <w:t>THAT</w:t>
      </w:r>
      <w:r w:rsidR="00FD0D4B">
        <w:t xml:space="preserve"> </w:t>
      </w:r>
      <w:r w:rsidR="00515345">
        <w:t xml:space="preserve">      </w:t>
      </w:r>
      <w:r w:rsidR="00BF44B7">
        <w:t xml:space="preserve">             </w:t>
      </w:r>
      <w:r w:rsidR="00515345">
        <w:t xml:space="preserve">   </w:t>
      </w:r>
      <w:r w:rsidR="00153024" w:rsidRPr="00153024">
        <w:rPr>
          <w:b/>
          <w:bCs/>
          <w:color w:val="FF0000"/>
        </w:rPr>
        <w:t xml:space="preserve">ANY </w:t>
      </w:r>
      <w:r w:rsidR="00E26878">
        <w:rPr>
          <w:b/>
          <w:bCs/>
          <w:color w:val="FF0000"/>
        </w:rPr>
        <w:t>TRIAL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C51325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0582E06C" w14:textId="73C103B9" w:rsidR="00BF44B7" w:rsidRPr="00477EDF" w:rsidRDefault="00BF44B7" w:rsidP="00BF44B7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 w:rsidR="00E26878">
        <w:rPr>
          <w:u w:val="single"/>
        </w:rPr>
        <w:t>UNFAIR TRIAL</w:t>
      </w:r>
      <w:r>
        <w:rPr>
          <w:u w:val="single"/>
        </w:rPr>
        <w:t xml:space="preserve">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     </w:t>
      </w:r>
      <w:r w:rsidRPr="00153024">
        <w:rPr>
          <w:b/>
          <w:bCs/>
          <w:color w:val="FF0000"/>
        </w:rPr>
        <w:t xml:space="preserve">ANY </w:t>
      </w:r>
      <w:r w:rsidR="00E26878">
        <w:rPr>
          <w:b/>
          <w:bCs/>
          <w:color w:val="FF0000"/>
        </w:rPr>
        <w:t>UNFAIR</w:t>
      </w:r>
      <w:r w:rsidR="00E26878">
        <w:rPr>
          <w:b/>
          <w:bCs/>
          <w:color w:val="FF0000"/>
        </w:rPr>
        <w:t xml:space="preserve"> </w:t>
      </w:r>
      <w:r w:rsidR="00E26878">
        <w:rPr>
          <w:b/>
          <w:bCs/>
          <w:color w:val="FF0000"/>
        </w:rPr>
        <w:t>TRIAL</w:t>
      </w:r>
      <w:r>
        <w:rPr>
          <w:b/>
          <w:bCs/>
          <w:color w:val="FF0000"/>
        </w:rPr>
        <w:t xml:space="preserve">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r w:rsidRPr="00153024">
        <w:rPr>
          <w:b/>
          <w:bCs/>
          <w:color w:val="7030A0"/>
        </w:rPr>
        <w:t>OCCURS</w:t>
      </w:r>
      <w:r>
        <w:t xml:space="preserve">,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16EB3417" w14:textId="2E4EE190" w:rsidR="006925DF" w:rsidRPr="00477EDF" w:rsidRDefault="006925DF" w:rsidP="006925DF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MIND CONTROL </w:t>
      </w:r>
      <w:r w:rsidR="00E26878">
        <w:rPr>
          <w:u w:val="single"/>
        </w:rPr>
        <w:t>TRIAL</w:t>
      </w:r>
      <w:r w:rsidR="00E26878">
        <w:rPr>
          <w:u w:val="single"/>
        </w:rPr>
        <w:t xml:space="preserve"> </w:t>
      </w:r>
      <w:r>
        <w:rPr>
          <w:u w:val="single"/>
        </w:rPr>
        <w:t>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</w:t>
      </w:r>
      <w:r w:rsidRPr="0015302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 w:rsidR="00E26878">
        <w:rPr>
          <w:b/>
          <w:bCs/>
          <w:color w:val="FF0000"/>
        </w:rPr>
        <w:t>TRIAL</w:t>
      </w:r>
      <w:r>
        <w:rPr>
          <w:b/>
          <w:bCs/>
          <w:color w:val="FF0000"/>
        </w:rPr>
        <w:t xml:space="preserve">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proofErr w:type="gramStart"/>
      <w:r w:rsidRPr="0015302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</w:t>
      </w:r>
      <w:r w:rsidR="00BF44B7">
        <w:t xml:space="preserve">                             </w:t>
      </w:r>
      <w:r>
        <w:t xml:space="preserve"> 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1F5BF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AF68D2" w14:textId="77777777" w:rsidR="00AF3DC2" w:rsidRDefault="00AF3DC2" w:rsidP="005B7682">
      <w:pPr>
        <w:spacing w:after="0" w:line="240" w:lineRule="auto"/>
      </w:pPr>
      <w:r>
        <w:separator/>
      </w:r>
    </w:p>
  </w:endnote>
  <w:endnote w:type="continuationSeparator" w:id="0">
    <w:p w14:paraId="14F5CDEB" w14:textId="77777777" w:rsidR="00AF3DC2" w:rsidRDefault="00AF3DC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3E4E6B" w14:textId="77777777" w:rsidR="00AF3DC2" w:rsidRDefault="00AF3DC2" w:rsidP="005B7682">
      <w:pPr>
        <w:spacing w:after="0" w:line="240" w:lineRule="auto"/>
      </w:pPr>
      <w:r>
        <w:separator/>
      </w:r>
    </w:p>
  </w:footnote>
  <w:footnote w:type="continuationSeparator" w:id="0">
    <w:p w14:paraId="15E65410" w14:textId="77777777" w:rsidR="00AF3DC2" w:rsidRDefault="00AF3DC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B44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5BFB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1C2F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23E1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ED8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5DF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65A7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35A10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4361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4BC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DC2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44B7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0C7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6878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0E4"/>
    <w:rsid w:val="00FC1374"/>
    <w:rsid w:val="00FC7BDB"/>
    <w:rsid w:val="00FC7D02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5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5</cp:revision>
  <cp:lastPrinted>2022-11-10T04:18:00Z</cp:lastPrinted>
  <dcterms:created xsi:type="dcterms:W3CDTF">2024-04-04T23:01:00Z</dcterms:created>
  <dcterms:modified xsi:type="dcterms:W3CDTF">2024-07-02T22:54:00Z</dcterms:modified>
</cp:coreProperties>
</file>