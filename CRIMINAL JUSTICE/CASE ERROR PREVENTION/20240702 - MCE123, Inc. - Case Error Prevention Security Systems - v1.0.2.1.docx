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F6F8F60" w:rsidR="003D59FC" w:rsidRDefault="00BF44B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CASE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28BD5A3" w:rsidR="003D59FC" w:rsidRDefault="00BF44B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6:27:36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687A6BB" w:rsidR="0062053B" w:rsidRDefault="00BF44B7" w:rsidP="000839BB">
      <w:pPr>
        <w:rPr>
          <w:u w:val="single"/>
        </w:rPr>
      </w:pPr>
      <w:r>
        <w:rPr>
          <w:b/>
          <w:sz w:val="24"/>
        </w:rPr>
        <w:lastRenderedPageBreak/>
        <w:t>CASE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3B8F72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F44B7">
        <w:rPr>
          <w:u w:val="single"/>
        </w:rPr>
        <w:t>CASE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CASE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0582E06C" w14:textId="5F035C0F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LOGICAL</w:t>
      </w:r>
      <w:r>
        <w:rPr>
          <w:u w:val="single"/>
        </w:rPr>
        <w:t xml:space="preserve">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LOGICAL</w:t>
      </w:r>
      <w:r>
        <w:rPr>
          <w:b/>
          <w:bCs/>
          <w:color w:val="FF0000"/>
        </w:rPr>
        <w:t xml:space="preserve">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6EB3417" w14:textId="19B5EDBB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BF44B7">
        <w:rPr>
          <w:u w:val="single"/>
        </w:rPr>
        <w:t>CASE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BF44B7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="00BF44B7">
        <w:t xml:space="preserve">                             </w:t>
      </w:r>
      <w:r>
        <w:t xml:space="preserve">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23776EF3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BF44B7">
        <w:rPr>
          <w:u w:val="single"/>
        </w:rPr>
        <w:t>CASE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="00BF44B7">
        <w:t xml:space="preserve">     </w:t>
      </w:r>
      <w:r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MISSING</w:t>
      </w:r>
      <w:r>
        <w:rPr>
          <w:b/>
          <w:bCs/>
          <w:color w:val="FF0000"/>
        </w:rPr>
        <w:t xml:space="preserve"> </w:t>
      </w:r>
      <w:r w:rsidR="00BF44B7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C6DC8E9" w14:textId="2F37D910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TECHNICAL</w:t>
      </w:r>
      <w:r>
        <w:rPr>
          <w:u w:val="single"/>
        </w:rPr>
        <w:t xml:space="preserve">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F4F6301" w14:textId="54BE1AFC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TRUTHFULNESS</w:t>
      </w:r>
      <w:r>
        <w:rPr>
          <w:u w:val="single"/>
        </w:rPr>
        <w:t xml:space="preserve">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TRUTHFULNESS</w:t>
      </w:r>
      <w:r>
        <w:rPr>
          <w:b/>
          <w:bCs/>
          <w:color w:val="FF0000"/>
        </w:rPr>
        <w:t xml:space="preserve">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69538" w14:textId="77777777" w:rsidR="000A2B44" w:rsidRDefault="000A2B44" w:rsidP="005B7682">
      <w:pPr>
        <w:spacing w:after="0" w:line="240" w:lineRule="auto"/>
      </w:pPr>
      <w:r>
        <w:separator/>
      </w:r>
    </w:p>
  </w:endnote>
  <w:endnote w:type="continuationSeparator" w:id="0">
    <w:p w14:paraId="5A01DE14" w14:textId="77777777" w:rsidR="000A2B44" w:rsidRDefault="000A2B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827DD" w14:textId="77777777" w:rsidR="000A2B44" w:rsidRDefault="000A2B44" w:rsidP="005B7682">
      <w:pPr>
        <w:spacing w:after="0" w:line="240" w:lineRule="auto"/>
      </w:pPr>
      <w:r>
        <w:separator/>
      </w:r>
    </w:p>
  </w:footnote>
  <w:footnote w:type="continuationSeparator" w:id="0">
    <w:p w14:paraId="115D5F91" w14:textId="77777777" w:rsidR="000A2B44" w:rsidRDefault="000A2B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2024-04-04T23:01:00Z</dcterms:created>
  <dcterms:modified xsi:type="dcterms:W3CDTF">2024-07-02T22:27:00Z</dcterms:modified>
</cp:coreProperties>
</file>