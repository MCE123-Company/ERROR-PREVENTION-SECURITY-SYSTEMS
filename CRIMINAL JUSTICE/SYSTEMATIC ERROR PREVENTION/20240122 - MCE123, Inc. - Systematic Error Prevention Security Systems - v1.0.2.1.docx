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350C785F" w:rsidR="003D59FC" w:rsidRDefault="001158F5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CRIMINAL 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5C98C9A4" w:rsidR="003D59FC" w:rsidRDefault="00AD4BF0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SYSTEMATIC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2B1E52C" w:rsidR="003D59FC" w:rsidRDefault="00286C1D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11:16:28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77E23A01" w:rsidR="0062053B" w:rsidRDefault="00AD4BF0" w:rsidP="000839BB">
      <w:pPr>
        <w:rPr>
          <w:u w:val="single"/>
        </w:rPr>
      </w:pPr>
      <w:r>
        <w:rPr>
          <w:b/>
          <w:sz w:val="24"/>
        </w:rPr>
        <w:lastRenderedPageBreak/>
        <w:t>SYSTEMATIC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74D22D2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D4BF0">
        <w:rPr>
          <w:u w:val="single"/>
        </w:rPr>
        <w:t>SYSTEMATIC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      </w:t>
      </w:r>
      <w:r w:rsidR="00153024" w:rsidRPr="00153024">
        <w:rPr>
          <w:b/>
          <w:bCs/>
          <w:color w:val="FF0000"/>
        </w:rPr>
        <w:t xml:space="preserve">ANY </w:t>
      </w:r>
      <w:r w:rsidR="00AD4BF0">
        <w:rPr>
          <w:b/>
          <w:bCs/>
          <w:color w:val="FF0000"/>
        </w:rPr>
        <w:t>SYSTEMATIC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F404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47642" w14:textId="77777777" w:rsidR="000F404C" w:rsidRDefault="000F404C" w:rsidP="005B7682">
      <w:pPr>
        <w:spacing w:after="0" w:line="240" w:lineRule="auto"/>
      </w:pPr>
      <w:r>
        <w:separator/>
      </w:r>
    </w:p>
  </w:endnote>
  <w:endnote w:type="continuationSeparator" w:id="0">
    <w:p w14:paraId="2546697A" w14:textId="77777777" w:rsidR="000F404C" w:rsidRDefault="000F40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7B090" w14:textId="77777777" w:rsidR="000F404C" w:rsidRDefault="000F404C" w:rsidP="005B7682">
      <w:pPr>
        <w:spacing w:after="0" w:line="240" w:lineRule="auto"/>
      </w:pPr>
      <w:r>
        <w:separator/>
      </w:r>
    </w:p>
  </w:footnote>
  <w:footnote w:type="continuationSeparator" w:id="0">
    <w:p w14:paraId="28F11153" w14:textId="77777777" w:rsidR="000F404C" w:rsidRDefault="000F40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04C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58F5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2022-11-10T04:18:00Z</cp:lastPrinted>
  <dcterms:created xsi:type="dcterms:W3CDTF">2024-01-22T16:16:00Z</dcterms:created>
  <dcterms:modified xsi:type="dcterms:W3CDTF">2024-01-22T16:25:00Z</dcterms:modified>
</cp:coreProperties>
</file>