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78C69390" w:rsidR="003D59FC" w:rsidRDefault="00E0721F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CRIMINAL 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4CB15A6" w:rsidR="003D59FC" w:rsidRDefault="00073933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WARRANT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509EB9D4" w:rsidR="003D59FC" w:rsidRDefault="00073933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11:21:29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44BD547" w:rsidR="0062053B" w:rsidRDefault="00073933" w:rsidP="000839BB">
      <w:pPr>
        <w:rPr>
          <w:u w:val="single"/>
        </w:rPr>
      </w:pPr>
      <w:r>
        <w:rPr>
          <w:b/>
          <w:sz w:val="24"/>
        </w:rPr>
        <w:lastRenderedPageBreak/>
        <w:t>WARRANT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303835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73933">
        <w:rPr>
          <w:u w:val="single"/>
        </w:rPr>
        <w:t>WARRANT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     </w:t>
      </w:r>
      <w:r w:rsidR="00153024" w:rsidRPr="00153024">
        <w:rPr>
          <w:b/>
          <w:bCs/>
          <w:color w:val="FF0000"/>
        </w:rPr>
        <w:t xml:space="preserve">ANY </w:t>
      </w:r>
      <w:r w:rsidR="00073933">
        <w:rPr>
          <w:b/>
          <w:bCs/>
          <w:color w:val="FF0000"/>
        </w:rPr>
        <w:t>WARRANT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5167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15723" w14:textId="77777777" w:rsidR="0055167C" w:rsidRDefault="0055167C" w:rsidP="005B7682">
      <w:pPr>
        <w:spacing w:after="0" w:line="240" w:lineRule="auto"/>
      </w:pPr>
      <w:r>
        <w:separator/>
      </w:r>
    </w:p>
  </w:endnote>
  <w:endnote w:type="continuationSeparator" w:id="0">
    <w:p w14:paraId="42FFCC68" w14:textId="77777777" w:rsidR="0055167C" w:rsidRDefault="005516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79699" w14:textId="77777777" w:rsidR="0055167C" w:rsidRDefault="0055167C" w:rsidP="005B7682">
      <w:pPr>
        <w:spacing w:after="0" w:line="240" w:lineRule="auto"/>
      </w:pPr>
      <w:r>
        <w:separator/>
      </w:r>
    </w:p>
  </w:footnote>
  <w:footnote w:type="continuationSeparator" w:id="0">
    <w:p w14:paraId="48F1E76E" w14:textId="77777777" w:rsidR="0055167C" w:rsidRDefault="005516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2024-01-22T16:21:00Z</dcterms:created>
  <dcterms:modified xsi:type="dcterms:W3CDTF">2024-01-22T16:26:00Z</dcterms:modified>
</cp:coreProperties>
</file>