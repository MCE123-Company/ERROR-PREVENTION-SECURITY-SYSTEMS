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988130" w:rsidR="003D59FC" w:rsidRDefault="007327F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62434CB" w:rsidR="003D59FC" w:rsidRDefault="00EC385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INTEGRITY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7D60AD7" w:rsidR="003D59FC" w:rsidRDefault="00EC385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1:26:38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5CC933B" w:rsidR="0062053B" w:rsidRDefault="00EC385C" w:rsidP="000839BB">
      <w:pPr>
        <w:rPr>
          <w:u w:val="single"/>
        </w:rPr>
      </w:pPr>
      <w:r>
        <w:rPr>
          <w:b/>
          <w:sz w:val="24"/>
        </w:rPr>
        <w:lastRenderedPageBreak/>
        <w:t>INTEGRITY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8F6FA3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C385C">
        <w:rPr>
          <w:u w:val="single"/>
        </w:rPr>
        <w:t>INTEGRITY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</w:t>
      </w:r>
      <w:r w:rsidR="00EC385C">
        <w:t xml:space="preserve">               </w:t>
      </w:r>
      <w:r w:rsidR="00515345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EC385C">
        <w:rPr>
          <w:b/>
          <w:bCs/>
          <w:color w:val="FF0000"/>
        </w:rPr>
        <w:t>INTEGRITY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56F19" w14:textId="77777777" w:rsidR="00004ED2" w:rsidRDefault="00004ED2" w:rsidP="005B7682">
      <w:pPr>
        <w:spacing w:after="0" w:line="240" w:lineRule="auto"/>
      </w:pPr>
      <w:r>
        <w:separator/>
      </w:r>
    </w:p>
  </w:endnote>
  <w:endnote w:type="continuationSeparator" w:id="0">
    <w:p w14:paraId="7F729ED8" w14:textId="77777777" w:rsidR="00004ED2" w:rsidRDefault="00004E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C24BA" w14:textId="77777777" w:rsidR="00004ED2" w:rsidRDefault="00004ED2" w:rsidP="005B7682">
      <w:pPr>
        <w:spacing w:after="0" w:line="240" w:lineRule="auto"/>
      </w:pPr>
      <w:r>
        <w:separator/>
      </w:r>
    </w:p>
  </w:footnote>
  <w:footnote w:type="continuationSeparator" w:id="0">
    <w:p w14:paraId="69466A40" w14:textId="77777777" w:rsidR="00004ED2" w:rsidRDefault="00004E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2022-11-10T04:18:00Z</cp:lastPrinted>
  <dcterms:created xsi:type="dcterms:W3CDTF">2024-01-22T16:14:00Z</dcterms:created>
  <dcterms:modified xsi:type="dcterms:W3CDTF">2024-05-30T05:26:00Z</dcterms:modified>
</cp:coreProperties>
</file>