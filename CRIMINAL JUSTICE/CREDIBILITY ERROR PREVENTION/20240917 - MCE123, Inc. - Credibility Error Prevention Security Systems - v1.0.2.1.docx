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0BCD1B7" w:rsidR="003D59FC" w:rsidRDefault="001A0E4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CREDIBILITY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A784550" w14:textId="73284C32" w:rsidR="009B00FA" w:rsidRDefault="001A0E4C" w:rsidP="001A0E4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9/17/2024 8:32:56 PM</w:t>
      </w:r>
    </w:p>
    <w:p w14:paraId="0737B6F5" w14:textId="6610552E" w:rsidR="0062053B" w:rsidRDefault="001A0E4C" w:rsidP="000839BB">
      <w:pPr>
        <w:rPr>
          <w:u w:val="single"/>
        </w:rPr>
      </w:pPr>
      <w:r>
        <w:rPr>
          <w:b/>
          <w:sz w:val="24"/>
        </w:rPr>
        <w:lastRenderedPageBreak/>
        <w:t>CREDIBILITY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26F034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A0E4C">
        <w:rPr>
          <w:u w:val="single"/>
        </w:rPr>
        <w:t>CREDIBILITY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1A0E4C">
        <w:rPr>
          <w:b/>
          <w:bCs/>
          <w:color w:val="FF0000"/>
        </w:rPr>
        <w:t>CREDIBILITY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0667D457" w14:textId="77777777" w:rsidR="00F51FBF" w:rsidRPr="006C5F95" w:rsidRDefault="00F51FBF" w:rsidP="00DE5E70"/>
    <w:sectPr w:rsidR="00F51FBF" w:rsidRPr="006C5F95" w:rsidSect="00346B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096C" w14:textId="77777777" w:rsidR="00346B42" w:rsidRDefault="00346B42" w:rsidP="005B7682">
      <w:pPr>
        <w:spacing w:after="0" w:line="240" w:lineRule="auto"/>
      </w:pPr>
      <w:r>
        <w:separator/>
      </w:r>
    </w:p>
  </w:endnote>
  <w:endnote w:type="continuationSeparator" w:id="0">
    <w:p w14:paraId="5BE31756" w14:textId="77777777" w:rsidR="00346B42" w:rsidRDefault="00346B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D557" w14:textId="77777777" w:rsidR="00346B42" w:rsidRDefault="00346B42" w:rsidP="005B7682">
      <w:pPr>
        <w:spacing w:after="0" w:line="240" w:lineRule="auto"/>
      </w:pPr>
      <w:r>
        <w:separator/>
      </w:r>
    </w:p>
  </w:footnote>
  <w:footnote w:type="continuationSeparator" w:id="0">
    <w:p w14:paraId="167B537A" w14:textId="77777777" w:rsidR="00346B42" w:rsidRDefault="00346B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6A3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E4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B42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33A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817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55D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2024-04-04T23:01:00Z</dcterms:created>
  <dcterms:modified xsi:type="dcterms:W3CDTF">2024-09-18T00:33:00Z</dcterms:modified>
</cp:coreProperties>
</file>