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988130" w:rsidR="003D59FC" w:rsidRDefault="007327F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DBD9ABA" w:rsidR="003D59FC" w:rsidRDefault="007C40B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PRECEDENCE</w:t>
      </w:r>
      <w:r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E7133C1" w:rsidR="003D59FC" w:rsidRDefault="007C40B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10/31/2024 6:13:52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13B148F" w:rsidR="0062053B" w:rsidRDefault="007C40BF" w:rsidP="000839BB">
      <w:pPr>
        <w:rPr>
          <w:u w:val="single"/>
        </w:rPr>
      </w:pPr>
      <w:r>
        <w:rPr>
          <w:b/>
          <w:sz w:val="24"/>
        </w:rPr>
        <w:lastRenderedPageBreak/>
        <w:t>PRECEDENCE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B31B57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C40BF">
        <w:rPr>
          <w:u w:val="single"/>
        </w:rPr>
        <w:t>PRECEDENCE</w:t>
      </w:r>
      <w:r w:rsidR="007C40BF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</w:t>
      </w:r>
      <w:r w:rsidR="007C40BF">
        <w:t xml:space="preserve">                </w:t>
      </w:r>
      <w:r w:rsidR="00515345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7C40BF">
        <w:rPr>
          <w:b/>
          <w:bCs/>
          <w:color w:val="FF0000"/>
        </w:rPr>
        <w:t>PRECEDENCE</w:t>
      </w:r>
      <w:r w:rsidR="007C40BF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528D" w14:textId="77777777" w:rsidR="00A827E0" w:rsidRDefault="00A827E0" w:rsidP="005B7682">
      <w:pPr>
        <w:spacing w:after="0" w:line="240" w:lineRule="auto"/>
      </w:pPr>
      <w:r>
        <w:separator/>
      </w:r>
    </w:p>
  </w:endnote>
  <w:endnote w:type="continuationSeparator" w:id="0">
    <w:p w14:paraId="579F576E" w14:textId="77777777" w:rsidR="00A827E0" w:rsidRDefault="00A827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altName w:val="Tahoma"/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F8F7F" w14:textId="77777777" w:rsidR="00A827E0" w:rsidRDefault="00A827E0" w:rsidP="005B7682">
      <w:pPr>
        <w:spacing w:after="0" w:line="240" w:lineRule="auto"/>
      </w:pPr>
      <w:r>
        <w:separator/>
      </w:r>
    </w:p>
  </w:footnote>
  <w:footnote w:type="continuationSeparator" w:id="0">
    <w:p w14:paraId="40A9FAB4" w14:textId="77777777" w:rsidR="00A827E0" w:rsidRDefault="00A827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AE9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621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7B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0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27E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491B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2024-10-31T10:14:00Z</dcterms:created>
  <dcterms:modified xsi:type="dcterms:W3CDTF">2024-10-31T10:14:00Z</dcterms:modified>
</cp:coreProperties>
</file>