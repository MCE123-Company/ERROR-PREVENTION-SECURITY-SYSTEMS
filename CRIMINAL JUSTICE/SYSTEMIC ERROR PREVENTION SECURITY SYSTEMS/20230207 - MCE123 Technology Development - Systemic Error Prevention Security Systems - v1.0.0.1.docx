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ED70285" w:rsidR="00C70210" w:rsidRDefault="00DD71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SYSTEMIC</w:t>
      </w:r>
      <w:r w:rsidR="00075391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60C83C4" w:rsidR="00074C5F" w:rsidRDefault="008077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3:12:44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6DA8CB8" w:rsidR="0062053B" w:rsidRDefault="00DD718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SYSTEMIC</w:t>
      </w:r>
      <w:r w:rsidR="00075391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915618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D7180">
        <w:rPr>
          <w:u w:val="single"/>
        </w:rPr>
        <w:t>SYSTEMIC</w:t>
      </w:r>
      <w:r w:rsidR="00075391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703ADE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DD7180">
        <w:rPr>
          <w:b/>
          <w:bCs/>
          <w:color w:val="FF0000"/>
        </w:rPr>
        <w:t>SYSTEMIC</w:t>
      </w:r>
      <w:r w:rsidR="00075391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07758">
        <w:t>,</w:t>
      </w:r>
      <w:r w:rsidR="0080775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016B" w14:textId="77777777" w:rsidR="004B7303" w:rsidRDefault="004B7303" w:rsidP="005B7682">
      <w:pPr>
        <w:spacing w:after="0" w:line="240" w:lineRule="auto"/>
      </w:pPr>
      <w:r>
        <w:separator/>
      </w:r>
    </w:p>
  </w:endnote>
  <w:endnote w:type="continuationSeparator" w:id="0">
    <w:p w14:paraId="1F4CD483" w14:textId="77777777" w:rsidR="004B7303" w:rsidRDefault="004B73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5803BDAE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8077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0AFF" w14:textId="77777777" w:rsidR="004B7303" w:rsidRDefault="004B7303" w:rsidP="005B7682">
      <w:pPr>
        <w:spacing w:after="0" w:line="240" w:lineRule="auto"/>
      </w:pPr>
      <w:r>
        <w:separator/>
      </w:r>
    </w:p>
  </w:footnote>
  <w:footnote w:type="continuationSeparator" w:id="0">
    <w:p w14:paraId="426470FF" w14:textId="77777777" w:rsidR="004B7303" w:rsidRDefault="004B73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391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B7303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977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AD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758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0A0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180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2022-11-10T04:09:00Z</cp:lastPrinted>
  <dcterms:created xsi:type="dcterms:W3CDTF">2022-11-28T02:11:00Z</dcterms:created>
  <dcterms:modified xsi:type="dcterms:W3CDTF">2023-02-07T20:13:00Z</dcterms:modified>
</cp:coreProperties>
</file>