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7B34702" w:rsidR="003D59FC" w:rsidRDefault="00281C2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EC9B2F1" w:rsidR="003D59FC" w:rsidRDefault="007F34B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POLICE ACTIVITY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EAC471A" w:rsidR="003D59FC" w:rsidRDefault="007F34B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3:52:50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6BC3643" w:rsidR="0062053B" w:rsidRDefault="007F34BC" w:rsidP="000839BB">
      <w:pPr>
        <w:rPr>
          <w:u w:val="single"/>
        </w:rPr>
      </w:pPr>
      <w:r>
        <w:rPr>
          <w:b/>
          <w:sz w:val="24"/>
        </w:rPr>
        <w:lastRenderedPageBreak/>
        <w:t>POLICE ACTIVITY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A26773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F34BC">
        <w:rPr>
          <w:u w:val="single"/>
        </w:rPr>
        <w:t>POLICE ACTIVITY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7F34BC">
        <w:rPr>
          <w:b/>
          <w:bCs/>
          <w:color w:val="FF0000"/>
        </w:rPr>
        <w:t>POLICE ACTIVITY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6EB3417" w14:textId="7D94C8D2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="007F34BC">
        <w:rPr>
          <w:u w:val="single"/>
        </w:rPr>
        <w:t>POLICE ACTIVITY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7F34BC">
        <w:rPr>
          <w:b/>
          <w:bCs/>
          <w:color w:val="FF0000"/>
        </w:rPr>
        <w:t>POLICE ACTIVITY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165FFE66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MISSING </w:t>
      </w:r>
      <w:r w:rsidR="007F34BC">
        <w:rPr>
          <w:u w:val="single"/>
        </w:rPr>
        <w:t>POLICE ACTIVITY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7F34BC">
        <w:rPr>
          <w:b/>
          <w:bCs/>
          <w:color w:val="FF0000"/>
        </w:rPr>
        <w:t>POLICE ACTIVITY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9A84F" w14:textId="77777777" w:rsidR="007D4361" w:rsidRDefault="007D4361" w:rsidP="005B7682">
      <w:pPr>
        <w:spacing w:after="0" w:line="240" w:lineRule="auto"/>
      </w:pPr>
      <w:r>
        <w:separator/>
      </w:r>
    </w:p>
  </w:endnote>
  <w:endnote w:type="continuationSeparator" w:id="0">
    <w:p w14:paraId="3DEFF242" w14:textId="77777777" w:rsidR="007D4361" w:rsidRDefault="007D43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AEA1D" w14:textId="77777777" w:rsidR="007D4361" w:rsidRDefault="007D4361" w:rsidP="005B7682">
      <w:pPr>
        <w:spacing w:after="0" w:line="240" w:lineRule="auto"/>
      </w:pPr>
      <w:r>
        <w:separator/>
      </w:r>
    </w:p>
  </w:footnote>
  <w:footnote w:type="continuationSeparator" w:id="0">
    <w:p w14:paraId="232292CD" w14:textId="77777777" w:rsidR="007D4361" w:rsidRDefault="007D43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2024-04-04T23:01:00Z</dcterms:created>
  <dcterms:modified xsi:type="dcterms:W3CDTF">2024-07-02T19:52:00Z</dcterms:modified>
</cp:coreProperties>
</file>