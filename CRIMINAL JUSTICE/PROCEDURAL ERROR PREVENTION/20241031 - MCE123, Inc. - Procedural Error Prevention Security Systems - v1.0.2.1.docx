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C0E6C1C" w:rsidR="003D59FC" w:rsidRDefault="00B83DA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PROCEDURAL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1772633" w:rsidR="003D59FC" w:rsidRDefault="00B83DA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10/31/2024 6:38:56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A5BBE5F" w:rsidR="0062053B" w:rsidRDefault="00B83DAC" w:rsidP="000839BB">
      <w:pPr>
        <w:rPr>
          <w:u w:val="single"/>
        </w:rPr>
      </w:pPr>
      <w:r>
        <w:rPr>
          <w:b/>
          <w:sz w:val="24"/>
        </w:rPr>
        <w:lastRenderedPageBreak/>
        <w:t>PROCEDURAL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474647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83DAC">
        <w:rPr>
          <w:u w:val="single"/>
        </w:rPr>
        <w:t>PROCEDURAL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</w:t>
      </w:r>
      <w:r w:rsidR="00B83DAC">
        <w:t xml:space="preserve">           </w:t>
      </w:r>
      <w:r w:rsidR="00515345">
        <w:t xml:space="preserve">     </w:t>
      </w:r>
      <w:r w:rsidR="00153024" w:rsidRPr="00153024">
        <w:rPr>
          <w:b/>
          <w:bCs/>
          <w:color w:val="FF0000"/>
        </w:rPr>
        <w:t xml:space="preserve">ANY </w:t>
      </w:r>
      <w:r w:rsidR="00B83DAC">
        <w:rPr>
          <w:b/>
          <w:bCs/>
          <w:color w:val="FF0000"/>
        </w:rPr>
        <w:t>PROCEDURAL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6F127" w14:textId="77777777" w:rsidR="0064304F" w:rsidRDefault="0064304F" w:rsidP="005B7682">
      <w:pPr>
        <w:spacing w:after="0" w:line="240" w:lineRule="auto"/>
      </w:pPr>
      <w:r>
        <w:separator/>
      </w:r>
    </w:p>
  </w:endnote>
  <w:endnote w:type="continuationSeparator" w:id="0">
    <w:p w14:paraId="192441B7" w14:textId="77777777" w:rsidR="0064304F" w:rsidRDefault="006430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F7482" w14:textId="77777777" w:rsidR="0064304F" w:rsidRDefault="0064304F" w:rsidP="005B7682">
      <w:pPr>
        <w:spacing w:after="0" w:line="240" w:lineRule="auto"/>
      </w:pPr>
      <w:r>
        <w:separator/>
      </w:r>
    </w:p>
  </w:footnote>
  <w:footnote w:type="continuationSeparator" w:id="0">
    <w:p w14:paraId="6D9BF15E" w14:textId="77777777" w:rsidR="0064304F" w:rsidRDefault="006430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0A7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AE9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621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7B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35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04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3DAC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491B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2024-10-31T10:39:00Z</dcterms:created>
  <dcterms:modified xsi:type="dcterms:W3CDTF">2024-10-31T10:39:00Z</dcterms:modified>
</cp:coreProperties>
</file>