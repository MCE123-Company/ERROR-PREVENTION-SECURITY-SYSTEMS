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8988130" w:rsidR="003D59FC" w:rsidRDefault="007327F5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E129072" w:rsidR="003D59FC" w:rsidRDefault="001F621B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OMISSION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1B3DE5F" w:rsidR="003D59FC" w:rsidRDefault="001F621B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10/31/2024 5:59:10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C66B503" w:rsidR="0062053B" w:rsidRDefault="001F621B" w:rsidP="000839BB">
      <w:pPr>
        <w:rPr>
          <w:u w:val="single"/>
        </w:rPr>
      </w:pPr>
      <w:r>
        <w:rPr>
          <w:b/>
          <w:sz w:val="24"/>
        </w:rPr>
        <w:lastRenderedPageBreak/>
        <w:t>OMISSION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409104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F621B">
        <w:rPr>
          <w:u w:val="single"/>
        </w:rPr>
        <w:t>OMISSION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   </w:t>
      </w:r>
      <w:r w:rsidR="00153024" w:rsidRPr="00153024">
        <w:rPr>
          <w:b/>
          <w:bCs/>
          <w:color w:val="FF0000"/>
        </w:rPr>
        <w:t xml:space="preserve">ANY </w:t>
      </w:r>
      <w:r w:rsidR="001F621B">
        <w:rPr>
          <w:b/>
          <w:bCs/>
          <w:color w:val="FF0000"/>
        </w:rPr>
        <w:t>OMISSION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78D77" w14:textId="77777777" w:rsidR="00C5491B" w:rsidRDefault="00C5491B" w:rsidP="005B7682">
      <w:pPr>
        <w:spacing w:after="0" w:line="240" w:lineRule="auto"/>
      </w:pPr>
      <w:r>
        <w:separator/>
      </w:r>
    </w:p>
  </w:endnote>
  <w:endnote w:type="continuationSeparator" w:id="0">
    <w:p w14:paraId="26D69DDD" w14:textId="77777777" w:rsidR="00C5491B" w:rsidRDefault="00C549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8291B" w14:textId="77777777" w:rsidR="00C5491B" w:rsidRDefault="00C5491B" w:rsidP="005B7682">
      <w:pPr>
        <w:spacing w:after="0" w:line="240" w:lineRule="auto"/>
      </w:pPr>
      <w:r>
        <w:separator/>
      </w:r>
    </w:p>
  </w:footnote>
  <w:footnote w:type="continuationSeparator" w:id="0">
    <w:p w14:paraId="471F8D4F" w14:textId="77777777" w:rsidR="00C5491B" w:rsidRDefault="00C549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AE9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621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7B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491B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2024-10-31T09:59:00Z</dcterms:created>
  <dcterms:modified xsi:type="dcterms:W3CDTF">2024-10-31T09:59:00Z</dcterms:modified>
</cp:coreProperties>
</file>