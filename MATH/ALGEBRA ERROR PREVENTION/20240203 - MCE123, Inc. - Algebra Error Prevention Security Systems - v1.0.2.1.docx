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4F561B1" w:rsidR="003D59FC" w:rsidRDefault="005A56B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ALGEBRA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9369008" w:rsidR="003D59FC" w:rsidRDefault="005A56B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5:17:10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B611C8F" w:rsidR="0062053B" w:rsidRDefault="005A56B7" w:rsidP="000839BB">
      <w:pPr>
        <w:rPr>
          <w:u w:val="single"/>
        </w:rPr>
      </w:pPr>
      <w:r>
        <w:rPr>
          <w:b/>
          <w:sz w:val="24"/>
        </w:rPr>
        <w:lastRenderedPageBreak/>
        <w:t>ALGEBRA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55054D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A56B7">
        <w:rPr>
          <w:u w:val="single"/>
        </w:rPr>
        <w:t>ALGEBRA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5A56B7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5A56B7">
        <w:rPr>
          <w:b/>
          <w:bCs/>
          <w:color w:val="FF0000"/>
        </w:rPr>
        <w:t>ALGEBRA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01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5C08" w14:textId="77777777" w:rsidR="00401224" w:rsidRDefault="00401224" w:rsidP="005B7682">
      <w:pPr>
        <w:spacing w:after="0" w:line="240" w:lineRule="auto"/>
      </w:pPr>
      <w:r>
        <w:separator/>
      </w:r>
    </w:p>
  </w:endnote>
  <w:endnote w:type="continuationSeparator" w:id="0">
    <w:p w14:paraId="30D4A591" w14:textId="77777777" w:rsidR="00401224" w:rsidRDefault="004012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D1E3" w14:textId="77777777" w:rsidR="00401224" w:rsidRDefault="00401224" w:rsidP="005B7682">
      <w:pPr>
        <w:spacing w:after="0" w:line="240" w:lineRule="auto"/>
      </w:pPr>
      <w:r>
        <w:separator/>
      </w:r>
    </w:p>
  </w:footnote>
  <w:footnote w:type="continuationSeparator" w:id="0">
    <w:p w14:paraId="221B5BF7" w14:textId="77777777" w:rsidR="00401224" w:rsidRDefault="004012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1224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56B7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2024-02-03T10:17:00Z</dcterms:created>
  <dcterms:modified xsi:type="dcterms:W3CDTF">2024-02-03T10:17:00Z</dcterms:modified>
</cp:coreProperties>
</file>