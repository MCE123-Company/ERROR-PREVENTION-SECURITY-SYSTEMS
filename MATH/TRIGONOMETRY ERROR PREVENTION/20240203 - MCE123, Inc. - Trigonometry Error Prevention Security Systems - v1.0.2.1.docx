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25ADA52" w:rsidR="003D59FC" w:rsidRDefault="001C154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MATH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29C5D43" w:rsidR="003D59FC" w:rsidRDefault="00C6441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TRIGONOMETRY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1F0A6F2" w:rsidR="003D59FC" w:rsidRDefault="00B46B0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5:13:48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AF5EE9C" w:rsidR="0062053B" w:rsidRDefault="00C6441F" w:rsidP="000839BB">
      <w:pPr>
        <w:rPr>
          <w:u w:val="single"/>
        </w:rPr>
      </w:pPr>
      <w:r>
        <w:rPr>
          <w:b/>
          <w:sz w:val="24"/>
        </w:rPr>
        <w:lastRenderedPageBreak/>
        <w:t>TRIGONOMETRY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3F2E54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6441F">
        <w:rPr>
          <w:u w:val="single"/>
        </w:rPr>
        <w:t>TRIGONOMETRY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C6441F">
        <w:rPr>
          <w:b/>
          <w:bCs/>
          <w:color w:val="FF0000"/>
        </w:rPr>
        <w:t>TRIGONOMETRY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9940B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E39C6" w14:textId="77777777" w:rsidR="009940B2" w:rsidRDefault="009940B2" w:rsidP="005B7682">
      <w:pPr>
        <w:spacing w:after="0" w:line="240" w:lineRule="auto"/>
      </w:pPr>
      <w:r>
        <w:separator/>
      </w:r>
    </w:p>
  </w:endnote>
  <w:endnote w:type="continuationSeparator" w:id="0">
    <w:p w14:paraId="45FDC13C" w14:textId="77777777" w:rsidR="009940B2" w:rsidRDefault="009940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2664F" w14:textId="77777777" w:rsidR="009940B2" w:rsidRDefault="009940B2" w:rsidP="005B7682">
      <w:pPr>
        <w:spacing w:after="0" w:line="240" w:lineRule="auto"/>
      </w:pPr>
      <w:r>
        <w:separator/>
      </w:r>
    </w:p>
  </w:footnote>
  <w:footnote w:type="continuationSeparator" w:id="0">
    <w:p w14:paraId="09272251" w14:textId="77777777" w:rsidR="009940B2" w:rsidRDefault="009940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2024-02-03T10:15:00Z</dcterms:created>
  <dcterms:modified xsi:type="dcterms:W3CDTF">2024-02-03T10:15:00Z</dcterms:modified>
</cp:coreProperties>
</file>