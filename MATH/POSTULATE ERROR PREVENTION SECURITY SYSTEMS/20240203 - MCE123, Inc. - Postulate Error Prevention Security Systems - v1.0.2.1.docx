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25ADA52" w:rsidR="003D59FC" w:rsidRDefault="001C154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MATH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E4C495C" w:rsidR="003D59FC" w:rsidRDefault="001C1542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POSTULATE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7D4D727" w:rsidR="003D59FC" w:rsidRDefault="001C1542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5:09:37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9E61965" w:rsidR="0062053B" w:rsidRDefault="001C1542" w:rsidP="000839BB">
      <w:pPr>
        <w:rPr>
          <w:u w:val="single"/>
        </w:rPr>
      </w:pPr>
      <w:r>
        <w:rPr>
          <w:b/>
          <w:sz w:val="24"/>
        </w:rPr>
        <w:lastRenderedPageBreak/>
        <w:t>POSTULATE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E0F4A7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C1542">
        <w:rPr>
          <w:u w:val="single"/>
        </w:rPr>
        <w:t>POSTULATE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C1542">
        <w:t xml:space="preserve">       </w:t>
      </w:r>
      <w:r w:rsidR="00153024" w:rsidRPr="00153024">
        <w:rPr>
          <w:b/>
          <w:bCs/>
          <w:color w:val="FF0000"/>
        </w:rPr>
        <w:t xml:space="preserve">ANY </w:t>
      </w:r>
      <w:r w:rsidR="001C1542">
        <w:rPr>
          <w:b/>
          <w:bCs/>
          <w:color w:val="FF0000"/>
        </w:rPr>
        <w:t>POSTULATE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C292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149E" w14:textId="77777777" w:rsidR="004C2927" w:rsidRDefault="004C2927" w:rsidP="005B7682">
      <w:pPr>
        <w:spacing w:after="0" w:line="240" w:lineRule="auto"/>
      </w:pPr>
      <w:r>
        <w:separator/>
      </w:r>
    </w:p>
  </w:endnote>
  <w:endnote w:type="continuationSeparator" w:id="0">
    <w:p w14:paraId="6F6D576F" w14:textId="77777777" w:rsidR="004C2927" w:rsidRDefault="004C29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28B7" w14:textId="77777777" w:rsidR="004C2927" w:rsidRDefault="004C2927" w:rsidP="005B7682">
      <w:pPr>
        <w:spacing w:after="0" w:line="240" w:lineRule="auto"/>
      </w:pPr>
      <w:r>
        <w:separator/>
      </w:r>
    </w:p>
  </w:footnote>
  <w:footnote w:type="continuationSeparator" w:id="0">
    <w:p w14:paraId="32706289" w14:textId="77777777" w:rsidR="004C2927" w:rsidRDefault="004C29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2024-02-03T10:09:00Z</dcterms:created>
  <dcterms:modified xsi:type="dcterms:W3CDTF">2024-02-03T10:09:00Z</dcterms:modified>
</cp:coreProperties>
</file>